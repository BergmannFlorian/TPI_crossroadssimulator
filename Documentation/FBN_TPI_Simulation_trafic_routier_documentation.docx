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F0E27" w14:textId="77777777" w:rsidR="00C930E9" w:rsidRPr="000D5A67" w:rsidRDefault="00C930E9" w:rsidP="0012022E">
      <w:pPr>
        <w:pStyle w:val="TM1"/>
        <w:rPr>
          <w:rFonts w:cstheme="minorHAnsi"/>
        </w:rPr>
      </w:pPr>
      <w:bookmarkStart w:id="0" w:name="_GoBack"/>
      <w:bookmarkEnd w:id="0"/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0"/>
      </w:tblGrid>
      <w:tr w:rsidR="00896156" w:rsidRPr="000D5A67" w14:paraId="4C98B4AD" w14:textId="77777777" w:rsidTr="008503A6">
        <w:tc>
          <w:tcPr>
            <w:tcW w:w="9210" w:type="dxa"/>
          </w:tcPr>
          <w:p w14:paraId="740EADDB" w14:textId="77777777" w:rsid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9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Simulateur de trafic routier</w:t>
            </w:r>
          </w:p>
          <w:p w14:paraId="72309388" w14:textId="77777777" w:rsidR="00C20DAC" w:rsidRPr="00C20DAC" w:rsidRDefault="00031C6D" w:rsidP="00C20DAC">
            <w:pPr>
              <w:jc w:val="center"/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Dossier de </w:t>
            </w:r>
            <w:r w:rsidR="00C20DAC">
              <w:rPr>
                <w:rFonts w:cstheme="minorHAnsi"/>
                <w:color w:val="95B3D7" w:themeColor="accent1" w:themeTint="99"/>
                <w:sz w:val="72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TPI</w:t>
            </w:r>
          </w:p>
        </w:tc>
      </w:tr>
    </w:tbl>
    <w:p w14:paraId="19583CD2" w14:textId="77777777" w:rsidR="00CF39A8" w:rsidRDefault="00CF39A8">
      <w:pPr>
        <w:rPr>
          <w:rFonts w:cstheme="minorHAnsi"/>
          <w:sz w:val="52"/>
        </w:rPr>
      </w:pPr>
    </w:p>
    <w:p w14:paraId="6922144F" w14:textId="77777777" w:rsidR="00BF0223" w:rsidRPr="00AD17CE" w:rsidRDefault="00AD17CE" w:rsidP="00AD17CE">
      <w:pPr>
        <w:jc w:val="center"/>
        <w:rPr>
          <w:rFonts w:cstheme="minorHAnsi"/>
          <w:sz w:val="52"/>
        </w:rPr>
      </w:pPr>
      <w:r>
        <w:rPr>
          <w:rFonts w:cstheme="minorHAnsi"/>
          <w:noProof/>
          <w:sz w:val="52"/>
          <w:lang w:val="fr-CH" w:eastAsia="fr-CH"/>
        </w:rPr>
        <w:drawing>
          <wp:inline distT="0" distB="0" distL="0" distR="0" wp14:anchorId="2AEF977B" wp14:editId="4DB4B712">
            <wp:extent cx="2170800" cy="218594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2170800" cy="21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1A9A" w14:textId="77777777" w:rsidR="00144192" w:rsidRPr="000D5A67" w:rsidRDefault="00144192" w:rsidP="00896156">
      <w:pPr>
        <w:rPr>
          <w:rFonts w:cstheme="minorHAnsi"/>
          <w:i/>
        </w:rPr>
      </w:pPr>
    </w:p>
    <w:p w14:paraId="4373621B" w14:textId="77777777" w:rsidR="004F521F" w:rsidRPr="000D5A67" w:rsidRDefault="00DE6EE5" w:rsidP="0012022E">
      <w:pPr>
        <w:jc w:val="center"/>
        <w:rPr>
          <w:rFonts w:cstheme="minorHAnsi"/>
          <w:i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inline distT="0" distB="0" distL="0" distR="0" wp14:anchorId="586E03E4" wp14:editId="0F981BAC">
                <wp:extent cx="1106170" cy="866140"/>
                <wp:effectExtent l="0" t="0" r="0" b="0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17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0D3B3C" w14:textId="77777777" w:rsidR="002F4161" w:rsidRPr="0067729D" w:rsidRDefault="002F4161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Bergmann Florian</w:t>
                            </w:r>
                          </w:p>
                          <w:p w14:paraId="1DA63781" w14:textId="77777777" w:rsidR="002F4161" w:rsidRPr="0067729D" w:rsidRDefault="002F4161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Ch. de la Prairie 2</w:t>
                            </w:r>
                          </w:p>
                          <w:p w14:paraId="0CAC0704" w14:textId="77777777" w:rsidR="002F4161" w:rsidRPr="0067729D" w:rsidRDefault="002F4161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1426 Concise</w:t>
                            </w:r>
                          </w:p>
                          <w:p w14:paraId="3E95CBF1" w14:textId="77777777" w:rsidR="002F4161" w:rsidRPr="0062247F" w:rsidRDefault="002F4161" w:rsidP="00896156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florian.bergmann@cpnv.ch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86E03E4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87.1pt;height:68.2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" filled="f" stroked="f">
                <v:textbox>
                  <w:txbxContent>
                    <w:p w14:paraId="330D3B3C" w14:textId="77777777" w:rsidR="002F4161" w:rsidRPr="0067729D" w:rsidRDefault="002F4161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Bergmann Florian</w:t>
                      </w:r>
                    </w:p>
                    <w:p w14:paraId="1DA63781" w14:textId="77777777" w:rsidR="002F4161" w:rsidRPr="0067729D" w:rsidRDefault="002F4161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Ch. de la Prairie 2</w:t>
                      </w:r>
                    </w:p>
                    <w:p w14:paraId="0CAC0704" w14:textId="77777777" w:rsidR="002F4161" w:rsidRPr="0067729D" w:rsidRDefault="002F4161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1426 Concise</w:t>
                      </w:r>
                    </w:p>
                    <w:p w14:paraId="3E95CBF1" w14:textId="77777777" w:rsidR="002F4161" w:rsidRPr="0062247F" w:rsidRDefault="002F4161" w:rsidP="00896156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florian.bergmann@cpnv.ch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C878FAF" w14:textId="77777777" w:rsidR="004F521F" w:rsidRDefault="004F521F" w:rsidP="004F521F">
      <w:pPr>
        <w:jc w:val="center"/>
        <w:rPr>
          <w:rFonts w:cstheme="minorHAnsi"/>
          <w:u w:val="single"/>
        </w:rPr>
      </w:pPr>
    </w:p>
    <w:p w14:paraId="379FF94D" w14:textId="77777777" w:rsidR="00144192" w:rsidRPr="000D5A67" w:rsidRDefault="00144192" w:rsidP="004F521F">
      <w:pPr>
        <w:jc w:val="center"/>
        <w:rPr>
          <w:rFonts w:cstheme="minorHAnsi"/>
          <w:u w:val="single"/>
        </w:rPr>
      </w:pPr>
    </w:p>
    <w:p w14:paraId="0F2BD8D1" w14:textId="77777777" w:rsidR="004F521F" w:rsidRPr="000D5A67" w:rsidRDefault="00DE6EE5" w:rsidP="004F521F">
      <w:pPr>
        <w:jc w:val="center"/>
        <w:rPr>
          <w:rFonts w:cstheme="minorHAnsi"/>
          <w:u w:val="single"/>
        </w:rPr>
      </w:pPr>
      <w:r w:rsidRPr="000D5A67">
        <w:rPr>
          <w:rFonts w:cstheme="minorHAnsi"/>
          <w:noProof/>
          <w:lang w:val="fr-CH" w:eastAsia="fr-CH"/>
        </w:rPr>
        <w:drawing>
          <wp:anchor distT="0" distB="0" distL="114300" distR="114300" simplePos="0" relativeHeight="251657216" behindDoc="0" locked="0" layoutInCell="0" allowOverlap="1" wp14:anchorId="596A40CB" wp14:editId="5C448522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29753D" w14:textId="77777777" w:rsidR="004F521F" w:rsidRPr="000D5A67" w:rsidRDefault="004F521F" w:rsidP="004F521F">
      <w:pPr>
        <w:rPr>
          <w:rFonts w:cstheme="minorHAnsi"/>
        </w:rPr>
      </w:pPr>
    </w:p>
    <w:p w14:paraId="7183582F" w14:textId="77777777" w:rsidR="004F521F" w:rsidRPr="000D5A67" w:rsidRDefault="00DE6EE5" w:rsidP="004F521F">
      <w:pPr>
        <w:rPr>
          <w:rFonts w:cstheme="minorHAnsi"/>
        </w:rPr>
      </w:pPr>
      <w:r w:rsidRPr="000D5A67">
        <w:rPr>
          <w:rFonts w:cstheme="minorHAnsi"/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BB45DF1" wp14:editId="6184B24D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59E3B" w14:textId="77777777" w:rsidR="002F4161" w:rsidRDefault="002F4161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SI-C4b</w:t>
                            </w:r>
                          </w:p>
                          <w:p w14:paraId="314442CF" w14:textId="77777777" w:rsidR="002F4161" w:rsidRDefault="002F4161" w:rsidP="004F521F">
                            <w:pPr>
                              <w:jc w:val="center"/>
                            </w:pPr>
                          </w:p>
                          <w:p w14:paraId="22C3BEF7" w14:textId="77777777" w:rsidR="002F4161" w:rsidRDefault="002F4161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05 février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45DF1" id="Zone de texte 1" o:spid="_x0000_s1027" type="#_x0000_t202" style="position:absolute;margin-left:164pt;margin-top:2.65pt;width:119.25pt;height:53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14:paraId="6E759E3B" w14:textId="77777777" w:rsidR="002F4161" w:rsidRDefault="002F4161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SI-C4b</w:t>
                      </w:r>
                    </w:p>
                    <w:p w14:paraId="314442CF" w14:textId="77777777" w:rsidR="002F4161" w:rsidRDefault="002F4161" w:rsidP="004F521F">
                      <w:pPr>
                        <w:jc w:val="center"/>
                      </w:pPr>
                    </w:p>
                    <w:p w14:paraId="22C3BEF7" w14:textId="77777777" w:rsidR="002F4161" w:rsidRDefault="002F4161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05 février 2019</w:t>
                      </w:r>
                    </w:p>
                  </w:txbxContent>
                </v:textbox>
              </v:shape>
            </w:pict>
          </mc:Fallback>
        </mc:AlternateContent>
      </w:r>
    </w:p>
    <w:p w14:paraId="56DAF7A9" w14:textId="77777777" w:rsidR="004F521F" w:rsidRPr="000D5A67" w:rsidRDefault="004F521F" w:rsidP="004F521F">
      <w:pPr>
        <w:rPr>
          <w:rFonts w:cstheme="minorHAnsi"/>
        </w:rPr>
      </w:pPr>
    </w:p>
    <w:p w14:paraId="295C0083" w14:textId="77777777" w:rsidR="003F2179" w:rsidRPr="000D5A67" w:rsidRDefault="00C930E9" w:rsidP="00791020">
      <w:pPr>
        <w:rPr>
          <w:rFonts w:cstheme="minorHAnsi"/>
        </w:rPr>
      </w:pPr>
      <w:r w:rsidRPr="000D5A67">
        <w:rPr>
          <w:rFonts w:cstheme="minorHAnsi"/>
        </w:rPr>
        <w:br w:type="page"/>
      </w:r>
      <w:r w:rsidR="003F2179" w:rsidRPr="000D5A67">
        <w:rPr>
          <w:rFonts w:cstheme="minorHAnsi"/>
          <w:u w:val="single"/>
        </w:rPr>
        <w:lastRenderedPageBreak/>
        <w:t>Table des matières</w:t>
      </w:r>
    </w:p>
    <w:p w14:paraId="22AB1512" w14:textId="40288E5F" w:rsidR="002F4161" w:rsidRDefault="003F2179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r w:rsidRPr="000D5A67">
        <w:rPr>
          <w:rFonts w:cstheme="minorHAnsi"/>
        </w:rPr>
        <w:fldChar w:fldCharType="begin"/>
      </w:r>
      <w:r w:rsidRPr="000D5A67">
        <w:rPr>
          <w:rFonts w:cstheme="minorHAnsi"/>
        </w:rPr>
        <w:instrText xml:space="preserve"> </w:instrText>
      </w:r>
      <w:r w:rsidR="00641AD2" w:rsidRPr="000D5A67">
        <w:rPr>
          <w:rFonts w:cstheme="minorHAnsi"/>
        </w:rPr>
        <w:instrText>TOC</w:instrText>
      </w:r>
      <w:r w:rsidRPr="000D5A67">
        <w:rPr>
          <w:rFonts w:cstheme="minorHAnsi"/>
        </w:rPr>
        <w:instrText xml:space="preserve"> \o "1-3" \h \z \u </w:instrText>
      </w:r>
      <w:r w:rsidRPr="000D5A67">
        <w:rPr>
          <w:rFonts w:cstheme="minorHAnsi"/>
        </w:rPr>
        <w:fldChar w:fldCharType="separate"/>
      </w:r>
      <w:hyperlink w:anchor="_Toc9584077" w:history="1">
        <w:r w:rsidR="002F4161" w:rsidRPr="009F417D">
          <w:rPr>
            <w:rStyle w:val="Lienhypertexte"/>
          </w:rPr>
          <w:t>1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</w:rPr>
          <w:t>Introduction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_Toc9584077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 w:rsidR="00410E00">
          <w:rPr>
            <w:webHidden/>
          </w:rPr>
          <w:t>5</w:t>
        </w:r>
        <w:r w:rsidR="002F4161">
          <w:rPr>
            <w:webHidden/>
          </w:rPr>
          <w:fldChar w:fldCharType="end"/>
        </w:r>
      </w:hyperlink>
    </w:p>
    <w:p w14:paraId="185427E9" w14:textId="479EE985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78" w:history="1">
        <w:r w:rsidR="002F4161" w:rsidRPr="009F417D">
          <w:rPr>
            <w:rStyle w:val="Lienhypertexte"/>
            <w:rFonts w:cstheme="minorHAnsi"/>
            <w:noProof/>
          </w:rPr>
          <w:t>1.1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Cadre, description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_Toc9584078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F4161">
          <w:rPr>
            <w:noProof/>
            <w:webHidden/>
          </w:rPr>
          <w:fldChar w:fldCharType="end"/>
        </w:r>
      </w:hyperlink>
    </w:p>
    <w:p w14:paraId="6F8BDD59" w14:textId="3B07AB97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79" w:history="1">
        <w:r w:rsidR="002F4161" w:rsidRPr="009F417D">
          <w:rPr>
            <w:rStyle w:val="Lienhypertexte"/>
            <w:noProof/>
          </w:rPr>
          <w:t>1.1.1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Fonctionnalités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_Toc9584079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F4161">
          <w:rPr>
            <w:noProof/>
            <w:webHidden/>
          </w:rPr>
          <w:fldChar w:fldCharType="end"/>
        </w:r>
      </w:hyperlink>
    </w:p>
    <w:p w14:paraId="63B79904" w14:textId="4EE75BD0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0" w:history="1">
        <w:r w:rsidR="002F4161" w:rsidRPr="009F417D">
          <w:rPr>
            <w:rStyle w:val="Lienhypertexte"/>
            <w:rFonts w:cstheme="minorHAnsi"/>
            <w:noProof/>
          </w:rPr>
          <w:t>1.2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Organisation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_Toc9584080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F4161">
          <w:rPr>
            <w:noProof/>
            <w:webHidden/>
          </w:rPr>
          <w:fldChar w:fldCharType="end"/>
        </w:r>
      </w:hyperlink>
    </w:p>
    <w:p w14:paraId="157607B2" w14:textId="2D313C9D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1" w:history="1">
        <w:r w:rsidR="002F4161" w:rsidRPr="009F417D">
          <w:rPr>
            <w:rStyle w:val="Lienhypertexte"/>
            <w:rFonts w:cstheme="minorHAnsi"/>
            <w:noProof/>
          </w:rPr>
          <w:t>1.3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Objectifs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_Toc9584081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F4161">
          <w:rPr>
            <w:noProof/>
            <w:webHidden/>
          </w:rPr>
          <w:fldChar w:fldCharType="end"/>
        </w:r>
      </w:hyperlink>
    </w:p>
    <w:p w14:paraId="6C11F7F3" w14:textId="72F32913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2" w:history="1">
        <w:r w:rsidR="002F4161" w:rsidRPr="009F417D">
          <w:rPr>
            <w:rStyle w:val="Lienhypertexte"/>
            <w:rFonts w:cstheme="minorHAnsi"/>
            <w:noProof/>
          </w:rPr>
          <w:t>1.4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Planification initiale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_Toc9584082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F4161">
          <w:rPr>
            <w:noProof/>
            <w:webHidden/>
          </w:rPr>
          <w:fldChar w:fldCharType="end"/>
        </w:r>
      </w:hyperlink>
    </w:p>
    <w:p w14:paraId="08621FA4" w14:textId="26A64A14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3" w:history="1">
        <w:r w:rsidR="002F4161" w:rsidRPr="009F417D">
          <w:rPr>
            <w:rStyle w:val="Lienhypertexte"/>
            <w:noProof/>
          </w:rPr>
          <w:t>1.5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Méthode de gestion de projet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_Toc9584083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F4161">
          <w:rPr>
            <w:noProof/>
            <w:webHidden/>
          </w:rPr>
          <w:fldChar w:fldCharType="end"/>
        </w:r>
      </w:hyperlink>
    </w:p>
    <w:p w14:paraId="37647B85" w14:textId="1A2CEFA9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4" w:history="1">
        <w:r w:rsidR="002F4161" w:rsidRPr="009F417D">
          <w:rPr>
            <w:rStyle w:val="Lienhypertexte"/>
            <w:noProof/>
          </w:rPr>
          <w:t>1.6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Versioning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_Toc9584084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F4161">
          <w:rPr>
            <w:noProof/>
            <w:webHidden/>
          </w:rPr>
          <w:fldChar w:fldCharType="end"/>
        </w:r>
      </w:hyperlink>
    </w:p>
    <w:p w14:paraId="24E365D9" w14:textId="28CDC3FA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5" w:history="1">
        <w:r w:rsidR="002F4161" w:rsidRPr="009F417D">
          <w:rPr>
            <w:rStyle w:val="Lienhypertexte"/>
            <w:noProof/>
          </w:rPr>
          <w:t>1.7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Hébergement web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_Toc9584085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F4161">
          <w:rPr>
            <w:noProof/>
            <w:webHidden/>
          </w:rPr>
          <w:fldChar w:fldCharType="end"/>
        </w:r>
      </w:hyperlink>
    </w:p>
    <w:p w14:paraId="42C70914" w14:textId="6187EA72" w:rsidR="002F4161" w:rsidRDefault="00410E0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086" w:history="1">
        <w:r w:rsidR="002F4161" w:rsidRPr="009F417D">
          <w:rPr>
            <w:rStyle w:val="Lienhypertexte"/>
            <w:rFonts w:cstheme="minorHAnsi"/>
          </w:rPr>
          <w:t>2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</w:rPr>
          <w:t>Analyse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_Toc9584086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>
          <w:rPr>
            <w:webHidden/>
          </w:rPr>
          <w:t>7</w:t>
        </w:r>
        <w:r w:rsidR="002F4161">
          <w:rPr>
            <w:webHidden/>
          </w:rPr>
          <w:fldChar w:fldCharType="end"/>
        </w:r>
      </w:hyperlink>
    </w:p>
    <w:p w14:paraId="68B41689" w14:textId="6D1EE047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7" w:history="1">
        <w:r w:rsidR="002F4161" w:rsidRPr="009F417D">
          <w:rPr>
            <w:rStyle w:val="Lienhypertexte"/>
            <w:rFonts w:cstheme="minorHAnsi"/>
            <w:noProof/>
          </w:rPr>
          <w:t>2.1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Cahier des charges détaillé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_Toc9584087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F4161">
          <w:rPr>
            <w:noProof/>
            <w:webHidden/>
          </w:rPr>
          <w:fldChar w:fldCharType="end"/>
        </w:r>
      </w:hyperlink>
    </w:p>
    <w:p w14:paraId="5FD1708A" w14:textId="08AE1808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8" w:history="1">
        <w:r w:rsidR="002F4161" w:rsidRPr="009F417D">
          <w:rPr>
            <w:rStyle w:val="Lienhypertexte"/>
            <w:rFonts w:cstheme="minorHAnsi"/>
            <w:noProof/>
          </w:rPr>
          <w:t>2.2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Définition de l’audience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_Toc9584088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F4161">
          <w:rPr>
            <w:noProof/>
            <w:webHidden/>
          </w:rPr>
          <w:fldChar w:fldCharType="end"/>
        </w:r>
      </w:hyperlink>
    </w:p>
    <w:p w14:paraId="00D7581F" w14:textId="40F9B8A9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89" w:history="1">
        <w:r w:rsidR="002F4161" w:rsidRPr="009F417D">
          <w:rPr>
            <w:rStyle w:val="Lienhypertexte"/>
            <w:rFonts w:cstheme="minorHAnsi"/>
            <w:noProof/>
          </w:rPr>
          <w:t>2.3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Analyse concurrentielle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_Toc9584089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F4161">
          <w:rPr>
            <w:noProof/>
            <w:webHidden/>
          </w:rPr>
          <w:fldChar w:fldCharType="end"/>
        </w:r>
      </w:hyperlink>
    </w:p>
    <w:p w14:paraId="605C45A5" w14:textId="4AAE4A6D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0" w:history="1">
        <w:r w:rsidR="002F4161" w:rsidRPr="009F417D">
          <w:rPr>
            <w:rStyle w:val="Lienhypertexte"/>
            <w:noProof/>
          </w:rPr>
          <w:t>2.4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Maquette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_Toc9584090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F4161">
          <w:rPr>
            <w:noProof/>
            <w:webHidden/>
          </w:rPr>
          <w:fldChar w:fldCharType="end"/>
        </w:r>
      </w:hyperlink>
    </w:p>
    <w:p w14:paraId="4EE8C779" w14:textId="50AA1629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1" w:history="1">
        <w:r w:rsidR="002F4161" w:rsidRPr="009F417D">
          <w:rPr>
            <w:rStyle w:val="Lienhypertexte"/>
            <w:rFonts w:cstheme="minorHAnsi"/>
            <w:noProof/>
          </w:rPr>
          <w:t>2.4.1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Zoning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_Toc9584091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F4161">
          <w:rPr>
            <w:noProof/>
            <w:webHidden/>
          </w:rPr>
          <w:fldChar w:fldCharType="end"/>
        </w:r>
      </w:hyperlink>
    </w:p>
    <w:p w14:paraId="53394DEA" w14:textId="12D4BDC2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2" w:history="1">
        <w:r w:rsidR="002F4161" w:rsidRPr="009F417D">
          <w:rPr>
            <w:rStyle w:val="Lienhypertexte"/>
            <w:rFonts w:cstheme="minorHAnsi"/>
            <w:noProof/>
          </w:rPr>
          <w:t>2.4.2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Wireframe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_Toc9584092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F4161">
          <w:rPr>
            <w:noProof/>
            <w:webHidden/>
          </w:rPr>
          <w:fldChar w:fldCharType="end"/>
        </w:r>
      </w:hyperlink>
    </w:p>
    <w:p w14:paraId="586EE57E" w14:textId="0A9D1C41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3" w:history="1">
        <w:r w:rsidR="002F4161" w:rsidRPr="009F417D">
          <w:rPr>
            <w:rStyle w:val="Lienhypertexte"/>
            <w:rFonts w:cstheme="minorHAnsi"/>
            <w:noProof/>
          </w:rPr>
          <w:t>2.5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Définition des règles de conduite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_Toc9584093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F4161">
          <w:rPr>
            <w:noProof/>
            <w:webHidden/>
          </w:rPr>
          <w:fldChar w:fldCharType="end"/>
        </w:r>
      </w:hyperlink>
    </w:p>
    <w:p w14:paraId="31670AA9" w14:textId="7C2A025D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4" w:history="1">
        <w:r w:rsidR="002F4161" w:rsidRPr="009F417D">
          <w:rPr>
            <w:rStyle w:val="Lienhypertexte"/>
            <w:noProof/>
          </w:rPr>
          <w:t>2.5.1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Priorités de droite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_Toc9584094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F4161">
          <w:rPr>
            <w:noProof/>
            <w:webHidden/>
          </w:rPr>
          <w:fldChar w:fldCharType="end"/>
        </w:r>
      </w:hyperlink>
    </w:p>
    <w:p w14:paraId="5910C0D9" w14:textId="70449397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5" w:history="1">
        <w:r w:rsidR="002F4161" w:rsidRPr="009F417D">
          <w:rPr>
            <w:rStyle w:val="Lienhypertexte"/>
            <w:noProof/>
          </w:rPr>
          <w:t>2.5.2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Feux (rouge / vert)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_Toc9584095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2F4161">
          <w:rPr>
            <w:noProof/>
            <w:webHidden/>
          </w:rPr>
          <w:fldChar w:fldCharType="end"/>
        </w:r>
      </w:hyperlink>
    </w:p>
    <w:p w14:paraId="72C31B4C" w14:textId="330307AE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6" w:history="1">
        <w:r w:rsidR="002F4161" w:rsidRPr="009F417D">
          <w:rPr>
            <w:rStyle w:val="Lienhypertexte"/>
            <w:noProof/>
          </w:rPr>
          <w:t>2.5.3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Giratoires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_Toc9584096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F4161">
          <w:rPr>
            <w:noProof/>
            <w:webHidden/>
          </w:rPr>
          <w:fldChar w:fldCharType="end"/>
        </w:r>
      </w:hyperlink>
    </w:p>
    <w:p w14:paraId="41FB23FA" w14:textId="43146F13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7" w:history="1">
        <w:r w:rsidR="002F4161" w:rsidRPr="009F417D">
          <w:rPr>
            <w:rStyle w:val="Lienhypertexte"/>
            <w:rFonts w:cstheme="minorHAnsi"/>
            <w:noProof/>
          </w:rPr>
          <w:t>2.6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Cas d’utilisation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_Toc9584097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F4161">
          <w:rPr>
            <w:noProof/>
            <w:webHidden/>
          </w:rPr>
          <w:fldChar w:fldCharType="end"/>
        </w:r>
      </w:hyperlink>
    </w:p>
    <w:p w14:paraId="5AA000EA" w14:textId="55D700BD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8" w:history="1">
        <w:r w:rsidR="002F4161" w:rsidRPr="009F417D">
          <w:rPr>
            <w:rStyle w:val="Lienhypertexte"/>
            <w:rFonts w:cstheme="minorHAnsi"/>
            <w:noProof/>
          </w:rPr>
          <w:t>2.6.1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Diagramme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_Toc9584098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F4161">
          <w:rPr>
            <w:noProof/>
            <w:webHidden/>
          </w:rPr>
          <w:fldChar w:fldCharType="end"/>
        </w:r>
      </w:hyperlink>
    </w:p>
    <w:p w14:paraId="474FFBB5" w14:textId="3771A768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099" w:history="1">
        <w:r w:rsidR="002F4161" w:rsidRPr="009F417D">
          <w:rPr>
            <w:rStyle w:val="Lienhypertexte"/>
            <w:rFonts w:cstheme="minorHAnsi"/>
            <w:noProof/>
          </w:rPr>
          <w:t>2.6.2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Cas d’utilisation Visiteur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_Toc9584099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2F4161">
          <w:rPr>
            <w:noProof/>
            <w:webHidden/>
          </w:rPr>
          <w:fldChar w:fldCharType="end"/>
        </w:r>
      </w:hyperlink>
    </w:p>
    <w:p w14:paraId="62781B67" w14:textId="365798FD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0" w:history="1">
        <w:r w:rsidR="002F4161" w:rsidRPr="009F417D">
          <w:rPr>
            <w:rStyle w:val="Lienhypertexte"/>
            <w:noProof/>
          </w:rPr>
          <w:t>2.6.3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Cas d'utilisation véhicule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_Toc9584100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 w:rsidR="002F4161">
          <w:rPr>
            <w:noProof/>
            <w:webHidden/>
          </w:rPr>
          <w:fldChar w:fldCharType="end"/>
        </w:r>
      </w:hyperlink>
    </w:p>
    <w:p w14:paraId="34C037A7" w14:textId="3F633646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1" w:history="1">
        <w:r w:rsidR="002F4161" w:rsidRPr="009F417D">
          <w:rPr>
            <w:rStyle w:val="Lienhypertexte"/>
            <w:rFonts w:cstheme="minorHAnsi"/>
            <w:noProof/>
          </w:rPr>
          <w:t>2.7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Système de stockage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_Toc9584101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F4161">
          <w:rPr>
            <w:noProof/>
            <w:webHidden/>
          </w:rPr>
          <w:fldChar w:fldCharType="end"/>
        </w:r>
      </w:hyperlink>
    </w:p>
    <w:p w14:paraId="4D23D776" w14:textId="35B83B54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2" w:history="1">
        <w:r w:rsidR="002F4161" w:rsidRPr="009F417D">
          <w:rPr>
            <w:rStyle w:val="Lienhypertexte"/>
            <w:rFonts w:cstheme="minorHAnsi"/>
            <w:noProof/>
          </w:rPr>
          <w:t>2.8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Stratégie de test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_Toc9584102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F4161">
          <w:rPr>
            <w:noProof/>
            <w:webHidden/>
          </w:rPr>
          <w:fldChar w:fldCharType="end"/>
        </w:r>
      </w:hyperlink>
    </w:p>
    <w:p w14:paraId="730DA2E1" w14:textId="6DDD525E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3" w:history="1">
        <w:r w:rsidR="002F4161" w:rsidRPr="009F417D">
          <w:rPr>
            <w:rStyle w:val="Lienhypertexte"/>
            <w:rFonts w:cstheme="minorHAnsi"/>
            <w:noProof/>
          </w:rPr>
          <w:t>2.8.1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Testeurs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_Toc9584103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F4161">
          <w:rPr>
            <w:noProof/>
            <w:webHidden/>
          </w:rPr>
          <w:fldChar w:fldCharType="end"/>
        </w:r>
      </w:hyperlink>
    </w:p>
    <w:p w14:paraId="6D2E89D9" w14:textId="503126AF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4" w:history="1">
        <w:r w:rsidR="002F4161" w:rsidRPr="009F417D">
          <w:rPr>
            <w:rStyle w:val="Lienhypertexte"/>
            <w:rFonts w:cstheme="minorHAnsi"/>
            <w:noProof/>
          </w:rPr>
          <w:t>2.8.2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Type de tests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_Toc9584104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F4161">
          <w:rPr>
            <w:noProof/>
            <w:webHidden/>
          </w:rPr>
          <w:fldChar w:fldCharType="end"/>
        </w:r>
      </w:hyperlink>
    </w:p>
    <w:p w14:paraId="2D6B2A44" w14:textId="5D30236A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5" w:history="1">
        <w:r w:rsidR="002F4161" w:rsidRPr="009F417D">
          <w:rPr>
            <w:rStyle w:val="Lienhypertexte"/>
            <w:rFonts w:cstheme="minorHAnsi"/>
            <w:noProof/>
          </w:rPr>
          <w:t>2.8.3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Liste des tests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_Toc9584105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F4161">
          <w:rPr>
            <w:noProof/>
            <w:webHidden/>
          </w:rPr>
          <w:fldChar w:fldCharType="end"/>
        </w:r>
      </w:hyperlink>
    </w:p>
    <w:p w14:paraId="034143DB" w14:textId="0ADB4615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6" w:history="1">
        <w:r w:rsidR="002F4161" w:rsidRPr="009F417D">
          <w:rPr>
            <w:rStyle w:val="Lienhypertexte"/>
            <w:rFonts w:cstheme="minorHAnsi"/>
            <w:noProof/>
          </w:rPr>
          <w:t>2.8.4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Données de test à prévoir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_Toc9584106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F4161">
          <w:rPr>
            <w:noProof/>
            <w:webHidden/>
          </w:rPr>
          <w:fldChar w:fldCharType="end"/>
        </w:r>
      </w:hyperlink>
    </w:p>
    <w:p w14:paraId="79D4D12B" w14:textId="7030A254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7" w:history="1">
        <w:r w:rsidR="002F4161" w:rsidRPr="009F417D">
          <w:rPr>
            <w:rStyle w:val="Lienhypertexte"/>
            <w:rFonts w:cstheme="minorHAnsi"/>
            <w:noProof/>
          </w:rPr>
          <w:t>2.9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Budget initial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_Toc9584107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 w:rsidR="002F4161">
          <w:rPr>
            <w:noProof/>
            <w:webHidden/>
          </w:rPr>
          <w:fldChar w:fldCharType="end"/>
        </w:r>
      </w:hyperlink>
    </w:p>
    <w:p w14:paraId="746949B1" w14:textId="177922F2" w:rsidR="002F4161" w:rsidRDefault="00410E00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8" w:history="1">
        <w:r w:rsidR="002F4161" w:rsidRPr="009F417D">
          <w:rPr>
            <w:rStyle w:val="Lienhypertexte"/>
            <w:rFonts w:cstheme="minorHAnsi"/>
            <w:noProof/>
          </w:rPr>
          <w:t>2.10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Planification détaillée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_Toc9584108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F4161">
          <w:rPr>
            <w:noProof/>
            <w:webHidden/>
          </w:rPr>
          <w:fldChar w:fldCharType="end"/>
        </w:r>
      </w:hyperlink>
    </w:p>
    <w:p w14:paraId="063D11CD" w14:textId="7DF2B666" w:rsidR="002F4161" w:rsidRDefault="00410E00">
      <w:pPr>
        <w:pStyle w:val="TM2"/>
        <w:tabs>
          <w:tab w:val="left" w:pos="10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09" w:history="1">
        <w:r w:rsidR="002F4161" w:rsidRPr="009F417D">
          <w:rPr>
            <w:rStyle w:val="Lienhypertexte"/>
            <w:rFonts w:cstheme="minorHAnsi"/>
            <w:noProof/>
          </w:rPr>
          <w:t>2.11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Risques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_Toc9584109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F4161">
          <w:rPr>
            <w:noProof/>
            <w:webHidden/>
          </w:rPr>
          <w:fldChar w:fldCharType="end"/>
        </w:r>
      </w:hyperlink>
    </w:p>
    <w:p w14:paraId="6FE09ABE" w14:textId="02C39BF1" w:rsidR="002F4161" w:rsidRDefault="00410E0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10" w:history="1">
        <w:r w:rsidR="002F4161" w:rsidRPr="009F417D">
          <w:rPr>
            <w:rStyle w:val="Lienhypertexte"/>
            <w:rFonts w:cstheme="minorHAnsi"/>
          </w:rPr>
          <w:t>3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</w:rPr>
          <w:t>Conception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_Toc9584110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>
          <w:rPr>
            <w:webHidden/>
          </w:rPr>
          <w:t>19</w:t>
        </w:r>
        <w:r w:rsidR="002F4161">
          <w:rPr>
            <w:webHidden/>
          </w:rPr>
          <w:fldChar w:fldCharType="end"/>
        </w:r>
      </w:hyperlink>
    </w:p>
    <w:p w14:paraId="169D70D9" w14:textId="72D6B51B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1" w:history="1">
        <w:r w:rsidR="002F4161" w:rsidRPr="009F417D">
          <w:rPr>
            <w:rStyle w:val="Lienhypertexte"/>
            <w:rFonts w:cstheme="minorHAnsi"/>
            <w:noProof/>
          </w:rPr>
          <w:t>3.1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Choix du Hardware et OS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_Toc9584111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F4161">
          <w:rPr>
            <w:noProof/>
            <w:webHidden/>
          </w:rPr>
          <w:fldChar w:fldCharType="end"/>
        </w:r>
      </w:hyperlink>
    </w:p>
    <w:p w14:paraId="30FEF832" w14:textId="2EF15838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2" w:history="1">
        <w:r w:rsidR="002F4161" w:rsidRPr="009F417D">
          <w:rPr>
            <w:rStyle w:val="Lienhypertexte"/>
            <w:rFonts w:cstheme="minorHAnsi"/>
            <w:noProof/>
          </w:rPr>
          <w:t>3.2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Choix des Softwares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_Toc9584112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F4161">
          <w:rPr>
            <w:noProof/>
            <w:webHidden/>
          </w:rPr>
          <w:fldChar w:fldCharType="end"/>
        </w:r>
      </w:hyperlink>
    </w:p>
    <w:p w14:paraId="408454F4" w14:textId="4AF1152F" w:rsidR="002F4161" w:rsidRDefault="00410E0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13" w:history="1">
        <w:r w:rsidR="002F4161" w:rsidRPr="009F417D">
          <w:rPr>
            <w:rStyle w:val="Lienhypertexte"/>
            <w:rFonts w:cstheme="minorHAnsi"/>
          </w:rPr>
          <w:t>4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</w:rPr>
          <w:t>Réalisation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_Toc9584113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>
          <w:rPr>
            <w:webHidden/>
          </w:rPr>
          <w:t>19</w:t>
        </w:r>
        <w:r w:rsidR="002F4161">
          <w:rPr>
            <w:webHidden/>
          </w:rPr>
          <w:fldChar w:fldCharType="end"/>
        </w:r>
      </w:hyperlink>
    </w:p>
    <w:p w14:paraId="2FBBF6B9" w14:textId="662E5B1B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4" w:history="1">
        <w:r w:rsidR="002F4161" w:rsidRPr="009F417D">
          <w:rPr>
            <w:rStyle w:val="Lienhypertexte"/>
            <w:rFonts w:cstheme="minorHAnsi"/>
            <w:noProof/>
          </w:rPr>
          <w:t>4.1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Arborescence des dossiers et fichiers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_Toc9584114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F4161">
          <w:rPr>
            <w:noProof/>
            <w:webHidden/>
          </w:rPr>
          <w:fldChar w:fldCharType="end"/>
        </w:r>
      </w:hyperlink>
    </w:p>
    <w:p w14:paraId="58F4E821" w14:textId="4E2E2FB2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5" w:history="1">
        <w:r w:rsidR="002F4161" w:rsidRPr="009F417D">
          <w:rPr>
            <w:rStyle w:val="Lienhypertexte"/>
            <w:rFonts w:cstheme="minorHAnsi"/>
            <w:noProof/>
          </w:rPr>
          <w:t>4.2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Version des systèmes d’exploitation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_Toc9584115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F4161">
          <w:rPr>
            <w:noProof/>
            <w:webHidden/>
          </w:rPr>
          <w:fldChar w:fldCharType="end"/>
        </w:r>
      </w:hyperlink>
    </w:p>
    <w:p w14:paraId="467A1A6C" w14:textId="636F6EDC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6" w:history="1">
        <w:r w:rsidR="002F4161" w:rsidRPr="009F417D">
          <w:rPr>
            <w:rStyle w:val="Lienhypertexte"/>
            <w:rFonts w:cstheme="minorHAnsi"/>
            <w:noProof/>
          </w:rPr>
          <w:t>4.3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Version des outils logiciels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_Toc9584116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F4161">
          <w:rPr>
            <w:noProof/>
            <w:webHidden/>
          </w:rPr>
          <w:fldChar w:fldCharType="end"/>
        </w:r>
      </w:hyperlink>
    </w:p>
    <w:p w14:paraId="5554724E" w14:textId="332EB6FE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7" w:history="1">
        <w:r w:rsidR="002F4161" w:rsidRPr="009F417D">
          <w:rPr>
            <w:rStyle w:val="Lienhypertexte"/>
            <w:rFonts w:cstheme="minorHAnsi"/>
            <w:noProof/>
          </w:rPr>
          <w:t>4.4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Code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_Toc9584117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 w:rsidR="002F4161">
          <w:rPr>
            <w:noProof/>
            <w:webHidden/>
          </w:rPr>
          <w:fldChar w:fldCharType="end"/>
        </w:r>
      </w:hyperlink>
    </w:p>
    <w:p w14:paraId="23B208B5" w14:textId="7F406A42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8" w:history="1">
        <w:r w:rsidR="002F4161" w:rsidRPr="009F417D">
          <w:rPr>
            <w:rStyle w:val="Lienhypertexte"/>
            <w:noProof/>
          </w:rPr>
          <w:t>4.5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Description d'éléments spécifiques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_Toc9584118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2F4161">
          <w:rPr>
            <w:noProof/>
            <w:webHidden/>
          </w:rPr>
          <w:fldChar w:fldCharType="end"/>
        </w:r>
      </w:hyperlink>
    </w:p>
    <w:p w14:paraId="0004D097" w14:textId="65E3C686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19" w:history="1">
        <w:r w:rsidR="002F4161" w:rsidRPr="009F417D">
          <w:rPr>
            <w:rStyle w:val="Lienhypertexte"/>
            <w:rFonts w:cstheme="minorHAnsi"/>
            <w:noProof/>
          </w:rPr>
          <w:t>4.6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Erreurs restantes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_Toc9584119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2F4161">
          <w:rPr>
            <w:noProof/>
            <w:webHidden/>
          </w:rPr>
          <w:fldChar w:fldCharType="end"/>
        </w:r>
      </w:hyperlink>
    </w:p>
    <w:p w14:paraId="53C2D33F" w14:textId="418B9125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0" w:history="1">
        <w:r w:rsidR="002F4161" w:rsidRPr="009F417D">
          <w:rPr>
            <w:rStyle w:val="Lienhypertexte"/>
            <w:rFonts w:cstheme="minorHAnsi"/>
            <w:noProof/>
          </w:rPr>
          <w:t>4.7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Historique des modifications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_Toc9584120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2F4161">
          <w:rPr>
            <w:noProof/>
            <w:webHidden/>
          </w:rPr>
          <w:fldChar w:fldCharType="end"/>
        </w:r>
      </w:hyperlink>
    </w:p>
    <w:p w14:paraId="742F0009" w14:textId="5C0CDE53" w:rsidR="002F4161" w:rsidRDefault="00410E0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21" w:history="1">
        <w:r w:rsidR="002F4161" w:rsidRPr="009F417D">
          <w:rPr>
            <w:rStyle w:val="Lienhypertexte"/>
            <w:rFonts w:cstheme="minorHAnsi"/>
          </w:rPr>
          <w:t>5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</w:rPr>
          <w:t>Tests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_Toc9584121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>
          <w:rPr>
            <w:webHidden/>
          </w:rPr>
          <w:t>20</w:t>
        </w:r>
        <w:r w:rsidR="002F4161">
          <w:rPr>
            <w:webHidden/>
          </w:rPr>
          <w:fldChar w:fldCharType="end"/>
        </w:r>
      </w:hyperlink>
    </w:p>
    <w:p w14:paraId="4A215367" w14:textId="209402C5" w:rsidR="002F4161" w:rsidRDefault="00410E0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22" w:history="1">
        <w:r w:rsidR="002F4161" w:rsidRPr="009F417D">
          <w:rPr>
            <w:rStyle w:val="Lienhypertexte"/>
            <w:rFonts w:cstheme="minorHAnsi"/>
          </w:rPr>
          <w:t>6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</w:rPr>
          <w:t>Mise en service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_Toc9584122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>
          <w:rPr>
            <w:webHidden/>
          </w:rPr>
          <w:t>20</w:t>
        </w:r>
        <w:r w:rsidR="002F4161">
          <w:rPr>
            <w:webHidden/>
          </w:rPr>
          <w:fldChar w:fldCharType="end"/>
        </w:r>
      </w:hyperlink>
    </w:p>
    <w:p w14:paraId="7B897340" w14:textId="1756A9FB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3" w:history="1">
        <w:r w:rsidR="002F4161" w:rsidRPr="009F417D">
          <w:rPr>
            <w:rStyle w:val="Lienhypertexte"/>
            <w:rFonts w:cstheme="minorHAnsi"/>
            <w:noProof/>
          </w:rPr>
          <w:t>6.1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Installation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_Toc9584123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 w:rsidR="002F4161">
          <w:rPr>
            <w:noProof/>
            <w:webHidden/>
          </w:rPr>
          <w:fldChar w:fldCharType="end"/>
        </w:r>
      </w:hyperlink>
    </w:p>
    <w:p w14:paraId="63176079" w14:textId="57F7B342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4" w:history="1">
        <w:r w:rsidR="002F4161" w:rsidRPr="009F417D">
          <w:rPr>
            <w:rStyle w:val="Lienhypertexte"/>
            <w:noProof/>
          </w:rPr>
          <w:t>6.2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Utilisation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_Toc9584124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F4161">
          <w:rPr>
            <w:noProof/>
            <w:webHidden/>
          </w:rPr>
          <w:fldChar w:fldCharType="end"/>
        </w:r>
      </w:hyperlink>
    </w:p>
    <w:p w14:paraId="12DCF679" w14:textId="4FCEDB38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5" w:history="1">
        <w:r w:rsidR="002F4161" w:rsidRPr="009F417D">
          <w:rPr>
            <w:rStyle w:val="Lienhypertexte"/>
            <w:rFonts w:cstheme="minorHAnsi"/>
            <w:noProof/>
          </w:rPr>
          <w:t>6.3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Liste des documents fournis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_Toc9584125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F4161">
          <w:rPr>
            <w:noProof/>
            <w:webHidden/>
          </w:rPr>
          <w:fldChar w:fldCharType="end"/>
        </w:r>
      </w:hyperlink>
    </w:p>
    <w:p w14:paraId="41E844BE" w14:textId="5F129601" w:rsidR="002F4161" w:rsidRDefault="00410E0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26" w:history="1">
        <w:r w:rsidR="002F4161" w:rsidRPr="009F417D">
          <w:rPr>
            <w:rStyle w:val="Lienhypertexte"/>
            <w:rFonts w:cstheme="minorHAnsi"/>
          </w:rPr>
          <w:t>7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</w:rPr>
          <w:t>Conclusions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_Toc9584126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>
          <w:rPr>
            <w:webHidden/>
          </w:rPr>
          <w:t>21</w:t>
        </w:r>
        <w:r w:rsidR="002F4161">
          <w:rPr>
            <w:webHidden/>
          </w:rPr>
          <w:fldChar w:fldCharType="end"/>
        </w:r>
      </w:hyperlink>
    </w:p>
    <w:p w14:paraId="06A1FD20" w14:textId="264E551D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7" w:history="1">
        <w:r w:rsidR="002F4161" w:rsidRPr="009F417D">
          <w:rPr>
            <w:rStyle w:val="Lienhypertexte"/>
            <w:noProof/>
          </w:rPr>
          <w:t>7.1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Objectif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_Toc9584127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F4161">
          <w:rPr>
            <w:noProof/>
            <w:webHidden/>
          </w:rPr>
          <w:fldChar w:fldCharType="end"/>
        </w:r>
      </w:hyperlink>
    </w:p>
    <w:p w14:paraId="0F786EC6" w14:textId="4FF9E7B4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8" w:history="1">
        <w:r w:rsidR="002F4161" w:rsidRPr="009F417D">
          <w:rPr>
            <w:rStyle w:val="Lienhypertexte"/>
            <w:noProof/>
          </w:rPr>
          <w:t>7.2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Modification par rapport à la planification initial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_Toc9584128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 w:rsidR="002F4161">
          <w:rPr>
            <w:noProof/>
            <w:webHidden/>
          </w:rPr>
          <w:fldChar w:fldCharType="end"/>
        </w:r>
      </w:hyperlink>
    </w:p>
    <w:p w14:paraId="1A3E539C" w14:textId="061F296B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29" w:history="1">
        <w:r w:rsidR="002F4161" w:rsidRPr="009F417D">
          <w:rPr>
            <w:rStyle w:val="Lienhypertexte"/>
            <w:rFonts w:cstheme="minorHAnsi"/>
            <w:noProof/>
          </w:rPr>
          <w:t>7.3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Points positifs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_Toc9584129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641A4B8E" w14:textId="20AFD3AD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0" w:history="1">
        <w:r w:rsidR="002F4161" w:rsidRPr="009F417D">
          <w:rPr>
            <w:rStyle w:val="Lienhypertexte"/>
            <w:rFonts w:cstheme="minorHAnsi"/>
            <w:noProof/>
          </w:rPr>
          <w:t>7.4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Points négatifs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_Toc9584130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5FD17627" w14:textId="1D1EE583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1" w:history="1">
        <w:r w:rsidR="002F4161" w:rsidRPr="009F417D">
          <w:rPr>
            <w:rStyle w:val="Lienhypertexte"/>
            <w:rFonts w:cstheme="minorHAnsi"/>
            <w:noProof/>
          </w:rPr>
          <w:t>7.5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Difficultés particulières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_Toc9584131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01AEA1C5" w14:textId="4BA7B5DD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2" w:history="1">
        <w:r w:rsidR="002F4161" w:rsidRPr="009F417D">
          <w:rPr>
            <w:rStyle w:val="Lienhypertexte"/>
            <w:rFonts w:cstheme="minorHAnsi"/>
            <w:noProof/>
          </w:rPr>
          <w:t>7.6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Suite possible pour le projet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_Toc9584132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2380AFC0" w14:textId="0E506468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3" w:history="1">
        <w:r w:rsidR="002F4161" w:rsidRPr="009F417D">
          <w:rPr>
            <w:rStyle w:val="Lienhypertexte"/>
            <w:noProof/>
          </w:rPr>
          <w:t>7.7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noProof/>
          </w:rPr>
          <w:t>Bilan personnel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_Toc9584133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1AE32089" w14:textId="5A53BC94" w:rsidR="002F4161" w:rsidRDefault="00410E0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34" w:history="1">
        <w:r w:rsidR="002F4161" w:rsidRPr="009F417D">
          <w:rPr>
            <w:rStyle w:val="Lienhypertexte"/>
            <w:rFonts w:cstheme="minorHAnsi"/>
          </w:rPr>
          <w:t>8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</w:rPr>
          <w:t>Annexes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_Toc9584134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>
          <w:rPr>
            <w:webHidden/>
          </w:rPr>
          <w:t>22</w:t>
        </w:r>
        <w:r w:rsidR="002F4161">
          <w:rPr>
            <w:webHidden/>
          </w:rPr>
          <w:fldChar w:fldCharType="end"/>
        </w:r>
      </w:hyperlink>
    </w:p>
    <w:p w14:paraId="1663F2B3" w14:textId="2CFEE123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5" w:history="1">
        <w:r w:rsidR="002F4161" w:rsidRPr="009F417D">
          <w:rPr>
            <w:rStyle w:val="Lienhypertexte"/>
            <w:rFonts w:cstheme="minorHAnsi"/>
            <w:noProof/>
          </w:rPr>
          <w:t>8.1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Sources – Bibliographie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_Toc9584135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13628915" w14:textId="7AB2319B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6" w:history="1">
        <w:r w:rsidR="002F4161" w:rsidRPr="009F417D">
          <w:rPr>
            <w:rStyle w:val="Lienhypertexte"/>
            <w:rFonts w:cstheme="minorHAnsi"/>
            <w:noProof/>
          </w:rPr>
          <w:t>8.1.1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Sites internet consultés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_Toc9584136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4631AC1E" w14:textId="4AC740AA" w:rsidR="002F4161" w:rsidRDefault="00410E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7" w:history="1">
        <w:r w:rsidR="002F4161" w:rsidRPr="009F417D">
          <w:rPr>
            <w:rStyle w:val="Lienhypertexte"/>
            <w:rFonts w:cstheme="minorHAnsi"/>
            <w:noProof/>
          </w:rPr>
          <w:t>8.1.2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Aides externes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_Toc9584137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7AA4CB4B" w14:textId="39AB7F66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8" w:history="1">
        <w:r w:rsidR="002F4161" w:rsidRPr="009F417D">
          <w:rPr>
            <w:rStyle w:val="Lienhypertexte"/>
            <w:rFonts w:cstheme="minorHAnsi"/>
            <w:noProof/>
          </w:rPr>
          <w:t>8.2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Journal de travail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_Toc9584138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1F17F8A1" w14:textId="488F4056" w:rsidR="002F4161" w:rsidRDefault="00410E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noProof/>
          <w:sz w:val="22"/>
          <w:szCs w:val="22"/>
          <w:lang w:val="fr-CH" w:eastAsia="fr-CH"/>
        </w:rPr>
      </w:pPr>
      <w:hyperlink w:anchor="_Toc9584139" w:history="1">
        <w:r w:rsidR="002F4161" w:rsidRPr="009F417D">
          <w:rPr>
            <w:rStyle w:val="Lienhypertexte"/>
            <w:rFonts w:cstheme="minorHAnsi"/>
            <w:noProof/>
          </w:rPr>
          <w:t>8.3</w:t>
        </w:r>
        <w:r w:rsidR="002F4161">
          <w:rPr>
            <w:rFonts w:eastAsiaTheme="minorEastAsia" w:cstheme="minorBidi"/>
            <w:noProof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  <w:rFonts w:cstheme="minorHAnsi"/>
            <w:noProof/>
          </w:rPr>
          <w:t>Archives du projet</w:t>
        </w:r>
        <w:r w:rsidR="002F4161">
          <w:rPr>
            <w:noProof/>
            <w:webHidden/>
          </w:rPr>
          <w:tab/>
        </w:r>
        <w:r w:rsidR="002F4161">
          <w:rPr>
            <w:noProof/>
            <w:webHidden/>
          </w:rPr>
          <w:fldChar w:fldCharType="begin"/>
        </w:r>
        <w:r w:rsidR="002F4161">
          <w:rPr>
            <w:noProof/>
            <w:webHidden/>
          </w:rPr>
          <w:instrText xml:space="preserve"> PAGEREF _Toc9584139 \h </w:instrText>
        </w:r>
        <w:r w:rsidR="002F4161">
          <w:rPr>
            <w:noProof/>
            <w:webHidden/>
          </w:rPr>
        </w:r>
        <w:r w:rsidR="002F4161"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 w:rsidR="002F4161">
          <w:rPr>
            <w:noProof/>
            <w:webHidden/>
          </w:rPr>
          <w:fldChar w:fldCharType="end"/>
        </w:r>
      </w:hyperlink>
    </w:p>
    <w:p w14:paraId="75AA000B" w14:textId="3EDAE6B2" w:rsidR="002F4161" w:rsidRDefault="00410E00">
      <w:pPr>
        <w:pStyle w:val="TM1"/>
        <w:rPr>
          <w:rFonts w:eastAsiaTheme="minorEastAsia" w:cstheme="minorBidi"/>
          <w:sz w:val="22"/>
          <w:szCs w:val="22"/>
          <w:lang w:val="fr-CH" w:eastAsia="fr-CH"/>
        </w:rPr>
      </w:pPr>
      <w:hyperlink w:anchor="_Toc9584140" w:history="1">
        <w:r w:rsidR="002F4161" w:rsidRPr="009F417D">
          <w:rPr>
            <w:rStyle w:val="Lienhypertexte"/>
          </w:rPr>
          <w:t>9</w:t>
        </w:r>
        <w:r w:rsidR="002F4161">
          <w:rPr>
            <w:rFonts w:eastAsiaTheme="minorEastAsia" w:cstheme="minorBidi"/>
            <w:sz w:val="22"/>
            <w:szCs w:val="22"/>
            <w:lang w:val="fr-CH" w:eastAsia="fr-CH"/>
          </w:rPr>
          <w:tab/>
        </w:r>
        <w:r w:rsidR="002F4161" w:rsidRPr="009F417D">
          <w:rPr>
            <w:rStyle w:val="Lienhypertexte"/>
          </w:rPr>
          <w:t>Glossaire</w:t>
        </w:r>
        <w:r w:rsidR="002F4161">
          <w:rPr>
            <w:webHidden/>
          </w:rPr>
          <w:tab/>
        </w:r>
        <w:r w:rsidR="002F4161">
          <w:rPr>
            <w:webHidden/>
          </w:rPr>
          <w:fldChar w:fldCharType="begin"/>
        </w:r>
        <w:r w:rsidR="002F4161">
          <w:rPr>
            <w:webHidden/>
          </w:rPr>
          <w:instrText xml:space="preserve"> PAGEREF _Toc9584140 \h </w:instrText>
        </w:r>
        <w:r w:rsidR="002F4161">
          <w:rPr>
            <w:webHidden/>
          </w:rPr>
        </w:r>
        <w:r w:rsidR="002F4161">
          <w:rPr>
            <w:webHidden/>
          </w:rPr>
          <w:fldChar w:fldCharType="separate"/>
        </w:r>
        <w:r>
          <w:rPr>
            <w:webHidden/>
          </w:rPr>
          <w:t>22</w:t>
        </w:r>
        <w:r w:rsidR="002F4161">
          <w:rPr>
            <w:webHidden/>
          </w:rPr>
          <w:fldChar w:fldCharType="end"/>
        </w:r>
      </w:hyperlink>
    </w:p>
    <w:p w14:paraId="259E6D49" w14:textId="05518013" w:rsidR="0001339D" w:rsidRDefault="003F2179" w:rsidP="0001339D">
      <w:pPr>
        <w:pStyle w:val="Titre1"/>
        <w:numPr>
          <w:ilvl w:val="0"/>
          <w:numId w:val="0"/>
        </w:numPr>
      </w:pPr>
      <w:r w:rsidRPr="000D5A67">
        <w:fldChar w:fldCharType="end"/>
      </w:r>
    </w:p>
    <w:p w14:paraId="497B816D" w14:textId="77777777" w:rsidR="0001339D" w:rsidRDefault="0001339D">
      <w:pPr>
        <w:spacing w:before="0" w:after="0"/>
        <w:rPr>
          <w:b/>
          <w:kern w:val="28"/>
          <w:sz w:val="28"/>
          <w:u w:val="single"/>
        </w:rPr>
      </w:pPr>
      <w:r>
        <w:br w:type="page"/>
      </w:r>
    </w:p>
    <w:p w14:paraId="51AB7CD9" w14:textId="49D347EF" w:rsidR="007C53D3" w:rsidRPr="000D5A67" w:rsidRDefault="001B7271" w:rsidP="001E1B4C">
      <w:pPr>
        <w:pStyle w:val="Titre1"/>
      </w:pPr>
      <w:bookmarkStart w:id="1" w:name="_Toc9584077"/>
      <w:r w:rsidRPr="000D5A67">
        <w:lastRenderedPageBreak/>
        <w:t>Introduction</w:t>
      </w:r>
      <w:bookmarkEnd w:id="1"/>
    </w:p>
    <w:p w14:paraId="3AE16940" w14:textId="77777777" w:rsidR="00CF39A8" w:rsidRPr="000D5A67" w:rsidRDefault="001B7271" w:rsidP="0012022E">
      <w:pPr>
        <w:pStyle w:val="Titre2"/>
        <w:rPr>
          <w:rFonts w:cstheme="minorHAnsi"/>
        </w:rPr>
      </w:pPr>
      <w:bookmarkStart w:id="2" w:name="_Toc9584078"/>
      <w:r w:rsidRPr="000D5A67">
        <w:rPr>
          <w:rFonts w:cstheme="minorHAnsi"/>
        </w:rPr>
        <w:t>Cadre</w:t>
      </w:r>
      <w:r w:rsidR="007C2D1D">
        <w:rPr>
          <w:rFonts w:cstheme="minorHAnsi"/>
        </w:rPr>
        <w:t>, description</w:t>
      </w:r>
      <w:bookmarkEnd w:id="2"/>
    </w:p>
    <w:p w14:paraId="748F8A3F" w14:textId="77777777" w:rsidR="00443870" w:rsidRDefault="00B36A87" w:rsidP="00443870">
      <w:pPr>
        <w:rPr>
          <w:rFonts w:cstheme="minorHAnsi"/>
        </w:rPr>
      </w:pPr>
      <w:r>
        <w:rPr>
          <w:rFonts w:cstheme="minorHAnsi"/>
        </w:rPr>
        <w:t>Le projet est ici de créer une application web qui gère le trafic dans un circuit donné avec des véhicules aux paramètres variables</w:t>
      </w:r>
      <w:r w:rsidR="00396AC0">
        <w:rPr>
          <w:rFonts w:cstheme="minorHAnsi"/>
        </w:rPr>
        <w:fldChar w:fldCharType="begin"/>
      </w:r>
      <w:r w:rsidR="00396AC0">
        <w:instrText xml:space="preserve"> XE "</w:instrText>
      </w:r>
      <w:r w:rsidR="00396AC0" w:rsidRPr="002A0BF7">
        <w:instrText>JavaScript</w:instrText>
      </w:r>
      <w:r w:rsidR="00396AC0">
        <w:instrText xml:space="preserve">" \b </w:instrText>
      </w:r>
      <w:r w:rsidR="00396AC0">
        <w:rPr>
          <w:rFonts w:cstheme="minorHAnsi"/>
        </w:rPr>
        <w:fldChar w:fldCharType="end"/>
      </w:r>
      <w:r w:rsidR="00443870" w:rsidRPr="000D5A67">
        <w:rPr>
          <w:rFonts w:cstheme="minorHAnsi"/>
        </w:rPr>
        <w:t>.</w:t>
      </w:r>
    </w:p>
    <w:p w14:paraId="41B79676" w14:textId="77777777" w:rsidR="007C2D1D" w:rsidRDefault="007C2D1D" w:rsidP="007C2D1D">
      <w:pPr>
        <w:pStyle w:val="Titre3"/>
      </w:pPr>
      <w:bookmarkStart w:id="3" w:name="_Toc9584079"/>
      <w:r>
        <w:t>Fonctionnalités</w:t>
      </w:r>
      <w:bookmarkEnd w:id="3"/>
    </w:p>
    <w:p w14:paraId="3B140535" w14:textId="77777777" w:rsidR="007C2D1D" w:rsidRPr="004939DF" w:rsidRDefault="004939DF" w:rsidP="007C2D1D">
      <w:pPr>
        <w:rPr>
          <w:b/>
        </w:rPr>
      </w:pPr>
      <w:r w:rsidRPr="004939DF">
        <w:rPr>
          <w:b/>
        </w:rPr>
        <w:t>Options de trafic :</w:t>
      </w:r>
    </w:p>
    <w:p w14:paraId="0A18A20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Priorité de droite :</w:t>
      </w:r>
    </w:p>
    <w:p w14:paraId="6E0C2C2C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64078114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Feu (rouge ou vert) :</w:t>
      </w:r>
    </w:p>
    <w:p w14:paraId="0EEFC817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5</w:t>
      </w:r>
    </w:p>
    <w:p w14:paraId="1FDBDC72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Giratoire :</w:t>
      </w:r>
    </w:p>
    <w:p w14:paraId="50A4BCD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Nombre de routes connectées : 3 à 7</w:t>
      </w:r>
    </w:p>
    <w:p w14:paraId="5AED12CA" w14:textId="77777777" w:rsidR="004939DF" w:rsidRPr="004939DF" w:rsidRDefault="004939DF" w:rsidP="004939DF">
      <w:pPr>
        <w:rPr>
          <w:b/>
        </w:rPr>
      </w:pPr>
      <w:r w:rsidRPr="004939DF">
        <w:rPr>
          <w:b/>
        </w:rPr>
        <w:t>Options des véhicules :</w:t>
      </w:r>
    </w:p>
    <w:p w14:paraId="53F6C04D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Vitesse (3 options : 20, 30 et 50 km/h)</w:t>
      </w:r>
    </w:p>
    <w:p w14:paraId="3C3C198C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Couleur (aléatoire)</w:t>
      </w:r>
    </w:p>
    <w:p w14:paraId="68ACE5F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Taille :</w:t>
      </w:r>
    </w:p>
    <w:p w14:paraId="4BFE902A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Voiture</w:t>
      </w:r>
    </w:p>
    <w:p w14:paraId="7FED82E1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Moto</w:t>
      </w:r>
    </w:p>
    <w:p w14:paraId="55C2F9F5" w14:textId="77777777" w:rsidR="004939DF" w:rsidRDefault="004939DF" w:rsidP="004939DF">
      <w:pPr>
        <w:pStyle w:val="Paragraphedeliste"/>
        <w:numPr>
          <w:ilvl w:val="1"/>
          <w:numId w:val="44"/>
        </w:numPr>
      </w:pPr>
      <w:r>
        <w:t>Camion</w:t>
      </w:r>
    </w:p>
    <w:p w14:paraId="33FC0E89" w14:textId="77777777" w:rsidR="004939DF" w:rsidRDefault="004939DF" w:rsidP="004939DF">
      <w:r>
        <w:t>Une interface qui comprend :</w:t>
      </w:r>
    </w:p>
    <w:p w14:paraId="67C67223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Choix du type de carrefour</w:t>
      </w:r>
    </w:p>
    <w:p w14:paraId="431596C9" w14:textId="77777777" w:rsidR="004939DF" w:rsidRDefault="004939DF" w:rsidP="004939DF">
      <w:pPr>
        <w:pStyle w:val="Paragraphedeliste"/>
        <w:numPr>
          <w:ilvl w:val="0"/>
          <w:numId w:val="44"/>
        </w:numPr>
      </w:pPr>
      <w:r>
        <w:t>Le choix du type de trafic</w:t>
      </w:r>
      <w:r w:rsidR="004E4481">
        <w:t xml:space="preserve"> à simuler :</w:t>
      </w:r>
    </w:p>
    <w:p w14:paraId="2E467057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d'embranchement</w:t>
      </w:r>
    </w:p>
    <w:p w14:paraId="5F5092D8" w14:textId="77777777" w:rsidR="004E4481" w:rsidRDefault="004E4481" w:rsidP="004E4481">
      <w:pPr>
        <w:pStyle w:val="Paragraphedeliste"/>
        <w:numPr>
          <w:ilvl w:val="1"/>
          <w:numId w:val="44"/>
        </w:numPr>
      </w:pPr>
      <w:r>
        <w:t>Nombre de véhicule par embranchement</w:t>
      </w:r>
    </w:p>
    <w:p w14:paraId="311E4F1F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Type</w:t>
      </w:r>
    </w:p>
    <w:p w14:paraId="72CE2C41" w14:textId="77777777" w:rsidR="004E4481" w:rsidRDefault="004E4481" w:rsidP="004E4481">
      <w:pPr>
        <w:pStyle w:val="Paragraphedeliste"/>
        <w:numPr>
          <w:ilvl w:val="2"/>
          <w:numId w:val="44"/>
        </w:numPr>
      </w:pPr>
      <w:r>
        <w:t>Vitesse</w:t>
      </w:r>
    </w:p>
    <w:p w14:paraId="6A84AB34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La simulation</w:t>
      </w:r>
    </w:p>
    <w:p w14:paraId="7EA8D1D0" w14:textId="77777777" w:rsidR="003C37F6" w:rsidRDefault="004E4481" w:rsidP="003C37F6">
      <w:pPr>
        <w:pStyle w:val="Paragraphedeliste"/>
        <w:numPr>
          <w:ilvl w:val="1"/>
          <w:numId w:val="44"/>
        </w:numPr>
      </w:pPr>
      <w:r>
        <w:t>Un résultat d'écoulement du trafic</w:t>
      </w:r>
    </w:p>
    <w:p w14:paraId="2D86164B" w14:textId="77777777" w:rsidR="003C37F6" w:rsidRPr="007C2D1D" w:rsidRDefault="003C37F6" w:rsidP="003C37F6">
      <w:pPr>
        <w:pStyle w:val="Paragraphedeliste"/>
        <w:numPr>
          <w:ilvl w:val="0"/>
          <w:numId w:val="44"/>
        </w:numPr>
      </w:pPr>
      <w:r>
        <w:t>La partie graphique de la simulation est fixe</w:t>
      </w:r>
    </w:p>
    <w:p w14:paraId="0C120D4C" w14:textId="77777777" w:rsidR="00CF39A8" w:rsidRPr="000D5A67" w:rsidRDefault="006E2C58" w:rsidP="0012022E">
      <w:pPr>
        <w:pStyle w:val="Titre2"/>
        <w:rPr>
          <w:rFonts w:cstheme="minorHAnsi"/>
        </w:rPr>
      </w:pPr>
      <w:bookmarkStart w:id="4" w:name="_Toc9584080"/>
      <w:r w:rsidRPr="000D5A67">
        <w:rPr>
          <w:rFonts w:cstheme="minorHAnsi"/>
        </w:rPr>
        <w:t>Organisation</w:t>
      </w:r>
      <w:bookmarkEnd w:id="4"/>
    </w:p>
    <w:p w14:paraId="2B94CC1E" w14:textId="77777777" w:rsidR="007A7C7A" w:rsidRPr="000D5A67" w:rsidRDefault="007A7C7A" w:rsidP="007A7C7A">
      <w:pPr>
        <w:rPr>
          <w:rFonts w:cstheme="minorHAnsi"/>
        </w:rPr>
      </w:pPr>
      <w:r w:rsidRPr="000D5A67">
        <w:rPr>
          <w:rFonts w:cstheme="minorHAnsi"/>
        </w:rPr>
        <w:t xml:space="preserve">Elève : Bergmann Florian, </w:t>
      </w:r>
      <w:hyperlink r:id="rId10" w:history="1">
        <w:r w:rsidRPr="000D5A67">
          <w:rPr>
            <w:rStyle w:val="Lienhypertexte"/>
            <w:rFonts w:cstheme="minorHAnsi"/>
          </w:rPr>
          <w:t>florian.bergmann@cpnv.ch</w:t>
        </w:r>
      </w:hyperlink>
      <w:r w:rsidRPr="000D5A67">
        <w:rPr>
          <w:rFonts w:cstheme="minorHAnsi"/>
        </w:rPr>
        <w:t>, 079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961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11</w:t>
      </w:r>
      <w:r w:rsidR="00B36A87">
        <w:rPr>
          <w:rFonts w:cstheme="minorHAnsi"/>
        </w:rPr>
        <w:t xml:space="preserve"> </w:t>
      </w:r>
      <w:r w:rsidRPr="000D5A67">
        <w:rPr>
          <w:rFonts w:cstheme="minorHAnsi"/>
        </w:rPr>
        <w:t>67</w:t>
      </w:r>
    </w:p>
    <w:p w14:paraId="06675486" w14:textId="77777777" w:rsidR="007A7C7A" w:rsidRPr="000D5A67" w:rsidRDefault="00B36A87" w:rsidP="007A7C7A">
      <w:pPr>
        <w:rPr>
          <w:rFonts w:cstheme="minorHAnsi"/>
        </w:rPr>
      </w:pPr>
      <w:r>
        <w:rPr>
          <w:rFonts w:cstheme="minorHAnsi"/>
        </w:rPr>
        <w:t>Chef</w:t>
      </w:r>
      <w:r w:rsidR="007A7C7A" w:rsidRPr="000D5A67">
        <w:rPr>
          <w:rFonts w:cstheme="minorHAnsi"/>
        </w:rPr>
        <w:t xml:space="preserve"> de projet : </w:t>
      </w:r>
      <w:proofErr w:type="spellStart"/>
      <w:r w:rsidR="007A7C7A" w:rsidRPr="000D5A67">
        <w:rPr>
          <w:rFonts w:cstheme="minorHAnsi"/>
        </w:rPr>
        <w:t>Wyssa</w:t>
      </w:r>
      <w:proofErr w:type="spellEnd"/>
      <w:r w:rsidR="007A7C7A" w:rsidRPr="000D5A67">
        <w:rPr>
          <w:rFonts w:cstheme="minorHAnsi"/>
        </w:rPr>
        <w:t xml:space="preserve"> Michael, </w:t>
      </w:r>
      <w:hyperlink r:id="rId11" w:history="1">
        <w:r w:rsidR="009D1459" w:rsidRPr="000D5A67">
          <w:rPr>
            <w:rStyle w:val="Lienhypertexte"/>
            <w:rFonts w:cstheme="minorHAnsi"/>
          </w:rPr>
          <w:t>Michael.WYSSA@cpnv.ch</w:t>
        </w:r>
      </w:hyperlink>
      <w:r w:rsidR="007A7C7A" w:rsidRPr="000D5A67">
        <w:rPr>
          <w:rFonts w:cstheme="minorHAnsi"/>
        </w:rPr>
        <w:t xml:space="preserve">, </w:t>
      </w:r>
      <w:r w:rsidR="009D1459" w:rsidRPr="000D5A67">
        <w:rPr>
          <w:rFonts w:cstheme="minorHAnsi"/>
        </w:rPr>
        <w:t>079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698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19</w:t>
      </w:r>
      <w:r>
        <w:rPr>
          <w:rFonts w:cstheme="minorHAnsi"/>
        </w:rPr>
        <w:t xml:space="preserve"> </w:t>
      </w:r>
      <w:r w:rsidR="009D1459" w:rsidRPr="000D5A67">
        <w:rPr>
          <w:rFonts w:cstheme="minorHAnsi"/>
        </w:rPr>
        <w:t>24</w:t>
      </w:r>
    </w:p>
    <w:p w14:paraId="45223FF1" w14:textId="77777777" w:rsidR="00B36A87" w:rsidRDefault="007A7C7A" w:rsidP="007A7C7A">
      <w:pPr>
        <w:rPr>
          <w:rFonts w:cstheme="minorHAnsi"/>
          <w:lang w:val="fr-CH"/>
        </w:rPr>
      </w:pPr>
      <w:r w:rsidRPr="00B36A87">
        <w:rPr>
          <w:rFonts w:cstheme="minorHAnsi"/>
          <w:lang w:val="fr-CH"/>
        </w:rPr>
        <w:t>Expert</w:t>
      </w:r>
      <w:r w:rsidR="00B36A87" w:rsidRPr="00B36A87">
        <w:rPr>
          <w:rFonts w:cstheme="minorHAnsi"/>
          <w:lang w:val="fr-CH"/>
        </w:rPr>
        <w:t xml:space="preserve"> 1</w:t>
      </w:r>
      <w:r w:rsidRPr="00B36A87">
        <w:rPr>
          <w:rFonts w:cstheme="minorHAnsi"/>
          <w:lang w:val="fr-CH"/>
        </w:rPr>
        <w:t> :</w:t>
      </w:r>
      <w:r w:rsidR="001B2CDE" w:rsidRPr="00B36A87">
        <w:rPr>
          <w:rFonts w:cstheme="minorHAnsi"/>
          <w:lang w:val="fr-CH"/>
        </w:rPr>
        <w:t xml:space="preserve"> </w:t>
      </w:r>
      <w:r w:rsidR="00B36A87" w:rsidRPr="00B36A87">
        <w:rPr>
          <w:rFonts w:cstheme="minorHAnsi"/>
          <w:lang w:val="fr-CH"/>
        </w:rPr>
        <w:t xml:space="preserve">Roger Malherbe, </w:t>
      </w:r>
      <w:hyperlink r:id="rId12" w:history="1">
        <w:r w:rsidR="00B36A87" w:rsidRPr="00A50DB6">
          <w:rPr>
            <w:rStyle w:val="Lienhypertexte"/>
            <w:rFonts w:cstheme="minorHAnsi"/>
            <w:lang w:val="fr-CH"/>
          </w:rPr>
          <w:t>r.malherbe@rmsoft.ch</w:t>
        </w:r>
      </w:hyperlink>
      <w:r w:rsidR="00B36A87">
        <w:rPr>
          <w:rFonts w:cstheme="minorHAnsi"/>
          <w:lang w:val="fr-CH"/>
        </w:rPr>
        <w:t>, 079 230 72 37</w:t>
      </w:r>
    </w:p>
    <w:p w14:paraId="4DFBE148" w14:textId="77777777" w:rsidR="007A7C7A" w:rsidRPr="00B36A87" w:rsidRDefault="00B36A87" w:rsidP="007A7C7A">
      <w:pPr>
        <w:rPr>
          <w:rFonts w:cstheme="minorHAnsi"/>
          <w:lang w:val="fr-CH"/>
        </w:rPr>
      </w:pPr>
      <w:r>
        <w:rPr>
          <w:rFonts w:cstheme="minorHAnsi"/>
          <w:lang w:val="fr-CH"/>
        </w:rPr>
        <w:t xml:space="preserve">Expert 2 : Yves Bertino, </w:t>
      </w:r>
      <w:hyperlink r:id="rId13" w:history="1">
        <w:r w:rsidRPr="00A50DB6">
          <w:rPr>
            <w:rStyle w:val="Lienhypertexte"/>
            <w:rFonts w:cstheme="minorHAnsi"/>
            <w:lang w:val="fr-CH"/>
          </w:rPr>
          <w:t>yves@bertino.ch</w:t>
        </w:r>
      </w:hyperlink>
      <w:r>
        <w:rPr>
          <w:rFonts w:cstheme="minorHAnsi"/>
          <w:lang w:val="fr-CH"/>
        </w:rPr>
        <w:t>, 076 540 61 42</w:t>
      </w:r>
      <w:r w:rsidR="00370301" w:rsidRPr="00B36A87">
        <w:rPr>
          <w:rFonts w:cstheme="minorHAnsi"/>
          <w:lang w:val="fr-CH"/>
        </w:rPr>
        <w:t xml:space="preserve"> </w:t>
      </w:r>
    </w:p>
    <w:p w14:paraId="52FE741A" w14:textId="77777777" w:rsidR="006E2C58" w:rsidRPr="000D5A67" w:rsidRDefault="006E2C58" w:rsidP="0012022E">
      <w:pPr>
        <w:pStyle w:val="Titre2"/>
        <w:rPr>
          <w:rFonts w:cstheme="minorHAnsi"/>
        </w:rPr>
      </w:pPr>
      <w:bookmarkStart w:id="5" w:name="_Toc9584081"/>
      <w:r w:rsidRPr="000D5A67">
        <w:rPr>
          <w:rFonts w:cstheme="minorHAnsi"/>
        </w:rPr>
        <w:lastRenderedPageBreak/>
        <w:t>Objectifs</w:t>
      </w:r>
      <w:bookmarkEnd w:id="5"/>
    </w:p>
    <w:p w14:paraId="06B8E756" w14:textId="77777777" w:rsidR="003D2E3C" w:rsidRPr="000D5A67" w:rsidRDefault="003D2E3C" w:rsidP="003D2E3C">
      <w:pPr>
        <w:rPr>
          <w:rFonts w:cstheme="minorHAnsi"/>
        </w:rPr>
      </w:pPr>
      <w:r w:rsidRPr="000D5A67">
        <w:rPr>
          <w:rFonts w:cstheme="minorHAnsi"/>
        </w:rPr>
        <w:t>La grille d’évaluation définit les critères généraux selon lesquels le travail du candidat sera évalué (documentation, journal de travail, respect des normes, qualité, …).</w:t>
      </w:r>
    </w:p>
    <w:p w14:paraId="7E8F7234" w14:textId="77777777" w:rsidR="003D2E3C" w:rsidRPr="000D5A67" w:rsidRDefault="003D2E3C" w:rsidP="003D2E3C">
      <w:pPr>
        <w:rPr>
          <w:rFonts w:cstheme="minorHAnsi"/>
          <w:lang w:eastAsia="en-GB"/>
        </w:rPr>
      </w:pPr>
      <w:r w:rsidRPr="000D5A67">
        <w:rPr>
          <w:rFonts w:cstheme="minorHAnsi"/>
        </w:rPr>
        <w:t>En plus de cela, le travail sera évalué sur les 7 points spécifiques suivants (Point A14 à A20) :</w:t>
      </w:r>
    </w:p>
    <w:p w14:paraId="601D3C49" w14:textId="77777777" w:rsidR="00443870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simulation est fonctionnelle</w:t>
      </w:r>
    </w:p>
    <w:p w14:paraId="5C9E9F0C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 choix au minimum de 3 carrefours</w:t>
      </w:r>
    </w:p>
    <w:p w14:paraId="4C488A17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Les options des véhicules sont opérationnelles</w:t>
      </w:r>
    </w:p>
    <w:p w14:paraId="15E6826E" w14:textId="77777777" w:rsidR="004E4481" w:rsidRDefault="004E4481" w:rsidP="00E605CC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Documentation du déploiement et de l'utilisation de la solution</w:t>
      </w:r>
    </w:p>
    <w:p w14:paraId="472662EB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Description et qualité des tests effectués (stratégie de test)</w:t>
      </w:r>
    </w:p>
    <w:p w14:paraId="26ADAA9D" w14:textId="77777777" w:rsid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facilité d'utilisation de l'interface</w:t>
      </w:r>
    </w:p>
    <w:p w14:paraId="6F770952" w14:textId="77777777" w:rsidR="004E4481" w:rsidRPr="004E4481" w:rsidRDefault="004E4481" w:rsidP="004E4481">
      <w:pPr>
        <w:pStyle w:val="Paragraphedeliste"/>
        <w:numPr>
          <w:ilvl w:val="0"/>
          <w:numId w:val="35"/>
        </w:numPr>
        <w:rPr>
          <w:rFonts w:cstheme="minorHAnsi"/>
        </w:rPr>
      </w:pPr>
      <w:r>
        <w:rPr>
          <w:rFonts w:cstheme="minorHAnsi"/>
        </w:rPr>
        <w:t>La qualité du code</w:t>
      </w:r>
    </w:p>
    <w:p w14:paraId="44AD8926" w14:textId="77777777" w:rsidR="009D1459" w:rsidRPr="00F738A8" w:rsidRDefault="007C53D3" w:rsidP="009D1459">
      <w:pPr>
        <w:pStyle w:val="Titre2"/>
        <w:rPr>
          <w:rFonts w:cstheme="minorHAnsi"/>
        </w:rPr>
      </w:pPr>
      <w:bookmarkStart w:id="6" w:name="_Toc9584082"/>
      <w:r w:rsidRPr="000D5A67">
        <w:rPr>
          <w:rFonts w:cstheme="minorHAnsi"/>
        </w:rPr>
        <w:t>Planification</w:t>
      </w:r>
      <w:r w:rsidR="00E63311" w:rsidRPr="000D5A67">
        <w:rPr>
          <w:rFonts w:cstheme="minorHAnsi"/>
        </w:rPr>
        <w:t xml:space="preserve"> initiale</w:t>
      </w:r>
      <w:bookmarkEnd w:id="6"/>
    </w:p>
    <w:p w14:paraId="5073421B" w14:textId="67EC7307" w:rsidR="001D1513" w:rsidRDefault="00F738A8" w:rsidP="009D1459">
      <w:pPr>
        <w:rPr>
          <w:rFonts w:cstheme="minorHAnsi"/>
        </w:rPr>
      </w:pPr>
      <w:r>
        <w:rPr>
          <w:noProof/>
          <w:lang w:val="fr-CH" w:eastAsia="fr-CH"/>
        </w:rPr>
        <w:drawing>
          <wp:inline distT="0" distB="0" distL="0" distR="0" wp14:anchorId="554CFD08" wp14:editId="0594021D">
            <wp:extent cx="5759450" cy="1564005"/>
            <wp:effectExtent l="152400" t="152400" r="355600" b="3600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564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70BCA9" w14:textId="1D951907" w:rsidR="003C6C0B" w:rsidRDefault="003C6C0B" w:rsidP="003C6C0B">
      <w:pPr>
        <w:pStyle w:val="Titre2"/>
      </w:pPr>
      <w:bookmarkStart w:id="7" w:name="_Toc9584083"/>
      <w:r>
        <w:t>Méthode de gestion de projet</w:t>
      </w:r>
      <w:bookmarkEnd w:id="7"/>
    </w:p>
    <w:p w14:paraId="7BEDE7BF" w14:textId="1D993664" w:rsidR="003C6C0B" w:rsidRPr="003C6C0B" w:rsidRDefault="003C6C0B" w:rsidP="003C6C0B">
      <w:r>
        <w:t xml:space="preserve">Le projet est géré grâce à </w:t>
      </w:r>
      <w:proofErr w:type="spellStart"/>
      <w:r>
        <w:t>Hackplan</w:t>
      </w:r>
      <w:proofErr w:type="spellEnd"/>
      <w:r>
        <w:t>, un outil en ligne de gestion, qui permet le travail en sprint.</w:t>
      </w:r>
    </w:p>
    <w:p w14:paraId="7ADE7789" w14:textId="73E53009" w:rsidR="003C6C0B" w:rsidRPr="003C6C0B" w:rsidRDefault="00410E00" w:rsidP="003C6C0B">
      <w:pPr>
        <w:pStyle w:val="Titre2"/>
      </w:pPr>
      <w:hyperlink r:id="rId15" w:history="1">
        <w:bookmarkStart w:id="8" w:name="_Toc9584084"/>
        <w:r w:rsidR="003C6C0B" w:rsidRPr="003C6C0B">
          <w:t>Versioning</w:t>
        </w:r>
        <w:bookmarkEnd w:id="8"/>
      </w:hyperlink>
    </w:p>
    <w:p w14:paraId="045D567B" w14:textId="6BC9F50E" w:rsidR="003C6C0B" w:rsidRDefault="003C6C0B" w:rsidP="003C6C0B">
      <w:r>
        <w:t xml:space="preserve">Un versioning est effectué au minimum chaque fin de journée sur </w:t>
      </w:r>
      <w:proofErr w:type="spellStart"/>
      <w:r>
        <w:t>github</w:t>
      </w:r>
      <w:proofErr w:type="spellEnd"/>
      <w:r>
        <w:t>.</w:t>
      </w:r>
    </w:p>
    <w:p w14:paraId="50FB7950" w14:textId="48BF1A27" w:rsidR="003C6C0B" w:rsidRPr="003C6C0B" w:rsidRDefault="003C6C0B" w:rsidP="003C6C0B">
      <w:r>
        <w:t>Ce versioning comprend le code, la documentation, les annexes et les outils utiles pour le projet (images, dessins, …).</w:t>
      </w:r>
    </w:p>
    <w:p w14:paraId="2F618C6B" w14:textId="4E08D301" w:rsidR="003C6C0B" w:rsidRDefault="003C6C0B">
      <w:pPr>
        <w:rPr>
          <w:rStyle w:val="Lienhypertexte"/>
        </w:rPr>
      </w:pPr>
      <w:r>
        <w:rPr>
          <w:rFonts w:cstheme="minorHAnsi"/>
        </w:rPr>
        <w:t xml:space="preserve">Le dépôt est accessible via l'adresse : </w:t>
      </w:r>
      <w:hyperlink r:id="rId16" w:history="1">
        <w:r>
          <w:rPr>
            <w:rStyle w:val="Lienhypertexte"/>
          </w:rPr>
          <w:t>https://github.com/BergmannFlorian/crossroadssimulator</w:t>
        </w:r>
      </w:hyperlink>
    </w:p>
    <w:p w14:paraId="4393B909" w14:textId="724E4874" w:rsidR="0001339D" w:rsidRPr="003C6C0B" w:rsidRDefault="0001339D" w:rsidP="0001339D">
      <w:pPr>
        <w:pStyle w:val="Titre2"/>
      </w:pPr>
      <w:bookmarkStart w:id="9" w:name="_Toc9584085"/>
      <w:r>
        <w:t>Hébergement web</w:t>
      </w:r>
      <w:bookmarkEnd w:id="9"/>
    </w:p>
    <w:p w14:paraId="38DF8835" w14:textId="6DEAB5C2" w:rsidR="003C6C0B" w:rsidRDefault="0001339D">
      <w:pPr>
        <w:spacing w:before="0" w:after="0"/>
        <w:rPr>
          <w:rFonts w:cstheme="minorHAnsi"/>
          <w:b/>
          <w:kern w:val="28"/>
          <w:sz w:val="28"/>
          <w:u w:val="single"/>
        </w:rPr>
      </w:pPr>
      <w:r>
        <w:rPr>
          <w:rFonts w:cstheme="minorHAnsi"/>
        </w:rPr>
        <w:t xml:space="preserve">L'application est hébergé sur le domaine de mycpnv.ch à l'adresse : </w:t>
      </w:r>
      <w:hyperlink r:id="rId17" w:history="1">
        <w:r w:rsidRPr="0028343D">
          <w:rPr>
            <w:rStyle w:val="Lienhypertexte"/>
          </w:rPr>
          <w:t>http://crossroadssimulator.mycpnv.ch</w:t>
        </w:r>
      </w:hyperlink>
      <w:r>
        <w:t xml:space="preserve"> </w:t>
      </w:r>
      <w:r w:rsidR="003C6C0B">
        <w:rPr>
          <w:rFonts w:cstheme="minorHAnsi"/>
        </w:rPr>
        <w:br w:type="page"/>
      </w:r>
    </w:p>
    <w:p w14:paraId="75A770A2" w14:textId="0DD17E1B" w:rsidR="0083170D" w:rsidRPr="000D5A67" w:rsidRDefault="0083170D" w:rsidP="0083170D">
      <w:pPr>
        <w:pStyle w:val="Titre1"/>
        <w:rPr>
          <w:rFonts w:cstheme="minorHAnsi"/>
        </w:rPr>
      </w:pPr>
      <w:bookmarkStart w:id="10" w:name="_Toc9584086"/>
      <w:r w:rsidRPr="000D5A67">
        <w:rPr>
          <w:rFonts w:cstheme="minorHAnsi"/>
        </w:rPr>
        <w:lastRenderedPageBreak/>
        <w:t>Analyse</w:t>
      </w:r>
      <w:bookmarkEnd w:id="10"/>
    </w:p>
    <w:p w14:paraId="3398EF90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11" w:name="_Toc25553307"/>
      <w:bookmarkStart w:id="12" w:name="_Toc71691011"/>
      <w:bookmarkStart w:id="13" w:name="_Toc9584087"/>
      <w:r w:rsidRPr="000D5A67">
        <w:rPr>
          <w:rFonts w:cstheme="minorHAnsi"/>
        </w:rPr>
        <w:t>Cahier des charges</w:t>
      </w:r>
      <w:bookmarkEnd w:id="11"/>
      <w:r w:rsidRPr="000D5A67">
        <w:rPr>
          <w:rFonts w:cstheme="minorHAnsi"/>
        </w:rPr>
        <w:t xml:space="preserve"> détaillé</w:t>
      </w:r>
      <w:bookmarkEnd w:id="12"/>
      <w:bookmarkEnd w:id="13"/>
    </w:p>
    <w:p w14:paraId="0D2B32C5" w14:textId="77777777" w:rsidR="00106180" w:rsidRPr="000D5A67" w:rsidRDefault="001D1513" w:rsidP="001D1513">
      <w:pPr>
        <w:rPr>
          <w:rFonts w:cstheme="minorHAnsi"/>
        </w:rPr>
      </w:pPr>
      <w:r w:rsidRPr="000D5A67">
        <w:rPr>
          <w:rFonts w:cstheme="minorHAnsi"/>
        </w:rPr>
        <w:t xml:space="preserve">Voir </w:t>
      </w:r>
      <w:r w:rsidR="002C0A14">
        <w:rPr>
          <w:rFonts w:cstheme="minorHAnsi"/>
        </w:rPr>
        <w:t>"</w:t>
      </w:r>
      <w:r w:rsidR="00031C6D">
        <w:rPr>
          <w:rFonts w:cstheme="minorHAnsi"/>
        </w:rPr>
        <w:t>FBN_TPI_simulateur_trafic_routier_CDC</w:t>
      </w:r>
      <w:r w:rsidR="002C0A14">
        <w:rPr>
          <w:rFonts w:cstheme="minorHAnsi"/>
        </w:rPr>
        <w:t>.pdf"</w:t>
      </w:r>
      <w:r w:rsidRPr="000D5A67">
        <w:rPr>
          <w:rFonts w:cstheme="minorHAnsi"/>
        </w:rPr>
        <w:t xml:space="preserve"> en annexe</w:t>
      </w:r>
    </w:p>
    <w:p w14:paraId="4D475FAB" w14:textId="77777777" w:rsidR="001D1513" w:rsidRPr="000D5A67" w:rsidRDefault="001D1513" w:rsidP="0012022E">
      <w:pPr>
        <w:pStyle w:val="Titre2"/>
        <w:rPr>
          <w:rFonts w:cstheme="minorHAnsi"/>
        </w:rPr>
      </w:pPr>
      <w:bookmarkStart w:id="14" w:name="_Toc9584088"/>
      <w:bookmarkStart w:id="15" w:name="_Toc71691012"/>
      <w:r w:rsidRPr="000D5A67">
        <w:rPr>
          <w:rFonts w:cstheme="minorHAnsi"/>
        </w:rPr>
        <w:t>Définition de l’audience</w:t>
      </w:r>
      <w:bookmarkEnd w:id="14"/>
    </w:p>
    <w:p w14:paraId="462E147D" w14:textId="77777777" w:rsidR="00370301" w:rsidRPr="00B825C0" w:rsidRDefault="000102AD" w:rsidP="00B825C0">
      <w:pPr>
        <w:rPr>
          <w:rFonts w:cstheme="minorHAnsi"/>
        </w:rPr>
      </w:pPr>
      <w:r>
        <w:rPr>
          <w:rFonts w:cstheme="minorHAnsi"/>
        </w:rPr>
        <w:t>Ce simulateur de trafic routier</w:t>
      </w:r>
      <w:r w:rsidR="00F738A8">
        <w:rPr>
          <w:rFonts w:cstheme="minorHAnsi"/>
        </w:rPr>
        <w:t xml:space="preserve"> vise des personnes qui souhaitent voir comment fonctionne un carrefour</w:t>
      </w:r>
      <w:r w:rsidR="0012022E" w:rsidRPr="000D5A67">
        <w:rPr>
          <w:rFonts w:cstheme="minorHAnsi"/>
        </w:rPr>
        <w:t>.</w:t>
      </w:r>
    </w:p>
    <w:p w14:paraId="70D4D26E" w14:textId="77777777" w:rsidR="005C1520" w:rsidRPr="00370301" w:rsidRDefault="001D1513" w:rsidP="00370301">
      <w:pPr>
        <w:pStyle w:val="Titre2"/>
        <w:rPr>
          <w:rFonts w:cstheme="minorHAnsi"/>
        </w:rPr>
      </w:pPr>
      <w:bookmarkStart w:id="16" w:name="_Toc9584089"/>
      <w:r w:rsidRPr="000D5A67">
        <w:rPr>
          <w:rFonts w:cstheme="minorHAnsi"/>
        </w:rPr>
        <w:t>Analyse concurrentielle</w:t>
      </w:r>
      <w:bookmarkEnd w:id="16"/>
    </w:p>
    <w:p w14:paraId="2F99A9B1" w14:textId="3D288D7C" w:rsidR="00207EEC" w:rsidRDefault="006B7B3A" w:rsidP="00207EEC">
      <w:r>
        <w:t xml:space="preserve">Au vu de la simplicité de l'application et de son côté plus expérimental, comparé à ce qui se trouve sur le marché, comme </w:t>
      </w:r>
      <w:proofErr w:type="spellStart"/>
      <w:r>
        <w:t>AnyLogic</w:t>
      </w:r>
      <w:proofErr w:type="spellEnd"/>
      <w:r>
        <w:t xml:space="preserve">, </w:t>
      </w:r>
      <w:r w:rsidR="009042EE">
        <w:t xml:space="preserve">PTV </w:t>
      </w:r>
      <w:proofErr w:type="spellStart"/>
      <w:r w:rsidR="009042EE">
        <w:t>Visum</w:t>
      </w:r>
      <w:proofErr w:type="spellEnd"/>
      <w:r w:rsidR="009042EE">
        <w:t xml:space="preserve"> ou </w:t>
      </w:r>
      <w:proofErr w:type="spellStart"/>
      <w:r w:rsidR="009042EE">
        <w:t>Dynameq</w:t>
      </w:r>
      <w:proofErr w:type="spellEnd"/>
      <w:r w:rsidR="009042EE">
        <w:t>, aucune analyse concurrentielle</w:t>
      </w:r>
      <w:r w:rsidR="004F0108">
        <w:t xml:space="preserve"> ne sera faite</w:t>
      </w:r>
      <w:r w:rsidR="009042EE">
        <w:t>.</w:t>
      </w:r>
      <w:r w:rsidR="000102AD">
        <w:t xml:space="preserve"> Ce choix </w:t>
      </w:r>
      <w:r w:rsidR="004F0108">
        <w:t>a</w:t>
      </w:r>
      <w:r w:rsidR="000102AD">
        <w:t xml:space="preserve"> également été validé par le chef de projet après discussion.</w:t>
      </w:r>
    </w:p>
    <w:p w14:paraId="350FBC26" w14:textId="77777777" w:rsidR="001D1513" w:rsidRPr="000D5A67" w:rsidRDefault="001D1513" w:rsidP="00B825C0">
      <w:pPr>
        <w:pStyle w:val="Titre2"/>
      </w:pPr>
      <w:bookmarkStart w:id="17" w:name="_Toc9584090"/>
      <w:r w:rsidRPr="000D5A67">
        <w:t>Maquette</w:t>
      </w:r>
      <w:bookmarkEnd w:id="17"/>
    </w:p>
    <w:p w14:paraId="37B1D745" w14:textId="77777777" w:rsidR="001D1513" w:rsidRPr="000D5A67" w:rsidRDefault="001D1513" w:rsidP="001D1513">
      <w:pPr>
        <w:pStyle w:val="Titre3"/>
        <w:rPr>
          <w:rFonts w:cstheme="minorHAnsi"/>
        </w:rPr>
      </w:pPr>
      <w:bookmarkStart w:id="18" w:name="_Toc9584091"/>
      <w:r w:rsidRPr="000D5A67">
        <w:rPr>
          <w:rFonts w:cstheme="minorHAnsi"/>
        </w:rPr>
        <w:t>Zoning</w:t>
      </w:r>
      <w:bookmarkEnd w:id="18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B45635">
        <w:rPr>
          <w:rFonts w:cstheme="minorHAnsi"/>
        </w:rPr>
        <w:instrText>Zoning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3C9C4743" w14:textId="77777777" w:rsidR="001151F8" w:rsidRDefault="00410E00" w:rsidP="001151F8">
      <w:r>
        <w:pict w14:anchorId="4A7437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339.45pt">
            <v:imagedata r:id="rId18" o:title="Zoning"/>
          </v:shape>
        </w:pict>
      </w:r>
    </w:p>
    <w:p w14:paraId="52669CF8" w14:textId="77777777" w:rsidR="00FF6B07" w:rsidRPr="00956779" w:rsidRDefault="00F13692" w:rsidP="00FF6B07">
      <w:pPr>
        <w:pStyle w:val="Titre3"/>
        <w:rPr>
          <w:rFonts w:cstheme="minorHAnsi"/>
        </w:rPr>
      </w:pPr>
      <w:bookmarkStart w:id="19" w:name="_Toc9584092"/>
      <w:proofErr w:type="spellStart"/>
      <w:r w:rsidRPr="000D5A67">
        <w:rPr>
          <w:rFonts w:cstheme="minorHAnsi"/>
        </w:rPr>
        <w:lastRenderedPageBreak/>
        <w:t>Wireframe</w:t>
      </w:r>
      <w:bookmarkEnd w:id="19"/>
      <w:proofErr w:type="spellEnd"/>
      <w:r w:rsidR="00370301">
        <w:rPr>
          <w:rFonts w:cstheme="minorHAnsi"/>
        </w:rPr>
        <w:fldChar w:fldCharType="begin"/>
      </w:r>
      <w:r w:rsidR="00370301">
        <w:instrText xml:space="preserve"> XE "</w:instrText>
      </w:r>
      <w:r w:rsidR="00370301" w:rsidRPr="00FD5F17">
        <w:rPr>
          <w:rFonts w:cstheme="minorHAnsi"/>
        </w:rPr>
        <w:instrText>Wireframe</w:instrText>
      </w:r>
      <w:r w:rsidR="00370301">
        <w:instrText xml:space="preserve">" \b </w:instrText>
      </w:r>
      <w:r w:rsidR="00370301">
        <w:rPr>
          <w:rFonts w:cstheme="minorHAnsi"/>
        </w:rPr>
        <w:fldChar w:fldCharType="end"/>
      </w:r>
    </w:p>
    <w:p w14:paraId="45A0C8CF" w14:textId="77777777" w:rsidR="00FF6B07" w:rsidRDefault="00BF0223" w:rsidP="00852E09">
      <w:pPr>
        <w:pStyle w:val="Titre4"/>
        <w:jc w:val="center"/>
      </w:pPr>
      <w:r>
        <w:t>Priorités de droite</w:t>
      </w:r>
    </w:p>
    <w:p w14:paraId="44448A8F" w14:textId="77777777" w:rsidR="00BF0223" w:rsidRDefault="00410E00" w:rsidP="00BF0223">
      <w:r>
        <w:pict w14:anchorId="677F72F7">
          <v:shape id="_x0000_i1026" type="#_x0000_t75" style="width:453.5pt;height:339.45pt">
            <v:imagedata r:id="rId19" o:title="Priorité de droite"/>
          </v:shape>
        </w:pict>
      </w:r>
    </w:p>
    <w:p w14:paraId="1484763B" w14:textId="77777777" w:rsidR="00BF0223" w:rsidRDefault="00BF0223" w:rsidP="00852E09">
      <w:pPr>
        <w:pStyle w:val="Titre4"/>
        <w:jc w:val="center"/>
      </w:pPr>
      <w:r>
        <w:lastRenderedPageBreak/>
        <w:t>Feux (rouge / vert)</w:t>
      </w:r>
    </w:p>
    <w:p w14:paraId="38B86696" w14:textId="77777777" w:rsidR="00BF0223" w:rsidRDefault="00410E00" w:rsidP="00BF0223">
      <w:r>
        <w:pict w14:anchorId="1F6A5F2D">
          <v:shape id="_x0000_i1027" type="#_x0000_t75" style="width:453.5pt;height:339.45pt">
            <v:imagedata r:id="rId20" o:title="feux"/>
          </v:shape>
        </w:pict>
      </w:r>
    </w:p>
    <w:p w14:paraId="15446854" w14:textId="77777777" w:rsidR="00BF0223" w:rsidRDefault="00BF0223" w:rsidP="00852E09">
      <w:pPr>
        <w:pStyle w:val="Titre4"/>
        <w:jc w:val="center"/>
      </w:pPr>
      <w:r>
        <w:lastRenderedPageBreak/>
        <w:t>Giratoire</w:t>
      </w:r>
    </w:p>
    <w:p w14:paraId="74C2211E" w14:textId="3159EF08" w:rsidR="002C71F9" w:rsidRPr="00BF0223" w:rsidRDefault="00BC422D" w:rsidP="00BF0223">
      <w:r>
        <w:rPr>
          <w:noProof/>
          <w:lang w:val="fr-CH" w:eastAsia="fr-CH"/>
        </w:rPr>
        <w:drawing>
          <wp:inline distT="0" distB="0" distL="0" distR="0" wp14:anchorId="7B0A9883" wp14:editId="6089DA64">
            <wp:extent cx="5753100" cy="43148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2B89B" w14:textId="7E0B3B7E" w:rsidR="002C71F9" w:rsidRDefault="002C71F9" w:rsidP="0012022E">
      <w:pPr>
        <w:pStyle w:val="Titre2"/>
        <w:rPr>
          <w:rFonts w:cstheme="minorHAnsi"/>
        </w:rPr>
      </w:pPr>
      <w:bookmarkStart w:id="20" w:name="_Toc9584093"/>
      <w:bookmarkStart w:id="21" w:name="_Ref5194279"/>
      <w:bookmarkStart w:id="22" w:name="_Ref5194323"/>
      <w:bookmarkStart w:id="23" w:name="_Ref5194358"/>
      <w:r>
        <w:rPr>
          <w:rFonts w:cstheme="minorHAnsi"/>
        </w:rPr>
        <w:t>Définition des règles de conduite</w:t>
      </w:r>
      <w:bookmarkEnd w:id="20"/>
    </w:p>
    <w:p w14:paraId="0FF63B70" w14:textId="6B6FDC03" w:rsidR="002C71F9" w:rsidRDefault="002C71F9" w:rsidP="002C71F9">
      <w:pPr>
        <w:pStyle w:val="Titre3"/>
      </w:pPr>
      <w:bookmarkStart w:id="24" w:name="_Toc9584094"/>
      <w:r>
        <w:t>Priorités de droite</w:t>
      </w:r>
      <w:bookmarkEnd w:id="24"/>
    </w:p>
    <w:p w14:paraId="3D583EEC" w14:textId="074F16EC" w:rsidR="002C71F9" w:rsidRDefault="002C71F9" w:rsidP="002C71F9">
      <w:r>
        <w:t>Si je veux tourner à droite</w:t>
      </w:r>
      <w:r w:rsidR="00414EC9">
        <w:t xml:space="preserve"> :</w:t>
      </w:r>
    </w:p>
    <w:p w14:paraId="002EFE5B" w14:textId="128F4E96" w:rsidR="00414EC9" w:rsidRDefault="00414EC9" w:rsidP="00414EC9">
      <w:pPr>
        <w:pStyle w:val="Paragraphedeliste"/>
        <w:numPr>
          <w:ilvl w:val="0"/>
          <w:numId w:val="46"/>
        </w:numPr>
      </w:pPr>
      <w:r>
        <w:t>Quelque que soit la situation, je peux y aller</w:t>
      </w:r>
    </w:p>
    <w:p w14:paraId="1EC68F6F" w14:textId="5C0AEE4E" w:rsidR="00414EC9" w:rsidRDefault="00414EC9" w:rsidP="00414EC9">
      <w:r>
        <w:t>Si je veux aller tout droit (ou sur une route qui n'est ni celle de gauche ni celle de droite) :</w:t>
      </w:r>
    </w:p>
    <w:p w14:paraId="2A651455" w14:textId="40E368F1" w:rsidR="00414EC9" w:rsidRDefault="00414EC9" w:rsidP="00414EC9">
      <w:pPr>
        <w:pStyle w:val="Paragraphedeliste"/>
        <w:numPr>
          <w:ilvl w:val="0"/>
          <w:numId w:val="47"/>
        </w:numPr>
      </w:pPr>
      <w:r>
        <w:t>SI un autre véhicule se situe sur la route à droite, je n'y vais pas</w:t>
      </w:r>
    </w:p>
    <w:p w14:paraId="6F3DC4EF" w14:textId="7D4D4C77" w:rsidR="0096613E" w:rsidRDefault="0096613E" w:rsidP="00414EC9">
      <w:pPr>
        <w:pStyle w:val="Paragraphedeliste"/>
        <w:numPr>
          <w:ilvl w:val="0"/>
          <w:numId w:val="47"/>
        </w:numPr>
      </w:pPr>
      <w:r>
        <w:t>Si la règle 1 ne s'applique pas, je peux y aller</w:t>
      </w:r>
    </w:p>
    <w:p w14:paraId="37903729" w14:textId="32E77584" w:rsidR="00414EC9" w:rsidRDefault="00414EC9" w:rsidP="00414EC9">
      <w:r>
        <w:t>Si je veux tourner à gauche :</w:t>
      </w:r>
    </w:p>
    <w:p w14:paraId="7494184D" w14:textId="418D0323" w:rsidR="00AF03BE" w:rsidRDefault="00AF03BE" w:rsidP="00AF03BE">
      <w:pPr>
        <w:pStyle w:val="Paragraphedeliste"/>
        <w:numPr>
          <w:ilvl w:val="0"/>
          <w:numId w:val="49"/>
        </w:numPr>
      </w:pPr>
      <w:r>
        <w:t>Quel que soit la situation, je n'ai pas la priorité. Je ne peux y aller que si la trajectoire est libre</w:t>
      </w:r>
    </w:p>
    <w:p w14:paraId="0829CF2D" w14:textId="108AC6AE" w:rsidR="002C71F9" w:rsidRDefault="002C71F9" w:rsidP="002C71F9">
      <w:pPr>
        <w:pStyle w:val="Titre3"/>
      </w:pPr>
      <w:bookmarkStart w:id="25" w:name="_Toc9584095"/>
      <w:r>
        <w:t>Feux (rouge / vert)</w:t>
      </w:r>
      <w:bookmarkEnd w:id="25"/>
    </w:p>
    <w:p w14:paraId="36F4BF67" w14:textId="55A25F8B" w:rsidR="002C71F9" w:rsidRDefault="00AF03BE" w:rsidP="002C71F9">
      <w:r>
        <w:t>Si le feu est rouge, je n'y vais pas.</w:t>
      </w:r>
    </w:p>
    <w:p w14:paraId="3BBDA520" w14:textId="7FDDE0C8" w:rsidR="00AF03BE" w:rsidRDefault="00AF03BE" w:rsidP="002C71F9">
      <w:r>
        <w:t>Si le feu est vert, j'y vais.</w:t>
      </w:r>
    </w:p>
    <w:p w14:paraId="5DCBEA31" w14:textId="12DD4FFD" w:rsidR="002C71F9" w:rsidRDefault="002C71F9" w:rsidP="002C71F9">
      <w:pPr>
        <w:pStyle w:val="Titre3"/>
      </w:pPr>
      <w:bookmarkStart w:id="26" w:name="_Toc9584096"/>
      <w:r>
        <w:lastRenderedPageBreak/>
        <w:t>Giratoires</w:t>
      </w:r>
      <w:bookmarkEnd w:id="26"/>
    </w:p>
    <w:p w14:paraId="4F525628" w14:textId="3C501338" w:rsidR="002C71F9" w:rsidRDefault="00AF03BE" w:rsidP="002C71F9">
      <w:r>
        <w:t>Si un véhicule se trouve devant l'entrée du giratoire, je n'y vais pas.</w:t>
      </w:r>
    </w:p>
    <w:p w14:paraId="66FE1E70" w14:textId="306BBD07" w:rsidR="00AF03BE" w:rsidRPr="002C71F9" w:rsidRDefault="00AF03BE" w:rsidP="002C71F9">
      <w:r>
        <w:t>Si aucun véhicule ne se trouve devant l'entrée du giratoire, je peux y aller.</w:t>
      </w:r>
    </w:p>
    <w:p w14:paraId="018A99DF" w14:textId="11DFBC97" w:rsidR="00F13692" w:rsidRPr="000D5A67" w:rsidRDefault="00F13692" w:rsidP="0012022E">
      <w:pPr>
        <w:pStyle w:val="Titre2"/>
        <w:rPr>
          <w:rFonts w:cstheme="minorHAnsi"/>
        </w:rPr>
      </w:pPr>
      <w:bookmarkStart w:id="27" w:name="_Toc9584097"/>
      <w:r w:rsidRPr="000D5A67">
        <w:rPr>
          <w:rFonts w:cstheme="minorHAnsi"/>
        </w:rPr>
        <w:t>Cas d’utilisation</w:t>
      </w:r>
      <w:bookmarkEnd w:id="21"/>
      <w:bookmarkEnd w:id="22"/>
      <w:bookmarkEnd w:id="23"/>
      <w:bookmarkEnd w:id="27"/>
    </w:p>
    <w:p w14:paraId="3D3D9F8F" w14:textId="273C4D14" w:rsidR="00F13692" w:rsidRDefault="00F13692" w:rsidP="00F13692">
      <w:pPr>
        <w:pStyle w:val="Titre3"/>
        <w:rPr>
          <w:rFonts w:cstheme="minorHAnsi"/>
        </w:rPr>
      </w:pPr>
      <w:bookmarkStart w:id="28" w:name="_Toc9584098"/>
      <w:r w:rsidRPr="000D5A67">
        <w:rPr>
          <w:rFonts w:cstheme="minorHAnsi"/>
        </w:rPr>
        <w:t>Diagramme</w:t>
      </w:r>
      <w:bookmarkEnd w:id="28"/>
    </w:p>
    <w:p w14:paraId="4F65B4E2" w14:textId="33A6EE86" w:rsidR="00EB2070" w:rsidRPr="00EB2070" w:rsidRDefault="00410E00" w:rsidP="00EB2070">
      <w:r>
        <w:rPr>
          <w:noProof/>
          <w:lang w:val="fr-CH" w:eastAsia="fr-CH"/>
        </w:rPr>
        <w:pict w14:anchorId="40FB3A73">
          <v:shape id="_x0000_i1028" type="#_x0000_t75" style="width:452.55pt;height:283.3pt">
            <v:imagedata r:id="rId22" o:title="Diagramme"/>
          </v:shape>
        </w:pict>
      </w:r>
    </w:p>
    <w:p w14:paraId="001EF67D" w14:textId="297FAAF2" w:rsidR="00F13692" w:rsidRDefault="00F13692" w:rsidP="00F13692">
      <w:pPr>
        <w:pStyle w:val="Titre3"/>
        <w:rPr>
          <w:rFonts w:cstheme="minorHAnsi"/>
        </w:rPr>
      </w:pPr>
      <w:bookmarkStart w:id="29" w:name="_Toc9584099"/>
      <w:r w:rsidRPr="000D5A67">
        <w:rPr>
          <w:rFonts w:cstheme="minorHAnsi"/>
        </w:rPr>
        <w:t>Cas d’utilisation Visiteur</w:t>
      </w:r>
      <w:bookmarkEnd w:id="29"/>
    </w:p>
    <w:p w14:paraId="21CDCDB3" w14:textId="053847E1" w:rsidR="00EB2070" w:rsidRPr="00EB2070" w:rsidRDefault="005E3553" w:rsidP="00EB2070">
      <w:pPr>
        <w:pStyle w:val="Titre4"/>
      </w:pPr>
      <w:r>
        <w:t>Modifier les options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EB2070" w:rsidRPr="000D5A67" w14:paraId="44490384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0F9EE76" w14:textId="77777777" w:rsidR="00EB2070" w:rsidRPr="000D5A67" w:rsidRDefault="00EB2070" w:rsidP="00EB2070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F3E14F6" w14:textId="1733C7C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BB6F104" w14:textId="29B2957B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4018A95B" w14:textId="6C8C8E95" w:rsidR="00EB2070" w:rsidRPr="000D5A67" w:rsidRDefault="00EB2070" w:rsidP="00EB2070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modifie le type de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12EFE5CC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D25F010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3774DCA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3F266441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F8B6B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A44636" w14:textId="2DCEC2DE" w:rsidR="00EB2070" w:rsidRPr="000D5A67" w:rsidRDefault="00EB2070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 w:rsidR="00E37674">
              <w:t>est sur le site</w:t>
            </w:r>
          </w:p>
        </w:tc>
      </w:tr>
      <w:tr w:rsidR="00EB2070" w:rsidRPr="000D5A67" w14:paraId="09038DDE" w14:textId="77777777" w:rsidTr="00EB20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EE0D4E6" w14:textId="10768215" w:rsidR="00EB2070" w:rsidRPr="000D5A67" w:rsidRDefault="005C70E6" w:rsidP="00EB2070">
            <w:pPr>
              <w:pStyle w:val="Normalsansparaph"/>
            </w:pPr>
            <w:r>
              <w:t>Le visiteur sélectionne un autre carrefour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25459BD" w14:textId="16065BFE" w:rsidR="00EB2070" w:rsidRPr="000D5A67" w:rsidRDefault="005C70E6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carrefour choisi apparait comme sélectionné</w:t>
            </w:r>
          </w:p>
        </w:tc>
      </w:tr>
    </w:tbl>
    <w:p w14:paraId="42ADFD37" w14:textId="0A5FE2A9" w:rsidR="00E37674" w:rsidRDefault="00E37674" w:rsidP="007F3565">
      <w:pPr>
        <w:rPr>
          <w:rFonts w:cstheme="minorHAnsi"/>
        </w:rPr>
      </w:pPr>
    </w:p>
    <w:p w14:paraId="71423475" w14:textId="14F15823" w:rsidR="00EB2070" w:rsidRPr="000D5A67" w:rsidRDefault="00EB2070" w:rsidP="00E37674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>Scénario 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</w:t>
      </w:r>
      <w:r w:rsidR="00E37674">
        <w:rPr>
          <w:rFonts w:cstheme="minorHAnsi"/>
        </w:rPr>
        <w:t>augmente</w:t>
      </w:r>
      <w:r>
        <w:rPr>
          <w:rFonts w:cstheme="minorHAnsi"/>
        </w:rPr>
        <w:t xml:space="preserve"> le nombre de routes connectées</w:t>
      </w:r>
      <w:r w:rsidR="000B5F60">
        <w:rPr>
          <w:rFonts w:cstheme="minorHAnsi"/>
        </w:rPr>
        <w:t xml:space="preserve"> dans la limite</w:t>
      </w:r>
      <w:r w:rsidR="00AC4DC4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B2070" w:rsidRPr="000D5A67" w14:paraId="595A5793" w14:textId="77777777" w:rsidTr="00EB20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3E36A29" w14:textId="77777777" w:rsidR="00EB2070" w:rsidRPr="000D5A67" w:rsidRDefault="00EB2070" w:rsidP="00EB2070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66C71E7" w14:textId="77777777" w:rsidR="00EB2070" w:rsidRPr="000D5A67" w:rsidRDefault="00EB2070" w:rsidP="00EB2070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B2070" w:rsidRPr="000D5A67" w14:paraId="0BCE7946" w14:textId="77777777" w:rsidTr="00EB20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E8621" w14:textId="77777777" w:rsidR="00EB2070" w:rsidRPr="000D5A67" w:rsidRDefault="00EB2070" w:rsidP="00EB2070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8CC971F" w14:textId="6B97654D" w:rsidR="00EB2070" w:rsidRPr="000D5A67" w:rsidRDefault="00E37674" w:rsidP="00EB2070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B2070" w:rsidRPr="000D5A67" w14:paraId="1F09A276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F3352" w14:textId="1780E780" w:rsidR="00EB2070" w:rsidRPr="000D5A67" w:rsidRDefault="005C70E6" w:rsidP="005C70E6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08FCD" w14:textId="791EBB89" w:rsidR="00EB2070" w:rsidRPr="000D5A67" w:rsidRDefault="00E37674" w:rsidP="00EB2070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augmente</w:t>
            </w:r>
          </w:p>
        </w:tc>
      </w:tr>
    </w:tbl>
    <w:p w14:paraId="2E961BFB" w14:textId="62D9E26B" w:rsidR="005E3553" w:rsidRPr="000D5A67" w:rsidRDefault="005E3553" w:rsidP="005E3553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>Scénario 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E37674">
        <w:rPr>
          <w:rFonts w:cstheme="minorHAnsi"/>
        </w:rPr>
        <w:t>Le visiteur augmente le nombre de routes connectées au-delà de la limite</w:t>
      </w:r>
      <w:r w:rsidR="00D87E35">
        <w:rPr>
          <w:rFonts w:cstheme="minorHAnsi"/>
        </w:rPr>
        <w:t xml:space="preserve"> (voir les fonctionnalités du cahier des charges</w:t>
      </w:r>
      <w:r w:rsidR="00EE081C"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339DEC5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FBC3670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28140C1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40854C51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01F8B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A46FDD9" w14:textId="625FA88D" w:rsidR="005E3553" w:rsidRPr="000D5A67" w:rsidRDefault="00E37674" w:rsidP="00E3767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37674" w:rsidRPr="000D5A67" w14:paraId="28056E8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D9B23" w14:textId="16AC2C53" w:rsidR="00E37674" w:rsidRPr="000D5A67" w:rsidRDefault="00E37674" w:rsidP="00E37674">
            <w:pPr>
              <w:pStyle w:val="Normalsansparaph"/>
            </w:pPr>
            <w:r>
              <w:t>Le visiteur clique sur le bouton "+"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57424" w14:textId="6786760E" w:rsidR="00E37674" w:rsidRPr="000D5A67" w:rsidRDefault="00E37674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routes connectées reste </w:t>
            </w:r>
            <w:r w:rsidR="00EE081C">
              <w:rPr>
                <w:sz w:val="23"/>
                <w:szCs w:val="23"/>
              </w:rPr>
              <w:t>à sa valeur limite</w:t>
            </w:r>
          </w:p>
        </w:tc>
      </w:tr>
    </w:tbl>
    <w:p w14:paraId="7618F641" w14:textId="36DF5E42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4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connectée</w:t>
      </w:r>
      <w:r w:rsidR="00D87E35">
        <w:rPr>
          <w:rFonts w:cstheme="minorHAnsi"/>
        </w:rPr>
        <w:t>s dans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1F72A8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6AC21D0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499E85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EC2F16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788CC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237B90D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6A86D75B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2DEEC" w14:textId="2BA6D5D4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EBEB4" w14:textId="4DBA8992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diminue</w:t>
            </w:r>
          </w:p>
        </w:tc>
      </w:tr>
    </w:tbl>
    <w:p w14:paraId="5200A156" w14:textId="36608FF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routes con</w:t>
      </w:r>
      <w:r w:rsidR="00D87E35">
        <w:rPr>
          <w:rFonts w:cstheme="minorHAnsi"/>
        </w:rPr>
        <w:t>nectées en dessous de la limite (voir les fonctionnalités du cahier des charges)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0FD5CB8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3A53EE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1B2BCAF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34DACDF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ABBD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C64D50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4EA69FFA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DCD25" w14:textId="451A9E15" w:rsidR="00EE081C" w:rsidRPr="000D5A67" w:rsidRDefault="00EE081C" w:rsidP="00E22894">
            <w:pPr>
              <w:pStyle w:val="Normalsansparaph"/>
            </w:pPr>
            <w:r>
              <w:t>Le visiteur clique sur le bouton "-" du nombre de routes connectées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3A7BC" w14:textId="7777777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nombre de routes connectées reste à sa valeur limite</w:t>
            </w:r>
          </w:p>
        </w:tc>
      </w:tr>
    </w:tbl>
    <w:p w14:paraId="1BE14BAE" w14:textId="77777777" w:rsidR="00EE081C" w:rsidRDefault="00EE081C" w:rsidP="00EE081C">
      <w:pPr>
        <w:spacing w:before="0" w:after="0"/>
        <w:rPr>
          <w:rFonts w:cstheme="minorHAnsi"/>
        </w:rPr>
      </w:pPr>
      <w:r>
        <w:br/>
      </w:r>
      <w:r>
        <w:rPr>
          <w:rFonts w:cstheme="minorHAnsi"/>
        </w:rPr>
        <w:br w:type="page"/>
      </w:r>
    </w:p>
    <w:p w14:paraId="2D211BA4" w14:textId="258DEBBB" w:rsidR="00EE081C" w:rsidRPr="000D5A67" w:rsidRDefault="00EE081C" w:rsidP="00EE081C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lastRenderedPageBreak/>
        <w:t xml:space="preserve">Scénario </w:t>
      </w:r>
      <w:r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</w:t>
      </w:r>
      <w:r w:rsidR="00CC1E26">
        <w:rPr>
          <w:rFonts w:cstheme="minorHAnsi"/>
        </w:rPr>
        <w:t xml:space="preserve"> véhicule sur une route dans la limite</w:t>
      </w:r>
      <w:r w:rsidR="00D87E35">
        <w:rPr>
          <w:rFonts w:cstheme="minorHAnsi"/>
        </w:rPr>
        <w:t xml:space="preserve">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AABA373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A2E3CB7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ADC2607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7BDB83B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A4280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FC60C87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0FC282C8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7DF50" w14:textId="0CCBC676" w:rsidR="00EE081C" w:rsidRPr="000D5A67" w:rsidRDefault="00EE081C" w:rsidP="00CC1E26">
            <w:pPr>
              <w:pStyle w:val="Normalsansparaph"/>
            </w:pPr>
            <w:r>
              <w:t xml:space="preserve">Le visiteur clique sur le bouton "+" du nombre de </w:t>
            </w:r>
            <w:r w:rsidR="00CC1E26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EDAF3" w14:textId="1DD7FF59" w:rsidR="00EE081C" w:rsidRPr="000D5A67" w:rsidRDefault="00EE081C" w:rsidP="00CC1E2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>véhicules augmente</w:t>
            </w:r>
          </w:p>
        </w:tc>
      </w:tr>
    </w:tbl>
    <w:p w14:paraId="341FF8B7" w14:textId="07E5D8DD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augmente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au-delà de la </w:t>
      </w:r>
      <w:r w:rsidR="00D87E35">
        <w:rPr>
          <w:rFonts w:cstheme="minorHAnsi"/>
        </w:rPr>
        <w:t>limite (5 véhicules par routes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3E8AFC8D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99557F3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15BEC75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1368142A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781F7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1D6BE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57A700D6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A3A45" w14:textId="55B72267" w:rsidR="00EE081C" w:rsidRPr="000D5A67" w:rsidRDefault="00EE081C" w:rsidP="00E22894">
            <w:pPr>
              <w:pStyle w:val="Normalsansparaph"/>
            </w:pPr>
            <w:r>
              <w:t xml:space="preserve">Le visiteur clique sur le bouton "+"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A2695" w14:textId="1A556606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CD8025C" w14:textId="6B7D90A9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8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dans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48DF7B27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DF5D7C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51244A0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555F48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45684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FF7ED81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2896A4F5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6D441" w14:textId="6E5C46A1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987AC" w14:textId="03D26AF9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diminue</w:t>
            </w:r>
          </w:p>
        </w:tc>
      </w:tr>
    </w:tbl>
    <w:p w14:paraId="36430BD1" w14:textId="3A4F560B" w:rsidR="00EE081C" w:rsidRPr="000D5A67" w:rsidRDefault="00EE081C" w:rsidP="00EE081C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9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diminue le nombre de </w:t>
      </w:r>
      <w:r w:rsidR="00CC1E26">
        <w:rPr>
          <w:sz w:val="23"/>
          <w:szCs w:val="23"/>
        </w:rPr>
        <w:t xml:space="preserve">véhicules </w:t>
      </w:r>
      <w:r>
        <w:rPr>
          <w:rFonts w:cstheme="minorHAnsi"/>
        </w:rPr>
        <w:t xml:space="preserve">en dessous de la </w:t>
      </w:r>
      <w:r w:rsidR="00D87E35">
        <w:rPr>
          <w:rFonts w:cstheme="minorHAnsi"/>
        </w:rPr>
        <w:t>limite (0 véhicule par route</w:t>
      </w:r>
      <w:r>
        <w:rPr>
          <w:rFonts w:cstheme="minorHAnsi"/>
        </w:rPr>
        <w:t>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EE081C" w:rsidRPr="000D5A67" w14:paraId="0ABD1019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292F56" w14:textId="77777777" w:rsidR="00EE081C" w:rsidRPr="000D5A67" w:rsidRDefault="00EE081C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9CAFC" w14:textId="77777777" w:rsidR="00EE081C" w:rsidRPr="000D5A67" w:rsidRDefault="00EE081C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EE081C" w:rsidRPr="000D5A67" w14:paraId="35766DC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F4DCD" w14:textId="77777777" w:rsidR="00EE081C" w:rsidRPr="000D5A67" w:rsidRDefault="00EE081C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5F86639" w14:textId="77777777" w:rsidR="00EE081C" w:rsidRPr="000D5A67" w:rsidRDefault="00EE081C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EE081C" w:rsidRPr="000D5A67" w14:paraId="114ACB5C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5D3ED0" w14:textId="453048A0" w:rsidR="00EE081C" w:rsidRPr="000D5A67" w:rsidRDefault="00EE081C" w:rsidP="00E22894">
            <w:pPr>
              <w:pStyle w:val="Normalsansparaph"/>
            </w:pPr>
            <w:r>
              <w:t xml:space="preserve">Le visiteur clique sur le bouton "-" du nombre de </w:t>
            </w:r>
            <w:r w:rsidR="001714C3">
              <w:t>véhicules pour une route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F5FCB" w14:textId="12168067" w:rsidR="00EE081C" w:rsidRPr="000D5A67" w:rsidRDefault="00EE081C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nombre de </w:t>
            </w:r>
            <w:r w:rsidR="00CC1E26">
              <w:rPr>
                <w:sz w:val="23"/>
                <w:szCs w:val="23"/>
              </w:rPr>
              <w:t xml:space="preserve">véhicules </w:t>
            </w:r>
            <w:r>
              <w:rPr>
                <w:sz w:val="23"/>
                <w:szCs w:val="23"/>
              </w:rPr>
              <w:t>reste à sa valeur limite</w:t>
            </w:r>
          </w:p>
        </w:tc>
      </w:tr>
    </w:tbl>
    <w:p w14:paraId="34C637E8" w14:textId="53CD0FA2" w:rsidR="00204538" w:rsidRDefault="00204538" w:rsidP="005C70E6">
      <w:r>
        <w:br/>
        <w:t>Scénario 10 : Le visiteur change la vitesse des véhicules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204538" w:rsidRPr="000D5A67" w14:paraId="6CBB2CCE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69BB704" w14:textId="77777777" w:rsidR="00204538" w:rsidRPr="000D5A67" w:rsidRDefault="00204538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EC8E9B9" w14:textId="77777777" w:rsidR="00204538" w:rsidRPr="000D5A67" w:rsidRDefault="00204538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204538" w:rsidRPr="000D5A67" w14:paraId="0CCBB56C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2C96E" w14:textId="77777777" w:rsidR="00204538" w:rsidRPr="000D5A67" w:rsidRDefault="00204538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CE65EB2" w14:textId="77777777" w:rsidR="00204538" w:rsidRPr="000D5A67" w:rsidRDefault="00204538" w:rsidP="00E22894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</w:p>
        </w:tc>
      </w:tr>
      <w:tr w:rsidR="00204538" w:rsidRPr="000D5A67" w14:paraId="77B8AA3F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DFBB324" w14:textId="6B4F0E3F" w:rsidR="00204538" w:rsidRPr="000D5A67" w:rsidRDefault="00204538" w:rsidP="00204538">
            <w:pPr>
              <w:pStyle w:val="Normalsansparaph"/>
            </w:pPr>
            <w:r>
              <w:t>Le visiteur sélectionne une autre vitesse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C147426" w14:textId="21BF09C2" w:rsidR="00204538" w:rsidRPr="000D5A67" w:rsidRDefault="00204538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La vitesse choisie apparaît comme </w:t>
            </w:r>
            <w:proofErr w:type="spellStart"/>
            <w:r>
              <w:rPr>
                <w:sz w:val="23"/>
                <w:szCs w:val="23"/>
              </w:rPr>
              <w:t>séléctionnée</w:t>
            </w:r>
            <w:proofErr w:type="spellEnd"/>
          </w:p>
        </w:tc>
      </w:tr>
    </w:tbl>
    <w:p w14:paraId="7CDD8D65" w14:textId="77777777" w:rsidR="00204538" w:rsidRPr="005C70E6" w:rsidRDefault="00204538" w:rsidP="005C70E6"/>
    <w:p w14:paraId="6FBD468C" w14:textId="7100C8A7" w:rsidR="005C70E6" w:rsidRPr="005C70E6" w:rsidRDefault="005C70E6" w:rsidP="005C70E6">
      <w:pPr>
        <w:pStyle w:val="Titre4"/>
      </w:pPr>
      <w:r>
        <w:lastRenderedPageBreak/>
        <w:t>Générer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7ACD5E9A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7500B1F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4C75004" w14:textId="099C943B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1714C3">
              <w:t>générer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D55ACA8" w14:textId="701D7E19" w:rsidR="005E3553" w:rsidRPr="000D5A67" w:rsidRDefault="005E3553" w:rsidP="001714C3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</w:t>
            </w:r>
            <w:r w:rsidR="001714C3">
              <w:t xml:space="preserve"> voir la simulation</w:t>
            </w:r>
          </w:p>
        </w:tc>
      </w:tr>
    </w:tbl>
    <w:p w14:paraId="33B33547" w14:textId="649A9E33" w:rsidR="005E3553" w:rsidRPr="000D5A67" w:rsidRDefault="005E3553" w:rsidP="005E3553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</w:t>
      </w:r>
      <w:r w:rsidR="001714C3">
        <w:rPr>
          <w:rFonts w:cstheme="minorHAnsi"/>
        </w:rPr>
        <w:t xml:space="preserve"> et aucu</w:t>
      </w:r>
      <w:r w:rsidR="00D41D62">
        <w:rPr>
          <w:rFonts w:cstheme="minorHAnsi"/>
        </w:rPr>
        <w:t>ne simulation n'est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999851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D0FBE07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FFA1F8E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2C70F223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3C2E2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CA837CA" w14:textId="11D2A60F" w:rsidR="005E3553" w:rsidRPr="000D5A67" w:rsidRDefault="00E37674" w:rsidP="001714C3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</w:t>
            </w:r>
            <w:r w:rsidR="00D41D62">
              <w:t xml:space="preserve"> et aucune simulation n'est en fonction</w:t>
            </w:r>
          </w:p>
        </w:tc>
      </w:tr>
      <w:tr w:rsidR="005E3553" w:rsidRPr="000D5A67" w14:paraId="755EAA3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5F392" w14:textId="0650E4A1" w:rsidR="005E3553" w:rsidRPr="000D5A67" w:rsidRDefault="001714C3" w:rsidP="00E37674">
            <w:pPr>
              <w:pStyle w:val="Normalsansparaph"/>
            </w:pPr>
            <w:r>
              <w:t>Le visiteur</w:t>
            </w:r>
            <w:r w:rsidR="00D41D62">
              <w:t xml:space="preserve">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DED1F" w14:textId="7B599293" w:rsidR="005E3553" w:rsidRPr="000D5A67" w:rsidRDefault="00646371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Les boutons lecture et pause disparaissent s'ils sont présents, puis l</w:t>
            </w:r>
            <w:r w:rsidR="00686FDA">
              <w:rPr>
                <w:sz w:val="23"/>
                <w:szCs w:val="23"/>
              </w:rPr>
              <w:t>a simulation est générée</w:t>
            </w:r>
            <w:r>
              <w:rPr>
                <w:sz w:val="23"/>
                <w:szCs w:val="23"/>
              </w:rPr>
              <w:t>, puis le bouton de lecture apparaît</w:t>
            </w:r>
          </w:p>
        </w:tc>
      </w:tr>
    </w:tbl>
    <w:p w14:paraId="71C65EF3" w14:textId="3741EA9C" w:rsidR="00686FDA" w:rsidRPr="000D5A67" w:rsidRDefault="00686FDA" w:rsidP="00686FDA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visiteur génère la simulation et une simulation est en fonction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686FDA" w:rsidRPr="000D5A67" w14:paraId="20C4145C" w14:textId="77777777" w:rsidTr="00E228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358982" w14:textId="77777777" w:rsidR="00686FDA" w:rsidRPr="000D5A67" w:rsidRDefault="00686FDA" w:rsidP="00E2289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AE93C89" w14:textId="77777777" w:rsidR="00686FDA" w:rsidRPr="000D5A67" w:rsidRDefault="00686FDA" w:rsidP="00E2289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686FDA" w:rsidRPr="000D5A67" w14:paraId="4DC26B50" w14:textId="77777777" w:rsidTr="00E228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DD6EE" w14:textId="77777777" w:rsidR="00686FDA" w:rsidRPr="000D5A67" w:rsidRDefault="00686FDA" w:rsidP="00E2289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E3B2334" w14:textId="059F46E7" w:rsidR="00686FDA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5A67">
              <w:t xml:space="preserve">Le visiteur </w:t>
            </w:r>
            <w:r>
              <w:t>est sur le site et une simulation est en fonction</w:t>
            </w:r>
          </w:p>
        </w:tc>
      </w:tr>
      <w:tr w:rsidR="00686FDA" w:rsidRPr="000D5A67" w14:paraId="3FC5486E" w14:textId="77777777" w:rsidTr="00E22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BCBB5" w14:textId="77777777" w:rsidR="00686FDA" w:rsidRPr="000D5A67" w:rsidRDefault="00686FDA" w:rsidP="00E22894">
            <w:pPr>
              <w:pStyle w:val="Normalsansparaph"/>
            </w:pPr>
            <w:r>
              <w:t>Le visiteur clique sur "générer"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2AAF6" w14:textId="7EF28FEF" w:rsidR="00686FDA" w:rsidRPr="000D5A67" w:rsidRDefault="00686FDA" w:rsidP="00E2289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Rien ne se passe</w:t>
            </w:r>
          </w:p>
        </w:tc>
      </w:tr>
    </w:tbl>
    <w:p w14:paraId="07910A9E" w14:textId="25F48066" w:rsidR="005E3553" w:rsidRDefault="005E3553" w:rsidP="005C70E6"/>
    <w:p w14:paraId="51E69B4B" w14:textId="63D8B263" w:rsidR="005C70E6" w:rsidRPr="005C70E6" w:rsidRDefault="005C70E6" w:rsidP="005C70E6">
      <w:pPr>
        <w:pStyle w:val="Titre4"/>
      </w:pPr>
      <w:r>
        <w:t>Démarrer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661489F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250FCF4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8050743" w14:textId="15F3D74D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686FDA">
              <w:t>démarrer la simulation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3F48163" w14:textId="7ED04B17" w:rsidR="005E3553" w:rsidRPr="000D5A67" w:rsidRDefault="005E3553" w:rsidP="00686FDA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</w:t>
            </w:r>
            <w:r w:rsidR="00686FDA">
              <w:t xml:space="preserve"> le but de voir le résultat</w:t>
            </w:r>
          </w:p>
        </w:tc>
      </w:tr>
    </w:tbl>
    <w:p w14:paraId="3CFD516C" w14:textId="7D0FA197" w:rsidR="005E3553" w:rsidRPr="00010953" w:rsidRDefault="00686FDA" w:rsidP="005E3553">
      <w:pPr>
        <w:rPr>
          <w:rFonts w:cstheme="minorHAnsi"/>
          <w:b/>
        </w:rPr>
      </w:pPr>
      <w:r>
        <w:rPr>
          <w:rFonts w:cstheme="minorHAnsi"/>
          <w:b/>
        </w:rPr>
        <w:t>L</w:t>
      </w:r>
      <w:r w:rsidR="00646371">
        <w:rPr>
          <w:rFonts w:cstheme="minorHAnsi"/>
          <w:b/>
        </w:rPr>
        <w:t>e scénario suivant</w:t>
      </w:r>
      <w:r>
        <w:rPr>
          <w:rFonts w:cstheme="minorHAnsi"/>
          <w:b/>
        </w:rPr>
        <w:t xml:space="preserve"> </w:t>
      </w:r>
      <w:r w:rsidR="00646371">
        <w:rPr>
          <w:rFonts w:cstheme="minorHAnsi"/>
          <w:b/>
        </w:rPr>
        <w:t>se passe</w:t>
      </w:r>
      <w:r>
        <w:rPr>
          <w:rFonts w:cstheme="minorHAnsi"/>
          <w:b/>
        </w:rPr>
        <w:t xml:space="preserve"> après qu'une simulation ait été générée (voir point 2.5.2.2)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b/>
        </w:rPr>
        <w:br/>
      </w:r>
      <w:r w:rsidR="00E37674">
        <w:rPr>
          <w:rFonts w:cstheme="minorHAnsi"/>
          <w:b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visiteur </w:t>
      </w:r>
      <w:r>
        <w:rPr>
          <w:rFonts w:cstheme="minorHAnsi"/>
        </w:rPr>
        <w:t>démarre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10A22CDC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D2978C5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B0B03E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51BFA13A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FA946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02DA27E" w14:textId="6135BFF7" w:rsidR="005E3553" w:rsidRPr="000D5A67" w:rsidRDefault="00686FDA" w:rsidP="00686FDA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générée</w:t>
            </w:r>
          </w:p>
        </w:tc>
      </w:tr>
      <w:tr w:rsidR="005E3553" w:rsidRPr="000D5A67" w14:paraId="47695F18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905A9" w14:textId="63AC77A8" w:rsidR="005E3553" w:rsidRPr="000D5A67" w:rsidRDefault="00686FDA" w:rsidP="00646371">
            <w:pPr>
              <w:pStyle w:val="Normalsansparaph"/>
            </w:pPr>
            <w:r>
              <w:t>Le visiteur clique</w:t>
            </w:r>
            <w:r w:rsidR="00646371">
              <w:t xml:space="preserve"> sur le bouton de lecture</w:t>
            </w:r>
            <w:r>
              <w:t xml:space="preserve"> 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B0B32" w14:textId="68FC84FF" w:rsidR="005E3553" w:rsidRPr="000D5A67" w:rsidRDefault="00646371" w:rsidP="00686FD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démarre, le bouton de lecture est remplacé par un bouton de pause et le bouton "générer" est désactivé</w:t>
            </w:r>
          </w:p>
        </w:tc>
      </w:tr>
    </w:tbl>
    <w:p w14:paraId="677E884D" w14:textId="7FB655F9" w:rsidR="005E3553" w:rsidRDefault="005E3553" w:rsidP="005C70E6"/>
    <w:p w14:paraId="110D260C" w14:textId="04AF121B" w:rsidR="005C70E6" w:rsidRPr="005C70E6" w:rsidRDefault="005C70E6" w:rsidP="005C70E6">
      <w:pPr>
        <w:pStyle w:val="Titre4"/>
      </w:pPr>
      <w:r>
        <w:t>Mettre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E3553" w:rsidRPr="000D5A67" w14:paraId="4A5D54F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C3FDCF8" w14:textId="77777777" w:rsidR="005E3553" w:rsidRPr="000D5A67" w:rsidRDefault="005E3553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90CFE9F" w14:textId="11204C27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 w:rsidR="00C84285">
              <w:t>mettre la simulation en pause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290DC39" w14:textId="302AA314" w:rsidR="005E3553" w:rsidRPr="000D5A67" w:rsidRDefault="005E3553" w:rsidP="00C84285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Dans le but de </w:t>
            </w:r>
            <w:r w:rsidR="00C84285">
              <w:t>voir l'état actuelle de la simulation</w:t>
            </w:r>
          </w:p>
        </w:tc>
      </w:tr>
    </w:tbl>
    <w:p w14:paraId="799174E6" w14:textId="701FB001" w:rsidR="005E3553" w:rsidRPr="000D5A67" w:rsidRDefault="00646371" w:rsidP="005E3553">
      <w:pPr>
        <w:rPr>
          <w:rFonts w:cstheme="minorHAnsi"/>
          <w:sz w:val="22"/>
          <w:szCs w:val="22"/>
        </w:rPr>
      </w:pPr>
      <w:r w:rsidRPr="00010953">
        <w:rPr>
          <w:rFonts w:cstheme="minorHAnsi"/>
          <w:b/>
        </w:rPr>
        <w:lastRenderedPageBreak/>
        <w:t>Le scénario suivant se passe lorsqu'une simulation est en fonction</w:t>
      </w:r>
      <w:r w:rsidR="00C84285">
        <w:rPr>
          <w:rFonts w:cstheme="minorHAnsi"/>
          <w:b/>
        </w:rPr>
        <w:t xml:space="preserve"> (voir point 2.5.2.3)</w:t>
      </w:r>
      <w:r w:rsidR="00010953">
        <w:rPr>
          <w:rFonts w:cstheme="minorHAnsi"/>
          <w:b/>
        </w:rPr>
        <w:t>.</w:t>
      </w:r>
      <w:r w:rsidR="00010953">
        <w:rPr>
          <w:rFonts w:cstheme="minorHAnsi"/>
          <w:u w:val="single"/>
        </w:rPr>
        <w:br/>
      </w:r>
      <w:r w:rsidR="005E3553" w:rsidRPr="00010953">
        <w:rPr>
          <w:rFonts w:cstheme="minorHAnsi"/>
          <w:u w:val="single"/>
        </w:rPr>
        <w:br/>
      </w:r>
      <w:r w:rsidR="005E3553" w:rsidRPr="00E37674">
        <w:rPr>
          <w:rFonts w:cstheme="minorHAnsi"/>
          <w:u w:val="single"/>
        </w:rPr>
        <w:t>Scénario 1</w:t>
      </w:r>
      <w:r w:rsidR="005E3553" w:rsidRPr="000D5A67">
        <w:rPr>
          <w:rFonts w:cstheme="minorHAnsi"/>
        </w:rPr>
        <w:t> :</w:t>
      </w:r>
      <w:r w:rsidR="005E3553">
        <w:rPr>
          <w:rFonts w:cstheme="minorHAnsi"/>
        </w:rPr>
        <w:t xml:space="preserve"> Le visit</w:t>
      </w:r>
      <w:r w:rsidR="00204538">
        <w:rPr>
          <w:rFonts w:cstheme="minorHAnsi"/>
        </w:rPr>
        <w:t>eur met la simulation en pause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E3553" w:rsidRPr="000D5A67" w14:paraId="607D07C4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C3E8E58" w14:textId="77777777" w:rsidR="005E3553" w:rsidRPr="000D5A67" w:rsidRDefault="005E3553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6E7AA4C" w14:textId="77777777" w:rsidR="005E3553" w:rsidRPr="000D5A67" w:rsidRDefault="005E3553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E3553" w:rsidRPr="000D5A67" w14:paraId="3E0FD75B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FC218" w14:textId="77777777" w:rsidR="005E3553" w:rsidRPr="000D5A67" w:rsidRDefault="005E3553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6E5EF09" w14:textId="07582DAD" w:rsidR="005E3553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fonction</w:t>
            </w:r>
          </w:p>
        </w:tc>
      </w:tr>
      <w:tr w:rsidR="005E3553" w:rsidRPr="000D5A67" w14:paraId="6053BB9F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5828C" w14:textId="3B94D144" w:rsidR="005E3553" w:rsidRPr="000D5A67" w:rsidRDefault="00C84285" w:rsidP="00E37674">
            <w:pPr>
              <w:pStyle w:val="Normalsansparaph"/>
            </w:pPr>
            <w:r>
              <w:t>Le visiteur appuie sur le bouton de pause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DE916" w14:textId="733B43EC" w:rsidR="005E3553" w:rsidRPr="000D5A67" w:rsidRDefault="00C84285" w:rsidP="00E37674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s'arrête, le bouton généré est réactivé</w:t>
            </w:r>
          </w:p>
        </w:tc>
      </w:tr>
    </w:tbl>
    <w:p w14:paraId="526CE60B" w14:textId="77777777" w:rsidR="005C70E6" w:rsidRDefault="005C70E6" w:rsidP="005C70E6"/>
    <w:p w14:paraId="36C20944" w14:textId="79CD561D" w:rsidR="005C70E6" w:rsidRPr="005C70E6" w:rsidRDefault="005C70E6" w:rsidP="005C70E6">
      <w:pPr>
        <w:pStyle w:val="Titre4"/>
      </w:pPr>
      <w:r>
        <w:t>Reprendre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C70E6" w:rsidRPr="000D5A67" w14:paraId="09BF62E7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CEA444D" w14:textId="77777777" w:rsidR="005C70E6" w:rsidRPr="000D5A67" w:rsidRDefault="005C70E6" w:rsidP="00E37674">
            <w:pPr>
              <w:pStyle w:val="Normalsansparaph"/>
            </w:pPr>
            <w:r w:rsidRPr="000D5A67">
              <w:t>En tant que visiteur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24B2C91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 xml:space="preserve">Je veux </w:t>
            </w:r>
            <w:r>
              <w:t>modifier les options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8F9946A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de modifier la simulation</w:t>
            </w:r>
          </w:p>
        </w:tc>
      </w:tr>
    </w:tbl>
    <w:p w14:paraId="0E41FAD5" w14:textId="09DC5ABD" w:rsidR="005C70E6" w:rsidRPr="000D5A67" w:rsidRDefault="00C84285" w:rsidP="005C70E6">
      <w:pPr>
        <w:rPr>
          <w:rFonts w:cstheme="minorHAnsi"/>
          <w:sz w:val="22"/>
          <w:szCs w:val="22"/>
        </w:rPr>
      </w:pPr>
      <w:r w:rsidRPr="00C84285">
        <w:rPr>
          <w:rFonts w:cstheme="minorHAnsi"/>
          <w:b/>
        </w:rPr>
        <w:t>Le scénario suivant se passe après qu'une simulation en fonction est été mis en pause (voir point 2.5.2.4).</w:t>
      </w:r>
      <w:r w:rsidRPr="00C84285">
        <w:rPr>
          <w:rFonts w:cstheme="minorHAnsi"/>
          <w:b/>
        </w:rPr>
        <w:br/>
      </w:r>
      <w:r w:rsidR="005C70E6" w:rsidRPr="000D5A67">
        <w:rPr>
          <w:rFonts w:cstheme="minorHAnsi"/>
        </w:rPr>
        <w:br/>
      </w:r>
      <w:r w:rsidR="005C70E6" w:rsidRPr="00E37674">
        <w:rPr>
          <w:rFonts w:cstheme="minorHAnsi"/>
          <w:u w:val="single"/>
        </w:rPr>
        <w:t>Scénario 1</w:t>
      </w:r>
      <w:r w:rsidR="005C70E6" w:rsidRPr="000D5A67">
        <w:rPr>
          <w:rFonts w:cstheme="minorHAnsi"/>
        </w:rPr>
        <w:t> :</w:t>
      </w:r>
      <w:r w:rsidR="005C70E6">
        <w:rPr>
          <w:rFonts w:cstheme="minorHAnsi"/>
        </w:rPr>
        <w:t xml:space="preserve"> Le visit</w:t>
      </w:r>
      <w:r>
        <w:rPr>
          <w:rFonts w:cstheme="minorHAnsi"/>
        </w:rPr>
        <w:t>eur reprend la simulation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C70E6" w:rsidRPr="000D5A67" w14:paraId="05054659" w14:textId="77777777" w:rsidTr="00E376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44078BA" w14:textId="77777777" w:rsidR="005C70E6" w:rsidRPr="000D5A67" w:rsidRDefault="005C70E6" w:rsidP="00E37674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86425A8" w14:textId="77777777" w:rsidR="005C70E6" w:rsidRPr="000D5A67" w:rsidRDefault="005C70E6" w:rsidP="00E37674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C70E6" w:rsidRPr="000D5A67" w14:paraId="71B0B4ED" w14:textId="77777777" w:rsidTr="00E376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86D2B" w14:textId="77777777" w:rsidR="005C70E6" w:rsidRPr="000D5A67" w:rsidRDefault="005C70E6" w:rsidP="00E37674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F30E43C" w14:textId="13CB0D03" w:rsidR="005C70E6" w:rsidRPr="000D5A67" w:rsidRDefault="00C84285" w:rsidP="00C84285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pause</w:t>
            </w:r>
          </w:p>
        </w:tc>
      </w:tr>
      <w:tr w:rsidR="005C70E6" w:rsidRPr="000D5A67" w14:paraId="490D86AB" w14:textId="77777777" w:rsidTr="005C70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9CDDA" w14:textId="2F705BF6" w:rsidR="005C70E6" w:rsidRPr="000D5A67" w:rsidRDefault="00C84285" w:rsidP="00E37674">
            <w:pPr>
              <w:pStyle w:val="Normalsansparaph"/>
            </w:pPr>
            <w:r>
              <w:t>Le visiteur appuie sur le bouton de lecture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AF173" w14:textId="426E6A19" w:rsidR="005C70E6" w:rsidRPr="000D5A67" w:rsidRDefault="00C84285" w:rsidP="00037156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La simulation reprend, le bouton "générer"</w:t>
            </w:r>
            <w:r w:rsidR="00037156">
              <w:rPr>
                <w:sz w:val="23"/>
                <w:szCs w:val="23"/>
              </w:rPr>
              <w:t xml:space="preserve"> est désactivé</w:t>
            </w:r>
          </w:p>
        </w:tc>
      </w:tr>
    </w:tbl>
    <w:p w14:paraId="579FD588" w14:textId="0FA04E84" w:rsidR="00B949B5" w:rsidRDefault="009F036B" w:rsidP="009F036B">
      <w:pPr>
        <w:pStyle w:val="Titre3"/>
      </w:pPr>
      <w:bookmarkStart w:id="30" w:name="_Toc9584100"/>
      <w:r>
        <w:t>Cas d'utilisation véhicule</w:t>
      </w:r>
      <w:bookmarkEnd w:id="30"/>
    </w:p>
    <w:p w14:paraId="3A18A940" w14:textId="0DB403FA" w:rsidR="007F3565" w:rsidRDefault="009F036B" w:rsidP="009F036B">
      <w:pPr>
        <w:pStyle w:val="Titre4"/>
      </w:pPr>
      <w:r>
        <w:t>Priorité de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9F036B" w:rsidRPr="000D5A67" w14:paraId="23F76FD4" w14:textId="77777777" w:rsidTr="009F0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045BB28" w14:textId="1018C9FB" w:rsidR="009F036B" w:rsidRPr="000D5A67" w:rsidRDefault="009F036B" w:rsidP="009F036B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E29BF8A" w14:textId="3FEEA37A"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2A5F6BD" w14:textId="097F0B66"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6689D036" w14:textId="0D2D6D0E" w:rsidR="009F036B" w:rsidRPr="000D5A67" w:rsidRDefault="009F036B" w:rsidP="009F036B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tourne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9F036B" w:rsidRPr="000D5A67" w14:paraId="6E7A61D5" w14:textId="77777777" w:rsidTr="009F0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0058A4C" w14:textId="77777777" w:rsidR="009F036B" w:rsidRPr="000D5A67" w:rsidRDefault="009F036B" w:rsidP="009F036B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F9767E9" w14:textId="77777777" w:rsidR="009F036B" w:rsidRPr="000D5A67" w:rsidRDefault="009F036B" w:rsidP="009F036B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9F036B" w:rsidRPr="000D5A67" w14:paraId="7D78DB0A" w14:textId="77777777" w:rsidTr="009F03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822E2" w14:textId="77777777" w:rsidR="009F036B" w:rsidRPr="000D5A67" w:rsidRDefault="009F036B" w:rsidP="009F036B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B2F37B5" w14:textId="06E7448B" w:rsidR="009F036B" w:rsidRPr="000D5A67" w:rsidRDefault="00444DEB" w:rsidP="009F036B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9F036B" w:rsidRPr="000D5A67" w14:paraId="1D44CD4C" w14:textId="77777777" w:rsidTr="009F03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7808FE" w14:textId="4FBDC582" w:rsidR="009F036B" w:rsidRPr="000D5A67" w:rsidRDefault="00444DEB" w:rsidP="00444DEB">
            <w:pPr>
              <w:pStyle w:val="Normalsansparaph"/>
            </w:pPr>
            <w:r>
              <w:t>Le véhicule veut tourner à droite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FDC394" w14:textId="5F269F4A" w:rsidR="009F036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tourne à droite</w:t>
            </w:r>
          </w:p>
        </w:tc>
      </w:tr>
    </w:tbl>
    <w:p w14:paraId="1B50AAA8" w14:textId="2282DDF7" w:rsidR="00444DEB" w:rsidRPr="000D5A67" w:rsidRDefault="00444DEB" w:rsidP="00444DEB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un véhicule 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14:paraId="6160B2B6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0AFA6C8" w14:textId="77777777"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D9DFF86" w14:textId="77777777"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14:paraId="66C9782F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4DF3C" w14:textId="77777777"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6E4E8F3" w14:textId="77777777"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444DEB" w:rsidRPr="000D5A67" w14:paraId="45031240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48EF8" w14:textId="6500C883" w:rsidR="00444DEB" w:rsidRPr="000D5A67" w:rsidRDefault="00444DEB" w:rsidP="002F4161">
            <w:pPr>
              <w:pStyle w:val="Normalsansparaph"/>
            </w:pPr>
            <w:r>
              <w:lastRenderedPageBreak/>
              <w:t>Le véhicule veut aller tout droit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BDAF83" w14:textId="1DAA85C1" w:rsidR="00444DE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n'y va pas</w:t>
            </w:r>
          </w:p>
        </w:tc>
      </w:tr>
    </w:tbl>
    <w:p w14:paraId="732B2F43" w14:textId="6A583573" w:rsidR="00444DEB" w:rsidRPr="000D5A67" w:rsidRDefault="00444DEB" w:rsidP="00444DEB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3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tout droit et aucun véhicule n'est à droite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14:paraId="01867BFE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AC122DC" w14:textId="77777777"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E634623" w14:textId="77777777"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14:paraId="34EEAB49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F797F" w14:textId="77777777"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46F4B5C9" w14:textId="77777777"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444DEB" w:rsidRPr="000D5A67" w14:paraId="56070267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DE7C9" w14:textId="32C9190E" w:rsidR="00444DEB" w:rsidRPr="000D5A67" w:rsidRDefault="00444DEB" w:rsidP="00444DEB">
            <w:pPr>
              <w:pStyle w:val="Normalsansparaph"/>
            </w:pPr>
            <w:r>
              <w:t>Le véhicule veut aller tout droit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21E2CF" w14:textId="3AFCD859" w:rsidR="00444DEB" w:rsidRPr="000D5A67" w:rsidRDefault="00444DEB" w:rsidP="00444DEB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va tout droit</w:t>
            </w:r>
          </w:p>
        </w:tc>
      </w:tr>
    </w:tbl>
    <w:p w14:paraId="4E73A162" w14:textId="054D3FBA" w:rsidR="00314EC8" w:rsidRPr="000D5A67" w:rsidRDefault="00444DEB" w:rsidP="00314EC8">
      <w:pPr>
        <w:rPr>
          <w:rFonts w:cstheme="minorHAnsi"/>
          <w:sz w:val="22"/>
          <w:szCs w:val="22"/>
        </w:rPr>
      </w:pPr>
      <w:r>
        <w:br/>
      </w:r>
      <w:r w:rsidR="00314EC8"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4</w:t>
      </w:r>
      <w:r w:rsidR="00314EC8" w:rsidRPr="000D5A67">
        <w:rPr>
          <w:rFonts w:cstheme="minorHAnsi"/>
        </w:rPr>
        <w:t> :</w:t>
      </w:r>
      <w:r w:rsidR="00314EC8">
        <w:rPr>
          <w:rFonts w:cstheme="minorHAnsi"/>
        </w:rPr>
        <w:t xml:space="preserve"> Le véhicule va à gauche et il n'y a aucun autre véhicule dans le carrefour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314EC8" w:rsidRPr="000D5A67" w14:paraId="1ADEF5FA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503083D" w14:textId="77777777" w:rsidR="00314EC8" w:rsidRPr="000D5A67" w:rsidRDefault="00314EC8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05FEB9F" w14:textId="77777777" w:rsidR="00314EC8" w:rsidRPr="000D5A67" w:rsidRDefault="00314EC8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314EC8" w:rsidRPr="000D5A67" w14:paraId="55482D72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F28AC" w14:textId="77777777" w:rsidR="00314EC8" w:rsidRPr="000D5A67" w:rsidRDefault="00314EC8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D1838CE" w14:textId="77777777" w:rsidR="00314EC8" w:rsidRPr="000D5A67" w:rsidRDefault="00314EC8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314EC8" w:rsidRPr="000D5A67" w14:paraId="08F26EBC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45CEF" w14:textId="77777777" w:rsidR="00314EC8" w:rsidRPr="000D5A67" w:rsidRDefault="00314EC8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6E1397" w14:textId="0B01B2EA" w:rsidR="00314EC8" w:rsidRPr="000D5A67" w:rsidRDefault="00314EC8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2C1CFA">
              <w:rPr>
                <w:sz w:val="23"/>
                <w:szCs w:val="23"/>
              </w:rPr>
              <w:t>tourne à gauche</w:t>
            </w:r>
          </w:p>
        </w:tc>
      </w:tr>
    </w:tbl>
    <w:p w14:paraId="5BC3646A" w14:textId="5331223C" w:rsidR="00314EC8" w:rsidRDefault="00314EC8" w:rsidP="00444DEB">
      <w:pPr>
        <w:rPr>
          <w:rFonts w:cstheme="minorHAnsi"/>
          <w:u w:val="single"/>
        </w:rPr>
      </w:pPr>
    </w:p>
    <w:p w14:paraId="525EAB72" w14:textId="0C0EB19D" w:rsidR="00444DEB" w:rsidRPr="000D5A67" w:rsidRDefault="00444DEB" w:rsidP="00444DEB">
      <w:pPr>
        <w:rPr>
          <w:rFonts w:cstheme="minorHAnsi"/>
          <w:sz w:val="22"/>
          <w:szCs w:val="22"/>
        </w:rPr>
      </w:pPr>
      <w:r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5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</w:t>
      </w:r>
      <w:r w:rsidR="00DA7A73">
        <w:rPr>
          <w:rFonts w:cstheme="minorHAnsi"/>
        </w:rPr>
        <w:t>, un ou plusieurs autres véhicules ont la priorité (voir scénarios précédents)</w:t>
      </w:r>
      <w:r w:rsidR="00314EC8">
        <w:rPr>
          <w:rFonts w:cstheme="minorHAnsi"/>
        </w:rPr>
        <w:t xml:space="preserve"> et ils passent sur sa</w:t>
      </w:r>
      <w:r w:rsidR="00DA7A73">
        <w:rPr>
          <w:rFonts w:cstheme="minorHAnsi"/>
        </w:rPr>
        <w:t xml:space="preserve">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444DEB" w:rsidRPr="000D5A67" w14:paraId="55386BBB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4E41E24" w14:textId="77777777" w:rsidR="00444DEB" w:rsidRPr="000D5A67" w:rsidRDefault="00444DEB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E6509DF" w14:textId="77777777" w:rsidR="00444DEB" w:rsidRPr="000D5A67" w:rsidRDefault="00444DEB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444DEB" w:rsidRPr="000D5A67" w14:paraId="54D24B6B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9B5DA" w14:textId="77777777" w:rsidR="00444DEB" w:rsidRPr="000D5A67" w:rsidRDefault="00444DEB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6E1272FD" w14:textId="77777777" w:rsidR="00444DEB" w:rsidRPr="000D5A67" w:rsidRDefault="00444DEB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444DEB" w:rsidRPr="000D5A67" w14:paraId="6F989A89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43D49" w14:textId="0414C80C" w:rsidR="00444DEB" w:rsidRPr="000D5A67" w:rsidRDefault="00444DEB" w:rsidP="002F4161">
            <w:pPr>
              <w:pStyle w:val="Normalsansparaph"/>
            </w:pPr>
            <w:r>
              <w:t xml:space="preserve">Le véhicule veut </w:t>
            </w:r>
            <w:r w:rsidR="00DA7A73">
              <w:t>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FE533" w14:textId="36169959" w:rsidR="00444DEB" w:rsidRPr="000D5A67" w:rsidRDefault="00444DEB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DA7A73">
              <w:rPr>
                <w:sz w:val="23"/>
                <w:szCs w:val="23"/>
              </w:rPr>
              <w:t>n'y vas pas</w:t>
            </w:r>
          </w:p>
        </w:tc>
      </w:tr>
    </w:tbl>
    <w:p w14:paraId="0BAF5FDE" w14:textId="63083F2F" w:rsidR="00DA7A73" w:rsidRPr="000D5A67" w:rsidRDefault="00DA7A73" w:rsidP="00DA7A73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 w:rsidR="00314EC8">
        <w:rPr>
          <w:rFonts w:cstheme="minorHAnsi"/>
          <w:u w:val="single"/>
        </w:rPr>
        <w:t>6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314EC8">
        <w:rPr>
          <w:rFonts w:cstheme="minorHAnsi"/>
        </w:rPr>
        <w:t>Le véhicule va à gauche, un ou plusieurs autres véhicules ont la priorité (voir scénarios précédents) mais ne passent pas sur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DA7A73" w:rsidRPr="000D5A67" w14:paraId="124B2703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1FD6D69" w14:textId="77777777" w:rsidR="00DA7A73" w:rsidRPr="000D5A67" w:rsidRDefault="00DA7A73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25B43F6" w14:textId="77777777" w:rsidR="00DA7A73" w:rsidRPr="000D5A67" w:rsidRDefault="00DA7A73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DA7A73" w:rsidRPr="000D5A67" w14:paraId="4A189DC0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244E1E" w14:textId="77777777" w:rsidR="00DA7A73" w:rsidRPr="000D5A67" w:rsidRDefault="00DA7A73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3D5BF4C" w14:textId="77777777" w:rsidR="00DA7A73" w:rsidRPr="000D5A67" w:rsidRDefault="00DA7A73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DA7A73" w:rsidRPr="000D5A67" w14:paraId="320FEE8C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8B21B" w14:textId="77777777" w:rsidR="00DA7A73" w:rsidRPr="000D5A67" w:rsidRDefault="00DA7A73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58A1B" w14:textId="66BC139E" w:rsidR="00DA7A73" w:rsidRPr="000D5A67" w:rsidRDefault="00DA7A73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314EC8">
              <w:rPr>
                <w:sz w:val="23"/>
                <w:szCs w:val="23"/>
              </w:rPr>
              <w:t>tourne à gauche</w:t>
            </w:r>
          </w:p>
        </w:tc>
      </w:tr>
    </w:tbl>
    <w:p w14:paraId="2522A074" w14:textId="6D41DC3F" w:rsidR="00314EC8" w:rsidRPr="000D5A67" w:rsidRDefault="00314EC8" w:rsidP="00314EC8">
      <w:pPr>
        <w:rPr>
          <w:rFonts w:cstheme="minorHAnsi"/>
          <w:sz w:val="22"/>
          <w:szCs w:val="22"/>
        </w:rPr>
      </w:pPr>
      <w:r>
        <w:rPr>
          <w:rFonts w:cstheme="minorHAnsi"/>
          <w:u w:val="single"/>
        </w:rPr>
        <w:br/>
      </w:r>
      <w:r w:rsidRPr="00E37674">
        <w:rPr>
          <w:rFonts w:cstheme="minorHAnsi"/>
          <w:u w:val="single"/>
        </w:rPr>
        <w:t xml:space="preserve">Scénario </w:t>
      </w:r>
      <w:r>
        <w:rPr>
          <w:rFonts w:cstheme="minorHAnsi"/>
          <w:u w:val="single"/>
        </w:rPr>
        <w:t>7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véhicule va à gauche, </w:t>
      </w:r>
      <w:r w:rsidR="002C1CFA">
        <w:rPr>
          <w:rFonts w:cstheme="minorHAnsi"/>
        </w:rPr>
        <w:t>tous les autres véhicules tournent à gauche et passent par sa trajectoire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314EC8" w:rsidRPr="000D5A67" w14:paraId="3F9FDE87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C723C10" w14:textId="77777777" w:rsidR="00314EC8" w:rsidRPr="000D5A67" w:rsidRDefault="00314EC8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576F4F4" w14:textId="77777777" w:rsidR="00314EC8" w:rsidRPr="000D5A67" w:rsidRDefault="00314EC8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314EC8" w:rsidRPr="000D5A67" w14:paraId="14361A4F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8A91F" w14:textId="77777777" w:rsidR="00314EC8" w:rsidRPr="000D5A67" w:rsidRDefault="00314EC8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9ED006C" w14:textId="77777777" w:rsidR="00314EC8" w:rsidRPr="000D5A67" w:rsidRDefault="00314EC8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314EC8" w:rsidRPr="000D5A67" w14:paraId="35D1B980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C11E7" w14:textId="77777777" w:rsidR="00314EC8" w:rsidRPr="000D5A67" w:rsidRDefault="00314EC8" w:rsidP="002F4161">
            <w:pPr>
              <w:pStyle w:val="Normalsansparaph"/>
            </w:pPr>
            <w:r>
              <w:t>Le véhicule veut tourner à gauche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7B684" w14:textId="603BE001" w:rsidR="00314EC8" w:rsidRPr="000D5A67" w:rsidRDefault="002C1CFA" w:rsidP="002C1CFA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qui passeras sera choisi au hasard pour simuler l'entente entre les véhicules</w:t>
            </w:r>
          </w:p>
        </w:tc>
      </w:tr>
    </w:tbl>
    <w:p w14:paraId="2650F840" w14:textId="60433E6A" w:rsidR="00583DC9" w:rsidRDefault="00583DC9" w:rsidP="00583DC9">
      <w:pPr>
        <w:pStyle w:val="Titre4"/>
      </w:pPr>
      <w:r>
        <w:lastRenderedPageBreak/>
        <w:t>Feux (rouge / vert)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83DC9" w:rsidRPr="000D5A67" w14:paraId="13FE629A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0B507204" w14:textId="77777777" w:rsidR="00583DC9" w:rsidRPr="000D5A67" w:rsidRDefault="00583DC9" w:rsidP="002F4161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832B0DD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BB7C49C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21195DD4" w14:textId="2A7D37CD" w:rsidR="00583DC9" w:rsidRPr="000D5A67" w:rsidRDefault="00583DC9" w:rsidP="00583DC9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rouge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14:paraId="0D7D78FB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531441D" w14:textId="77777777"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2E0EEBEC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14:paraId="1FAD4461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6EA29" w14:textId="77777777"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5A1EA7B" w14:textId="77777777"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583DC9" w:rsidRPr="000D5A67" w14:paraId="7CC8AF96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512F5" w14:textId="7DAED651" w:rsidR="00583DC9" w:rsidRPr="000D5A67" w:rsidRDefault="00583DC9" w:rsidP="00583DC9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5130E" w14:textId="47F3A31C" w:rsidR="00583DC9" w:rsidRPr="000D5A67" w:rsidRDefault="00583DC9" w:rsidP="00583DC9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n'y vas pas</w:t>
            </w:r>
          </w:p>
        </w:tc>
      </w:tr>
    </w:tbl>
    <w:p w14:paraId="4FBF7B65" w14:textId="3B369760" w:rsidR="00583DC9" w:rsidRPr="000D5A67" w:rsidRDefault="00583DC9" w:rsidP="00583DC9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 w:rsidR="00DB3651"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Le feux est au vert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14:paraId="60F01132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7FEDC3E1" w14:textId="77777777"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5F80880C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14:paraId="61EAE2C8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D08706" w14:textId="77777777"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ED8E58A" w14:textId="77777777"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583DC9" w:rsidRPr="000D5A67" w14:paraId="601D9B7F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AF20B" w14:textId="77777777" w:rsidR="00583DC9" w:rsidRPr="000D5A67" w:rsidRDefault="00583DC9" w:rsidP="002F4161">
            <w:pPr>
              <w:pStyle w:val="Normalsansparaph"/>
            </w:pPr>
            <w:r>
              <w:t>Le véhicule veut passer le feux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44C3D" w14:textId="73C3E8B8"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Le véhicule passe</w:t>
            </w:r>
          </w:p>
        </w:tc>
      </w:tr>
    </w:tbl>
    <w:p w14:paraId="5DD53290" w14:textId="77777777" w:rsidR="00767C5A" w:rsidRDefault="00767C5A" w:rsidP="00767C5A">
      <w:pPr>
        <w:pStyle w:val="Titre4"/>
        <w:numPr>
          <w:ilvl w:val="0"/>
          <w:numId w:val="0"/>
        </w:numPr>
        <w:ind w:left="864" w:hanging="864"/>
      </w:pPr>
    </w:p>
    <w:p w14:paraId="4B9FCAED" w14:textId="2FC8D8AC" w:rsidR="00583DC9" w:rsidRDefault="00767C5A" w:rsidP="00767C5A">
      <w:pPr>
        <w:pStyle w:val="Titre4"/>
      </w:pPr>
      <w:r>
        <w:t>Giratoire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3015"/>
        <w:gridCol w:w="3018"/>
        <w:gridCol w:w="3027"/>
      </w:tblGrid>
      <w:tr w:rsidR="00583DC9" w:rsidRPr="000D5A67" w14:paraId="19352A55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C38D152" w14:textId="77777777" w:rsidR="00583DC9" w:rsidRPr="000D5A67" w:rsidRDefault="00583DC9" w:rsidP="002F4161">
            <w:pPr>
              <w:pStyle w:val="Normalsansparaph"/>
            </w:pPr>
            <w:r w:rsidRPr="000D5A67">
              <w:t xml:space="preserve">En tant que </w:t>
            </w:r>
            <w:r>
              <w:t>véhicule</w:t>
            </w:r>
          </w:p>
        </w:tc>
        <w:tc>
          <w:tcPr>
            <w:tcW w:w="30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AC30DDB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Je veux passer le carrefour</w:t>
            </w:r>
          </w:p>
        </w:tc>
        <w:tc>
          <w:tcPr>
            <w:tcW w:w="302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67F766F1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Dans le but d'arriver à ma destination</w:t>
            </w:r>
          </w:p>
        </w:tc>
      </w:tr>
    </w:tbl>
    <w:p w14:paraId="27A5BF3E" w14:textId="7331A327" w:rsidR="00583DC9" w:rsidRPr="000D5A67" w:rsidRDefault="00583DC9" w:rsidP="00583DC9">
      <w:pPr>
        <w:rPr>
          <w:rFonts w:cstheme="minorHAnsi"/>
          <w:sz w:val="22"/>
          <w:szCs w:val="22"/>
        </w:rPr>
      </w:pPr>
      <w:r w:rsidRPr="000D5A67">
        <w:rPr>
          <w:rFonts w:cstheme="minorHAnsi"/>
        </w:rPr>
        <w:br/>
      </w:r>
      <w:r w:rsidRPr="00E37674">
        <w:rPr>
          <w:rFonts w:cstheme="minorHAnsi"/>
          <w:u w:val="single"/>
        </w:rPr>
        <w:t>Scénario 1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767C5A">
        <w:rPr>
          <w:rFonts w:cstheme="minorHAnsi"/>
        </w:rPr>
        <w:t>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14:paraId="0C07B242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1CA6887D" w14:textId="77777777"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BCEEA85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14:paraId="0B237DB4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E3B76" w14:textId="77777777"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A4BDB29" w14:textId="77777777"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583DC9" w:rsidRPr="000D5A67" w14:paraId="34C2D4F5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A12A4" w14:textId="4A13A8C4" w:rsidR="00583DC9" w:rsidRPr="000D5A67" w:rsidRDefault="00583DC9" w:rsidP="00767C5A">
            <w:pPr>
              <w:pStyle w:val="Normalsansparaph"/>
            </w:pPr>
            <w:r>
              <w:t xml:space="preserve">Le véhicule veut </w:t>
            </w:r>
            <w:r w:rsidR="00767C5A">
              <w:t>entrer dans le giratoire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CA1CE2" w14:textId="5ED77153"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767C5A">
              <w:rPr>
                <w:sz w:val="23"/>
                <w:szCs w:val="23"/>
              </w:rPr>
              <w:t>n'entre pas dans le giratoire</w:t>
            </w:r>
          </w:p>
        </w:tc>
      </w:tr>
    </w:tbl>
    <w:p w14:paraId="31708017" w14:textId="5274093D" w:rsidR="00583DC9" w:rsidRPr="000D5A67" w:rsidRDefault="00583DC9" w:rsidP="00583DC9">
      <w:pPr>
        <w:rPr>
          <w:rFonts w:cstheme="minorHAnsi"/>
          <w:sz w:val="22"/>
          <w:szCs w:val="22"/>
        </w:rPr>
      </w:pPr>
      <w:r>
        <w:br/>
      </w:r>
      <w:r w:rsidRPr="00E37674">
        <w:rPr>
          <w:rFonts w:cstheme="minorHAnsi"/>
          <w:u w:val="single"/>
        </w:rPr>
        <w:t xml:space="preserve">Scénario </w:t>
      </w:r>
      <w:r w:rsidR="00DB3651">
        <w:rPr>
          <w:rFonts w:cstheme="minorHAnsi"/>
          <w:u w:val="single"/>
        </w:rPr>
        <w:t>2</w:t>
      </w:r>
      <w:r w:rsidRPr="000D5A67">
        <w:rPr>
          <w:rFonts w:cstheme="minorHAnsi"/>
        </w:rPr>
        <w:t> :</w:t>
      </w:r>
      <w:r>
        <w:rPr>
          <w:rFonts w:cstheme="minorHAnsi"/>
        </w:rPr>
        <w:t xml:space="preserve"> </w:t>
      </w:r>
      <w:r w:rsidR="00767C5A">
        <w:rPr>
          <w:rFonts w:cstheme="minorHAnsi"/>
        </w:rPr>
        <w:t>Un autre véhicule se trouve dans le giratoire sur l'emplacement qui se trouve devant la route</w:t>
      </w:r>
    </w:p>
    <w:tbl>
      <w:tblPr>
        <w:tblStyle w:val="Tableausimple1"/>
        <w:tblW w:w="0" w:type="auto"/>
        <w:tblInd w:w="0" w:type="dxa"/>
        <w:tblLook w:val="04A0" w:firstRow="1" w:lastRow="0" w:firstColumn="1" w:lastColumn="0" w:noHBand="0" w:noVBand="1"/>
      </w:tblPr>
      <w:tblGrid>
        <w:gridCol w:w="4638"/>
        <w:gridCol w:w="4422"/>
      </w:tblGrid>
      <w:tr w:rsidR="00583DC9" w:rsidRPr="000D5A67" w14:paraId="7E1E1BA6" w14:textId="77777777" w:rsidTr="002F41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43EEB7F7" w14:textId="77777777" w:rsidR="00583DC9" w:rsidRPr="000D5A67" w:rsidRDefault="00583DC9" w:rsidP="002F4161">
            <w:pPr>
              <w:pStyle w:val="Normalsansparaph"/>
            </w:pPr>
            <w:r w:rsidRPr="000D5A67">
              <w:t>Action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8DB3E2" w:themeFill="text2" w:themeFillTint="66"/>
            <w:hideMark/>
          </w:tcPr>
          <w:p w14:paraId="38144EC1" w14:textId="77777777" w:rsidR="00583DC9" w:rsidRPr="000D5A67" w:rsidRDefault="00583DC9" w:rsidP="002F4161">
            <w:pPr>
              <w:pStyle w:val="Normalsansparap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D5A67">
              <w:t>Réaction</w:t>
            </w:r>
          </w:p>
        </w:tc>
      </w:tr>
      <w:tr w:rsidR="00583DC9" w:rsidRPr="000D5A67" w14:paraId="3F8AE64C" w14:textId="77777777" w:rsidTr="002F41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7B1D4" w14:textId="77777777" w:rsidR="00583DC9" w:rsidRPr="000D5A67" w:rsidRDefault="00583DC9" w:rsidP="002F4161">
            <w:pPr>
              <w:pStyle w:val="Normalsansparaph"/>
              <w:rPr>
                <w:sz w:val="22"/>
              </w:rPr>
            </w:pP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C0DFC09" w14:textId="77777777" w:rsidR="00583DC9" w:rsidRPr="000D5A67" w:rsidRDefault="00583DC9" w:rsidP="002F4161">
            <w:pPr>
              <w:pStyle w:val="Normalsanspa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simulation est en cours</w:t>
            </w:r>
          </w:p>
        </w:tc>
      </w:tr>
      <w:tr w:rsidR="00583DC9" w:rsidRPr="000D5A67" w14:paraId="66B984F9" w14:textId="77777777" w:rsidTr="002F41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1C35B" w14:textId="131550F1" w:rsidR="00583DC9" w:rsidRPr="000D5A67" w:rsidRDefault="00583DC9" w:rsidP="002F4161">
            <w:pPr>
              <w:pStyle w:val="Normalsansparaph"/>
            </w:pPr>
            <w:r>
              <w:t xml:space="preserve">Le véhicule </w:t>
            </w:r>
            <w:r w:rsidR="00767C5A">
              <w:t>veut entrer dans le giratoire</w:t>
            </w:r>
          </w:p>
        </w:tc>
        <w:tc>
          <w:tcPr>
            <w:tcW w:w="44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05A6B" w14:textId="37BE4B14" w:rsidR="00583DC9" w:rsidRPr="000D5A67" w:rsidRDefault="00583DC9" w:rsidP="002F4161">
            <w:pPr>
              <w:pStyle w:val="Normalsanspa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Le véhicule </w:t>
            </w:r>
            <w:r w:rsidR="00767C5A">
              <w:rPr>
                <w:sz w:val="23"/>
                <w:szCs w:val="23"/>
              </w:rPr>
              <w:t>entre dans le giratoire</w:t>
            </w:r>
          </w:p>
        </w:tc>
      </w:tr>
    </w:tbl>
    <w:p w14:paraId="6FD4A14E" w14:textId="0E1AEA3E" w:rsidR="00583DC9" w:rsidRPr="00583DC9" w:rsidRDefault="00583DC9" w:rsidP="00583DC9"/>
    <w:p w14:paraId="3EE2C791" w14:textId="77777777" w:rsidR="00F13692" w:rsidRPr="000D5A67" w:rsidRDefault="00D55287" w:rsidP="0012022E">
      <w:pPr>
        <w:pStyle w:val="Titre2"/>
        <w:rPr>
          <w:rFonts w:cstheme="minorHAnsi"/>
        </w:rPr>
      </w:pPr>
      <w:bookmarkStart w:id="31" w:name="_Toc9584101"/>
      <w:r w:rsidRPr="000D5A67">
        <w:rPr>
          <w:rFonts w:cstheme="minorHAnsi"/>
        </w:rPr>
        <w:lastRenderedPageBreak/>
        <w:t>Système de stockage</w:t>
      </w:r>
      <w:bookmarkEnd w:id="31"/>
    </w:p>
    <w:p w14:paraId="1D0EDB53" w14:textId="77777777" w:rsidR="003D2E3C" w:rsidRPr="006B7B3A" w:rsidRDefault="006B7B3A" w:rsidP="006B7B3A">
      <w:r>
        <w:t>Il n'y aucun système de stockage.</w:t>
      </w:r>
    </w:p>
    <w:p w14:paraId="5E00B240" w14:textId="77777777" w:rsidR="003D2E3C" w:rsidRPr="000D5A67" w:rsidRDefault="00AA0785" w:rsidP="003D2E3C">
      <w:pPr>
        <w:pStyle w:val="Titre2"/>
        <w:rPr>
          <w:rFonts w:cstheme="minorHAnsi"/>
        </w:rPr>
      </w:pPr>
      <w:bookmarkStart w:id="32" w:name="_Toc9584102"/>
      <w:r w:rsidRPr="000D5A67">
        <w:rPr>
          <w:rFonts w:cstheme="minorHAnsi"/>
        </w:rPr>
        <w:t>Stratégie de test</w:t>
      </w:r>
      <w:bookmarkEnd w:id="15"/>
      <w:bookmarkEnd w:id="32"/>
    </w:p>
    <w:p w14:paraId="5BC33CCE" w14:textId="3A992A5C" w:rsidR="007C2862" w:rsidRDefault="006B7B3A" w:rsidP="00002DEE">
      <w:r>
        <w:t>D</w:t>
      </w:r>
      <w:r w:rsidR="007C2862" w:rsidRPr="000D5A67">
        <w:t xml:space="preserve">es tests unitaires </w:t>
      </w:r>
      <w:r>
        <w:t>et d'intégrations seront réalisés</w:t>
      </w:r>
      <w:r w:rsidR="007C2862" w:rsidRPr="000D5A67">
        <w:t xml:space="preserve"> tout au long du développement</w:t>
      </w:r>
      <w:r>
        <w:t>.</w:t>
      </w:r>
    </w:p>
    <w:p w14:paraId="20FAEB7B" w14:textId="26EABFBD" w:rsidR="0001339D" w:rsidRPr="000D5A67" w:rsidRDefault="0001339D" w:rsidP="00002DEE">
      <w:r>
        <w:t>Une fois chaque fonctionnalité terminée, une série de tests, définis par la validation des cas d'utilisations, sera effectuée et notifiée dans un document annexe</w:t>
      </w:r>
      <w:r w:rsidR="007F3565">
        <w:t>.</w:t>
      </w:r>
    </w:p>
    <w:p w14:paraId="6C0098D4" w14:textId="77777777" w:rsidR="007C2862" w:rsidRPr="000D5A67" w:rsidRDefault="007C2862" w:rsidP="006A3962">
      <w:pPr>
        <w:pStyle w:val="Titre3"/>
        <w:spacing w:before="240" w:after="240"/>
        <w:jc w:val="both"/>
        <w:rPr>
          <w:rFonts w:cstheme="minorHAnsi"/>
        </w:rPr>
      </w:pPr>
      <w:bookmarkStart w:id="33" w:name="_Toc9584103"/>
      <w:r w:rsidRPr="000D5A67">
        <w:rPr>
          <w:rStyle w:val="Titre3Car"/>
          <w:rFonts w:asciiTheme="minorHAnsi" w:hAnsiTheme="minorHAnsi" w:cstheme="minorHAnsi"/>
          <w:b/>
        </w:rPr>
        <w:t>Testeurs</w:t>
      </w:r>
      <w:bookmarkEnd w:id="33"/>
      <w:r w:rsidRPr="000D5A67">
        <w:rPr>
          <w:rFonts w:cstheme="minorHAnsi"/>
        </w:rPr>
        <w:t xml:space="preserve"> </w:t>
      </w:r>
    </w:p>
    <w:p w14:paraId="6DF3EFBA" w14:textId="77777777" w:rsidR="007C2862" w:rsidRPr="000D5A67" w:rsidRDefault="007C2862" w:rsidP="007C2862">
      <w:pPr>
        <w:rPr>
          <w:rFonts w:cstheme="minorHAnsi"/>
        </w:rPr>
      </w:pPr>
      <w:r w:rsidRPr="000D5A67">
        <w:rPr>
          <w:rFonts w:cstheme="minorHAnsi"/>
        </w:rPr>
        <w:t xml:space="preserve">Les tests seront réalisés par : </w:t>
      </w:r>
    </w:p>
    <w:p w14:paraId="4240B65F" w14:textId="77777777" w:rsidR="007C2862" w:rsidRPr="000D5A67" w:rsidRDefault="007C2862" w:rsidP="00002DEE">
      <w:r w:rsidRPr="000D5A67">
        <w:t>Florian Berg</w:t>
      </w:r>
      <w:r w:rsidR="006B7B3A">
        <w:t xml:space="preserve">mann : </w:t>
      </w:r>
      <w:hyperlink r:id="rId23" w:history="1">
        <w:r w:rsidR="006B7B3A" w:rsidRPr="00586102">
          <w:rPr>
            <w:rStyle w:val="Lienhypertexte"/>
            <w:rFonts w:cstheme="minorHAnsi"/>
            <w:sz w:val="22"/>
            <w:szCs w:val="22"/>
          </w:rPr>
          <w:t>florian.bergmann@cpnv.ch</w:t>
        </w:r>
      </w:hyperlink>
      <w:r w:rsidR="006B7B3A">
        <w:t xml:space="preserve"> </w:t>
      </w:r>
    </w:p>
    <w:p w14:paraId="47A12178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4" w:name="_Toc9584104"/>
      <w:r w:rsidRPr="000D5A67">
        <w:rPr>
          <w:rFonts w:cstheme="minorHAnsi"/>
        </w:rPr>
        <w:t>Type de tests</w:t>
      </w:r>
      <w:bookmarkEnd w:id="34"/>
      <w:r w:rsidRPr="000D5A67">
        <w:rPr>
          <w:rFonts w:cstheme="minorHAnsi"/>
        </w:rPr>
        <w:t xml:space="preserve"> </w:t>
      </w:r>
    </w:p>
    <w:p w14:paraId="0B8DD2F6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Unitaire</w:t>
      </w:r>
    </w:p>
    <w:p w14:paraId="5AE2DD17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Intégration</w:t>
      </w:r>
    </w:p>
    <w:p w14:paraId="4C489E43" w14:textId="77777777" w:rsidR="007C2862" w:rsidRPr="000D5A67" w:rsidRDefault="007C2862" w:rsidP="007C2862">
      <w:pPr>
        <w:pStyle w:val="Paragraphedeliste"/>
        <w:numPr>
          <w:ilvl w:val="0"/>
          <w:numId w:val="39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>Fonctionnels</w:t>
      </w:r>
    </w:p>
    <w:p w14:paraId="18EC4131" w14:textId="77777777" w:rsidR="007C2862" w:rsidRPr="000D5A67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5" w:name="_Toc9584105"/>
      <w:r w:rsidRPr="000D5A67">
        <w:rPr>
          <w:rFonts w:cstheme="minorHAnsi"/>
        </w:rPr>
        <w:t>Liste des tests</w:t>
      </w:r>
      <w:bookmarkEnd w:id="35"/>
      <w:r w:rsidRPr="000D5A67">
        <w:rPr>
          <w:rFonts w:cstheme="minorHAnsi"/>
        </w:rPr>
        <w:t xml:space="preserve"> </w:t>
      </w:r>
    </w:p>
    <w:p w14:paraId="3A8DA7E7" w14:textId="619C3870" w:rsidR="007C2862" w:rsidRPr="000D5A67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cas d’utilisations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_Ref5194279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410E00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Pr="000D5A67">
        <w:rPr>
          <w:rFonts w:cstheme="minorHAnsi"/>
        </w:rPr>
        <w:t>)</w:t>
      </w:r>
    </w:p>
    <w:p w14:paraId="676F1E1C" w14:textId="1DF64770" w:rsidR="007C2862" w:rsidRDefault="007C2862" w:rsidP="007C2862">
      <w:pPr>
        <w:pStyle w:val="Paragraphedeliste"/>
        <w:numPr>
          <w:ilvl w:val="0"/>
          <w:numId w:val="40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</w:rPr>
        <w:t xml:space="preserve">Vérification du fonctionnement des scénarios (décrit au point </w:t>
      </w:r>
      <w:r w:rsidR="00FF324D">
        <w:rPr>
          <w:rFonts w:cstheme="minorHAnsi"/>
        </w:rPr>
        <w:fldChar w:fldCharType="begin"/>
      </w:r>
      <w:r w:rsidR="00FF324D">
        <w:rPr>
          <w:rFonts w:cstheme="minorHAnsi"/>
        </w:rPr>
        <w:instrText xml:space="preserve"> REF _Ref5194323 \r \h </w:instrText>
      </w:r>
      <w:r w:rsidR="00FF324D">
        <w:rPr>
          <w:rFonts w:cstheme="minorHAnsi"/>
        </w:rPr>
      </w:r>
      <w:r w:rsidR="00FF324D">
        <w:rPr>
          <w:rFonts w:cstheme="minorHAnsi"/>
        </w:rPr>
        <w:fldChar w:fldCharType="separate"/>
      </w:r>
      <w:r w:rsidR="00410E00">
        <w:rPr>
          <w:rFonts w:cstheme="minorHAnsi"/>
        </w:rPr>
        <w:t>2.5</w:t>
      </w:r>
      <w:r w:rsidR="00FF324D">
        <w:rPr>
          <w:rFonts w:cstheme="minorHAnsi"/>
        </w:rPr>
        <w:fldChar w:fldCharType="end"/>
      </w:r>
      <w:r w:rsidR="00FF324D">
        <w:rPr>
          <w:rFonts w:cstheme="minorHAnsi"/>
        </w:rPr>
        <w:t>)</w:t>
      </w:r>
    </w:p>
    <w:p w14:paraId="5CE377BF" w14:textId="41AAFE8B" w:rsidR="0001339D" w:rsidRPr="0001339D" w:rsidRDefault="0001339D" w:rsidP="0001339D">
      <w:pPr>
        <w:spacing w:before="0" w:after="200" w:line="288" w:lineRule="auto"/>
        <w:rPr>
          <w:rFonts w:cstheme="minorHAnsi"/>
        </w:rPr>
      </w:pPr>
      <w:r>
        <w:rPr>
          <w:rFonts w:cstheme="minorHAnsi"/>
        </w:rPr>
        <w:t>Les résultats se trouvent dans l'annexe "FBN_simulateur_trafic_routier_tests.pdf".</w:t>
      </w:r>
    </w:p>
    <w:p w14:paraId="2CE3062B" w14:textId="77777777" w:rsidR="007C2862" w:rsidRDefault="007C2862" w:rsidP="007C2862">
      <w:pPr>
        <w:pStyle w:val="Titre3"/>
        <w:spacing w:before="240" w:after="240"/>
        <w:ind w:left="0" w:hanging="11"/>
        <w:jc w:val="both"/>
        <w:rPr>
          <w:rFonts w:cstheme="minorHAnsi"/>
        </w:rPr>
      </w:pPr>
      <w:bookmarkStart w:id="36" w:name="_Toc9584106"/>
      <w:r w:rsidRPr="000D5A67">
        <w:rPr>
          <w:rFonts w:cstheme="minorHAnsi"/>
        </w:rPr>
        <w:t>Données de test à prévoir</w:t>
      </w:r>
      <w:bookmarkEnd w:id="36"/>
      <w:r w:rsidRPr="000D5A67">
        <w:rPr>
          <w:rFonts w:cstheme="minorHAnsi"/>
        </w:rPr>
        <w:t xml:space="preserve"> </w:t>
      </w:r>
    </w:p>
    <w:p w14:paraId="1C706BFA" w14:textId="77777777" w:rsidR="00002DEE" w:rsidRPr="00002DEE" w:rsidRDefault="00002DEE" w:rsidP="00002DEE">
      <w:r>
        <w:t>Aucune donnée de test n'est à prévoir car il n'y a pas de système de stockage et aucune possibilité d'en entrer sur l'application.</w:t>
      </w:r>
    </w:p>
    <w:p w14:paraId="1FEB0CD2" w14:textId="77777777" w:rsidR="00CF39A8" w:rsidRPr="000D5A67" w:rsidRDefault="00F13692" w:rsidP="0012022E">
      <w:pPr>
        <w:pStyle w:val="Titre2"/>
        <w:rPr>
          <w:rFonts w:cstheme="minorHAnsi"/>
        </w:rPr>
      </w:pPr>
      <w:bookmarkStart w:id="37" w:name="_Toc9584107"/>
      <w:r w:rsidRPr="000D5A67">
        <w:rPr>
          <w:rFonts w:cstheme="minorHAnsi"/>
        </w:rPr>
        <w:t>Budget initial</w:t>
      </w:r>
      <w:bookmarkEnd w:id="37"/>
    </w:p>
    <w:p w14:paraId="17579435" w14:textId="77777777" w:rsidR="006A5BD9" w:rsidRPr="000D5A67" w:rsidRDefault="006A5BD9" w:rsidP="006A5BD9">
      <w:pPr>
        <w:rPr>
          <w:rFonts w:cstheme="minorHAnsi"/>
          <w:sz w:val="22"/>
        </w:rPr>
      </w:pPr>
      <w:r w:rsidRPr="000D5A67">
        <w:rPr>
          <w:rFonts w:cstheme="minorHAnsi"/>
          <w:sz w:val="23"/>
          <w:szCs w:val="23"/>
        </w:rPr>
        <w:t>Il n’y aura aucunes dépenses lors de ce projet :</w:t>
      </w:r>
    </w:p>
    <w:p w14:paraId="15DD6669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L’hébergement pour le site sera fourni par la CPNV. </w:t>
      </w:r>
    </w:p>
    <w:p w14:paraId="69AE839D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logiciels utilisés sont soit fournis par le CPNV, soit gratuits. </w:t>
      </w:r>
    </w:p>
    <w:p w14:paraId="66FC0416" w14:textId="77777777" w:rsidR="006A5BD9" w:rsidRPr="000D5A67" w:rsidRDefault="006A5BD9" w:rsidP="006A5BD9">
      <w:pPr>
        <w:pStyle w:val="Paragraphedeliste"/>
        <w:numPr>
          <w:ilvl w:val="0"/>
          <w:numId w:val="41"/>
        </w:numPr>
        <w:spacing w:before="0" w:after="200" w:line="288" w:lineRule="auto"/>
        <w:rPr>
          <w:rFonts w:cstheme="minorHAnsi"/>
        </w:rPr>
      </w:pPr>
      <w:r w:rsidRPr="000D5A67">
        <w:rPr>
          <w:rFonts w:cstheme="minorHAnsi"/>
          <w:sz w:val="23"/>
          <w:szCs w:val="23"/>
        </w:rPr>
        <w:t xml:space="preserve">Les ordinateurs nous sont prêtés par le CPNV pour la durée de notre formation. </w:t>
      </w:r>
    </w:p>
    <w:p w14:paraId="6D35A8F7" w14:textId="77777777" w:rsidR="00DD0E31" w:rsidRPr="00BF7BA9" w:rsidRDefault="006A5BD9" w:rsidP="00BF7BA9">
      <w:pPr>
        <w:pStyle w:val="Paragraphedeliste"/>
        <w:numPr>
          <w:ilvl w:val="0"/>
          <w:numId w:val="41"/>
        </w:numPr>
        <w:rPr>
          <w:rFonts w:cstheme="minorHAnsi"/>
        </w:rPr>
      </w:pPr>
      <w:r w:rsidRPr="000D5A67">
        <w:rPr>
          <w:rFonts w:cstheme="minorHAnsi"/>
        </w:rPr>
        <w:t>Les locaux sont fournis par le CPNV.</w:t>
      </w:r>
      <w:r w:rsidR="00DA6088">
        <w:fldChar w:fldCharType="begin"/>
      </w:r>
      <w:r w:rsidR="00DA6088">
        <w:instrText xml:space="preserve"> XE "</w:instrText>
      </w:r>
      <w:r w:rsidR="00DA6088" w:rsidRPr="00570AA2">
        <w:instrText>template</w:instrText>
      </w:r>
      <w:r w:rsidR="00DA6088">
        <w:instrText xml:space="preserve">" \b </w:instrText>
      </w:r>
      <w:r w:rsidR="00DA6088">
        <w:fldChar w:fldCharType="end"/>
      </w:r>
    </w:p>
    <w:p w14:paraId="3E9FF7ED" w14:textId="77777777" w:rsidR="00B825C0" w:rsidRDefault="00B825C0">
      <w:pPr>
        <w:spacing w:before="0" w:after="0"/>
        <w:rPr>
          <w:rFonts w:cstheme="minorHAnsi"/>
          <w:b/>
          <w:iCs/>
          <w:u w:val="single"/>
        </w:rPr>
      </w:pPr>
      <w:r>
        <w:rPr>
          <w:rFonts w:cstheme="minorHAnsi"/>
        </w:rPr>
        <w:br w:type="page"/>
      </w:r>
    </w:p>
    <w:p w14:paraId="19F72407" w14:textId="77777777" w:rsidR="001620EF" w:rsidRDefault="00F53ED8" w:rsidP="001620EF">
      <w:pPr>
        <w:pStyle w:val="Titre2"/>
        <w:rPr>
          <w:rFonts w:cstheme="minorHAnsi"/>
        </w:rPr>
      </w:pPr>
      <w:bookmarkStart w:id="38" w:name="_Toc9584108"/>
      <w:r w:rsidRPr="000D5A67">
        <w:rPr>
          <w:rFonts w:cstheme="minorHAnsi"/>
        </w:rPr>
        <w:lastRenderedPageBreak/>
        <w:t>Planification</w:t>
      </w:r>
      <w:r w:rsidR="00F13692" w:rsidRPr="000D5A67">
        <w:rPr>
          <w:rFonts w:cstheme="minorHAnsi"/>
        </w:rPr>
        <w:t xml:space="preserve"> détaillée</w:t>
      </w:r>
      <w:bookmarkEnd w:id="38"/>
    </w:p>
    <w:p w14:paraId="392DEDB8" w14:textId="77777777" w:rsidR="000102AD" w:rsidRPr="000102AD" w:rsidRDefault="000102AD" w:rsidP="000102AD">
      <w:r>
        <w:t>Voir "FBN_TPI_simulateur_trafic_routier_planification.pdf" en annexe.</w:t>
      </w:r>
    </w:p>
    <w:p w14:paraId="32058921" w14:textId="532A0436" w:rsidR="00D05EA6" w:rsidRDefault="00D05EA6" w:rsidP="0012022E">
      <w:pPr>
        <w:pStyle w:val="Titre2"/>
        <w:rPr>
          <w:rFonts w:cstheme="minorHAnsi"/>
        </w:rPr>
      </w:pPr>
      <w:bookmarkStart w:id="39" w:name="_Toc9584109"/>
      <w:r>
        <w:rPr>
          <w:rFonts w:cstheme="minorHAnsi"/>
        </w:rPr>
        <w:t>Risques</w:t>
      </w:r>
      <w:bookmarkEnd w:id="39"/>
    </w:p>
    <w:p w14:paraId="0DF07AAA" w14:textId="0F07C512" w:rsidR="00C62FAA" w:rsidRPr="00C62FAA" w:rsidRDefault="00C62FAA" w:rsidP="00C62FAA">
      <w:r>
        <w:t xml:space="preserve">Il y a un risque que toutes les simulations pour tous les carrefours ne fonctionnent pas, car ceux-ci </w:t>
      </w:r>
      <w:r w:rsidR="00156CBD">
        <w:t xml:space="preserve">sont nombreux et variés, ce qui complique de manière conséquente </w:t>
      </w:r>
    </w:p>
    <w:p w14:paraId="196A964D" w14:textId="77777777" w:rsidR="00591119" w:rsidRPr="000D5A67" w:rsidRDefault="00591119" w:rsidP="00684B3D">
      <w:pPr>
        <w:pStyle w:val="Titre1"/>
        <w:tabs>
          <w:tab w:val="num" w:pos="360"/>
        </w:tabs>
        <w:rPr>
          <w:rFonts w:cstheme="minorHAnsi"/>
        </w:rPr>
      </w:pPr>
      <w:bookmarkStart w:id="40" w:name="_Toc9584110"/>
      <w:r w:rsidRPr="000D5A67">
        <w:rPr>
          <w:rFonts w:cstheme="minorHAnsi"/>
        </w:rPr>
        <w:t>C</w:t>
      </w:r>
      <w:r w:rsidR="00684B3D" w:rsidRPr="000D5A67">
        <w:rPr>
          <w:rFonts w:cstheme="minorHAnsi"/>
        </w:rPr>
        <w:t>onception</w:t>
      </w:r>
      <w:bookmarkEnd w:id="40"/>
    </w:p>
    <w:p w14:paraId="2914BD40" w14:textId="286488AF" w:rsidR="00F13692" w:rsidRDefault="00156CBD" w:rsidP="00156CBD">
      <w:pPr>
        <w:pStyle w:val="Titre2"/>
        <w:rPr>
          <w:rFonts w:cstheme="minorHAnsi"/>
        </w:rPr>
      </w:pPr>
      <w:bookmarkStart w:id="41" w:name="_Toc9584111"/>
      <w:r>
        <w:rPr>
          <w:rFonts w:cstheme="minorHAnsi"/>
        </w:rPr>
        <w:t xml:space="preserve">Choix du </w:t>
      </w:r>
      <w:r w:rsidR="00F13692" w:rsidRPr="00156CBD">
        <w:rPr>
          <w:rFonts w:cstheme="minorHAnsi"/>
        </w:rPr>
        <w:t>Hardware</w:t>
      </w:r>
      <w:r w:rsidR="003D2E3C" w:rsidRPr="00156CBD">
        <w:rPr>
          <w:rFonts w:cstheme="minorHAnsi"/>
        </w:rPr>
        <w:t xml:space="preserve"> </w:t>
      </w:r>
      <w:r w:rsidR="00656D8A" w:rsidRPr="00156CBD">
        <w:rPr>
          <w:rFonts w:cstheme="minorHAnsi"/>
        </w:rPr>
        <w:t>et OS</w:t>
      </w:r>
      <w:bookmarkEnd w:id="41"/>
    </w:p>
    <w:p w14:paraId="33DC7725" w14:textId="136D5C98" w:rsidR="007F246A" w:rsidRDefault="007F246A" w:rsidP="007F246A">
      <w:pPr>
        <w:pStyle w:val="Paragraphedeliste"/>
        <w:numPr>
          <w:ilvl w:val="0"/>
          <w:numId w:val="41"/>
        </w:numPr>
      </w:pPr>
      <w:r>
        <w:t xml:space="preserve">1 ordinateur type du </w:t>
      </w:r>
      <w:r w:rsidR="000C6461">
        <w:t>CPNV :</w:t>
      </w:r>
    </w:p>
    <w:p w14:paraId="0E2E19CA" w14:textId="3AF39AAD" w:rsidR="007F246A" w:rsidRDefault="007F246A" w:rsidP="007F246A">
      <w:pPr>
        <w:pStyle w:val="Paragraphedeliste"/>
        <w:numPr>
          <w:ilvl w:val="1"/>
          <w:numId w:val="41"/>
        </w:numPr>
      </w:pPr>
      <w:r>
        <w:t>Accès internet</w:t>
      </w:r>
    </w:p>
    <w:p w14:paraId="4B55E8C9" w14:textId="13BA9BC1" w:rsidR="007F246A" w:rsidRPr="007F246A" w:rsidRDefault="007F246A" w:rsidP="007F246A">
      <w:pPr>
        <w:pStyle w:val="Paragraphedeliste"/>
        <w:numPr>
          <w:ilvl w:val="1"/>
          <w:numId w:val="41"/>
        </w:numPr>
      </w:pPr>
      <w:r>
        <w:t>Windows 10</w:t>
      </w:r>
    </w:p>
    <w:p w14:paraId="3F70462F" w14:textId="77777777" w:rsidR="007F246A" w:rsidRDefault="00F13692" w:rsidP="00EB2070">
      <w:pPr>
        <w:pStyle w:val="Titre2"/>
        <w:rPr>
          <w:rFonts w:cstheme="minorHAnsi"/>
        </w:rPr>
      </w:pPr>
      <w:bookmarkStart w:id="42" w:name="_Toc9584112"/>
      <w:r w:rsidRPr="00C62FAA">
        <w:rPr>
          <w:rFonts w:cstheme="minorHAnsi"/>
        </w:rPr>
        <w:t>Choix des Softwares</w:t>
      </w:r>
      <w:bookmarkEnd w:id="42"/>
    </w:p>
    <w:p w14:paraId="60C8403A" w14:textId="77777777" w:rsidR="007F246A" w:rsidRDefault="007F246A" w:rsidP="007F246A">
      <w:pPr>
        <w:pStyle w:val="Paragraphedeliste"/>
        <w:numPr>
          <w:ilvl w:val="0"/>
          <w:numId w:val="41"/>
        </w:numPr>
      </w:pPr>
      <w:r>
        <w:t>Suite Office</w:t>
      </w:r>
    </w:p>
    <w:p w14:paraId="42AF5CF5" w14:textId="77777777" w:rsidR="007F246A" w:rsidRDefault="007F246A" w:rsidP="007F246A">
      <w:pPr>
        <w:pStyle w:val="Paragraphedeliste"/>
        <w:numPr>
          <w:ilvl w:val="0"/>
          <w:numId w:val="41"/>
        </w:numPr>
      </w:pPr>
      <w:proofErr w:type="spellStart"/>
      <w:r>
        <w:t>Notepadd</w:t>
      </w:r>
      <w:proofErr w:type="spellEnd"/>
      <w:r>
        <w:t>++</w:t>
      </w:r>
    </w:p>
    <w:p w14:paraId="284A992C" w14:textId="77777777" w:rsidR="0001339D" w:rsidRDefault="007F246A" w:rsidP="007F246A">
      <w:pPr>
        <w:pStyle w:val="Paragraphedeliste"/>
        <w:numPr>
          <w:ilvl w:val="0"/>
          <w:numId w:val="41"/>
        </w:numPr>
      </w:pPr>
      <w:r>
        <w:t>Paint.net</w:t>
      </w:r>
    </w:p>
    <w:p w14:paraId="55E68E8B" w14:textId="1F13BA55" w:rsidR="006D2671" w:rsidRPr="00C62FAA" w:rsidRDefault="0001339D" w:rsidP="007F246A">
      <w:pPr>
        <w:pStyle w:val="Paragraphedeliste"/>
        <w:numPr>
          <w:ilvl w:val="0"/>
          <w:numId w:val="41"/>
        </w:numPr>
      </w:pPr>
      <w:proofErr w:type="spellStart"/>
      <w:r>
        <w:t>Cyberduck</w:t>
      </w:r>
      <w:proofErr w:type="spellEnd"/>
      <w:r w:rsidR="00370301" w:rsidRPr="00C62FAA">
        <w:fldChar w:fldCharType="begin"/>
      </w:r>
      <w:r w:rsidR="00370301">
        <w:instrText xml:space="preserve"> XE "</w:instrText>
      </w:r>
      <w:r w:rsidR="00370301" w:rsidRPr="00C62FAA">
        <w:instrText>MLD</w:instrText>
      </w:r>
      <w:r w:rsidR="00370301">
        <w:instrText xml:space="preserve">" \b </w:instrText>
      </w:r>
      <w:r w:rsidR="00370301" w:rsidRPr="00C62FAA">
        <w:fldChar w:fldCharType="end"/>
      </w:r>
    </w:p>
    <w:p w14:paraId="10A0CD72" w14:textId="77777777" w:rsidR="00CF39A8" w:rsidRPr="000A47B7" w:rsidRDefault="00AA0785" w:rsidP="00AB7E45">
      <w:pPr>
        <w:pStyle w:val="Titre1"/>
        <w:tabs>
          <w:tab w:val="num" w:pos="360"/>
        </w:tabs>
        <w:rPr>
          <w:rFonts w:cstheme="minorHAnsi"/>
        </w:rPr>
      </w:pPr>
      <w:bookmarkStart w:id="43" w:name="_Toc71703259"/>
      <w:bookmarkStart w:id="44" w:name="_Toc9584113"/>
      <w:r w:rsidRPr="000A47B7">
        <w:rPr>
          <w:rFonts w:cstheme="minorHAnsi"/>
        </w:rPr>
        <w:t>R</w:t>
      </w:r>
      <w:bookmarkEnd w:id="43"/>
      <w:r w:rsidR="00684B3D" w:rsidRPr="000A47B7">
        <w:rPr>
          <w:rFonts w:cstheme="minorHAnsi"/>
        </w:rPr>
        <w:t>éalisation</w:t>
      </w:r>
      <w:bookmarkEnd w:id="44"/>
    </w:p>
    <w:p w14:paraId="03F6383A" w14:textId="1DA116F3" w:rsidR="00B24CC5" w:rsidRDefault="000A47B7" w:rsidP="00BD486C">
      <w:pPr>
        <w:pStyle w:val="Titre2"/>
        <w:rPr>
          <w:rFonts w:cstheme="minorHAnsi"/>
        </w:rPr>
      </w:pPr>
      <w:bookmarkStart w:id="45" w:name="_Toc9584114"/>
      <w:r>
        <w:rPr>
          <w:rFonts w:cstheme="minorHAnsi"/>
        </w:rPr>
        <w:t>Arborescence des dossiers et fichiers</w:t>
      </w:r>
      <w:bookmarkEnd w:id="45"/>
    </w:p>
    <w:p w14:paraId="47FA2797" w14:textId="581956F9" w:rsidR="000C6461" w:rsidRPr="000C6461" w:rsidRDefault="000C6461" w:rsidP="000C6461">
      <w:r>
        <w:t>A faire à la fin de la réalisation</w:t>
      </w:r>
    </w:p>
    <w:p w14:paraId="17D7CA30" w14:textId="79E5828C" w:rsidR="0035763A" w:rsidRDefault="00DE37FE" w:rsidP="0035763A">
      <w:pPr>
        <w:pStyle w:val="Titre2"/>
        <w:rPr>
          <w:rFonts w:cstheme="minorHAnsi"/>
        </w:rPr>
      </w:pPr>
      <w:bookmarkStart w:id="46" w:name="_Toc9584115"/>
      <w:r w:rsidRPr="000D5A67">
        <w:rPr>
          <w:rFonts w:cstheme="minorHAnsi"/>
        </w:rPr>
        <w:t>Version des systèmes d’exploitation</w:t>
      </w:r>
      <w:bookmarkEnd w:id="46"/>
    </w:p>
    <w:p w14:paraId="74CE1E21" w14:textId="202667FD" w:rsidR="0001339D" w:rsidRPr="0001339D" w:rsidRDefault="0001339D" w:rsidP="0001339D">
      <w:pPr>
        <w:pStyle w:val="Paragraphedeliste"/>
        <w:numPr>
          <w:ilvl w:val="0"/>
          <w:numId w:val="41"/>
        </w:numPr>
      </w:pPr>
      <w:r>
        <w:t>Windows 10, Version 1709, version de l'OS 16299.1146</w:t>
      </w:r>
    </w:p>
    <w:p w14:paraId="4C7440FE" w14:textId="77312C51" w:rsidR="0035763A" w:rsidRDefault="00DE37FE" w:rsidP="00AB7E45">
      <w:pPr>
        <w:pStyle w:val="Titre2"/>
        <w:rPr>
          <w:rFonts w:cstheme="minorHAnsi"/>
        </w:rPr>
      </w:pPr>
      <w:bookmarkStart w:id="47" w:name="_Toc9584116"/>
      <w:r w:rsidRPr="0035763A">
        <w:rPr>
          <w:rFonts w:cstheme="minorHAnsi"/>
        </w:rPr>
        <w:t>Version des outils logiciels</w:t>
      </w:r>
      <w:bookmarkEnd w:id="47"/>
    </w:p>
    <w:p w14:paraId="347E173D" w14:textId="0C4C565E" w:rsidR="0001339D" w:rsidRDefault="0001339D" w:rsidP="0001339D">
      <w:pPr>
        <w:pStyle w:val="Paragraphedeliste"/>
        <w:numPr>
          <w:ilvl w:val="0"/>
          <w:numId w:val="41"/>
        </w:numPr>
      </w:pPr>
      <w:r>
        <w:t>Suite Office 2016</w:t>
      </w:r>
    </w:p>
    <w:p w14:paraId="679A1E07" w14:textId="709779A2" w:rsidR="000C6461" w:rsidRDefault="000C6461" w:rsidP="0001339D">
      <w:pPr>
        <w:pStyle w:val="Paragraphedeliste"/>
        <w:numPr>
          <w:ilvl w:val="0"/>
          <w:numId w:val="41"/>
        </w:numPr>
      </w:pPr>
      <w:r>
        <w:t>Notepad++ v7.6.6</w:t>
      </w:r>
    </w:p>
    <w:p w14:paraId="7E222220" w14:textId="5A07B57C" w:rsidR="000C6461" w:rsidRDefault="000C6461" w:rsidP="000C6461">
      <w:pPr>
        <w:pStyle w:val="Paragraphedeliste"/>
        <w:numPr>
          <w:ilvl w:val="1"/>
          <w:numId w:val="41"/>
        </w:numPr>
      </w:pPr>
      <w:r>
        <w:t>Plugin :</w:t>
      </w:r>
    </w:p>
    <w:p w14:paraId="74CA3667" w14:textId="58D52AF5" w:rsidR="000C6461" w:rsidRDefault="000C6461" w:rsidP="000C6461">
      <w:pPr>
        <w:pStyle w:val="Paragraphedeliste"/>
        <w:numPr>
          <w:ilvl w:val="2"/>
          <w:numId w:val="41"/>
        </w:numPr>
      </w:pPr>
      <w:r>
        <w:t>HTML Tag v1.1</w:t>
      </w:r>
    </w:p>
    <w:p w14:paraId="04DDCDAD" w14:textId="5D6B07BC" w:rsidR="000C6461" w:rsidRDefault="000C6461" w:rsidP="000C6461">
      <w:pPr>
        <w:pStyle w:val="Paragraphedeliste"/>
        <w:numPr>
          <w:ilvl w:val="2"/>
          <w:numId w:val="41"/>
        </w:numPr>
      </w:pPr>
      <w:r>
        <w:t xml:space="preserve">Mime </w:t>
      </w:r>
      <w:proofErr w:type="spellStart"/>
      <w:r>
        <w:t>tools</w:t>
      </w:r>
      <w:proofErr w:type="spellEnd"/>
      <w:r>
        <w:t xml:space="preserve"> v2.5</w:t>
      </w:r>
    </w:p>
    <w:p w14:paraId="6E14B240" w14:textId="7BE3270B" w:rsidR="000C6461" w:rsidRDefault="000C6461" w:rsidP="000C6461">
      <w:pPr>
        <w:pStyle w:val="Paragraphedeliste"/>
        <w:numPr>
          <w:ilvl w:val="2"/>
          <w:numId w:val="41"/>
        </w:numPr>
      </w:pPr>
      <w:proofErr w:type="spellStart"/>
      <w:r>
        <w:t>Npp</w:t>
      </w:r>
      <w:proofErr w:type="spellEnd"/>
      <w:r>
        <w:t xml:space="preserve"> </w:t>
      </w:r>
      <w:proofErr w:type="spellStart"/>
      <w:r>
        <w:t>Converter</w:t>
      </w:r>
      <w:proofErr w:type="spellEnd"/>
      <w:r>
        <w:t xml:space="preserve"> v4.2.1</w:t>
      </w:r>
    </w:p>
    <w:p w14:paraId="545DCFA0" w14:textId="5A149817" w:rsidR="000C6461" w:rsidRDefault="000C6461" w:rsidP="000C6461">
      <w:pPr>
        <w:pStyle w:val="Paragraphedeliste"/>
        <w:numPr>
          <w:ilvl w:val="2"/>
          <w:numId w:val="41"/>
        </w:numPr>
      </w:pPr>
      <w:proofErr w:type="spellStart"/>
      <w:r>
        <w:t>NppExport</w:t>
      </w:r>
      <w:proofErr w:type="spellEnd"/>
      <w:r>
        <w:t xml:space="preserve"> v0.2.8</w:t>
      </w:r>
    </w:p>
    <w:p w14:paraId="631B81B8" w14:textId="3691A726" w:rsidR="000C6461" w:rsidRPr="0001339D" w:rsidRDefault="000C6461" w:rsidP="000C6461">
      <w:pPr>
        <w:pStyle w:val="Paragraphedeliste"/>
        <w:numPr>
          <w:ilvl w:val="2"/>
          <w:numId w:val="41"/>
        </w:numPr>
      </w:pPr>
      <w:proofErr w:type="spellStart"/>
      <w:r>
        <w:t>NppFTP</w:t>
      </w:r>
      <w:proofErr w:type="spellEnd"/>
      <w:r>
        <w:t xml:space="preserve"> v0.28.3</w:t>
      </w:r>
    </w:p>
    <w:p w14:paraId="22EE3AE6" w14:textId="56536EA0" w:rsidR="00084FBD" w:rsidRDefault="00084FBD" w:rsidP="0012022E">
      <w:pPr>
        <w:pStyle w:val="Titre2"/>
        <w:rPr>
          <w:rFonts w:cstheme="minorHAnsi"/>
        </w:rPr>
      </w:pPr>
      <w:bookmarkStart w:id="48" w:name="_Toc9584117"/>
      <w:r w:rsidRPr="000D5A67">
        <w:rPr>
          <w:rFonts w:cstheme="minorHAnsi"/>
        </w:rPr>
        <w:t>Code</w:t>
      </w:r>
      <w:bookmarkEnd w:id="48"/>
    </w:p>
    <w:p w14:paraId="59C7C923" w14:textId="4DC3FA19" w:rsidR="000C6461" w:rsidRPr="000C6461" w:rsidRDefault="000C6461" w:rsidP="000C6461">
      <w:r>
        <w:t>Voir "crossroadssimulator.zip" en annexe</w:t>
      </w:r>
    </w:p>
    <w:p w14:paraId="28564F3D" w14:textId="7FAA35EC" w:rsidR="007F6D49" w:rsidRDefault="00BF7BA9" w:rsidP="00002DEE">
      <w:pPr>
        <w:pStyle w:val="Titre2"/>
      </w:pPr>
      <w:bookmarkStart w:id="49" w:name="_Toc9584118"/>
      <w:r>
        <w:lastRenderedPageBreak/>
        <w:t>Description d'éléments spécifiques</w:t>
      </w:r>
      <w:bookmarkStart w:id="50" w:name="_Toc25553322"/>
      <w:bookmarkStart w:id="51" w:name="_Toc71691026"/>
      <w:bookmarkEnd w:id="49"/>
    </w:p>
    <w:p w14:paraId="3FE396B2" w14:textId="77777777" w:rsidR="000C6461" w:rsidRPr="000C6461" w:rsidRDefault="000C6461" w:rsidP="000C6461"/>
    <w:p w14:paraId="0A67E397" w14:textId="70AE15F8" w:rsidR="00E71899" w:rsidRPr="001B799F" w:rsidRDefault="0049659A" w:rsidP="00E71899">
      <w:pPr>
        <w:pStyle w:val="Titre2"/>
        <w:rPr>
          <w:rFonts w:cstheme="minorHAnsi"/>
        </w:rPr>
      </w:pPr>
      <w:bookmarkStart w:id="52" w:name="_Toc9584119"/>
      <w:r w:rsidRPr="000D5A67">
        <w:rPr>
          <w:rFonts w:cstheme="minorHAnsi"/>
        </w:rPr>
        <w:t xml:space="preserve">Erreurs </w:t>
      </w:r>
      <w:bookmarkEnd w:id="50"/>
      <w:r w:rsidRPr="000D5A67">
        <w:rPr>
          <w:rFonts w:cstheme="minorHAnsi"/>
        </w:rPr>
        <w:t>restantes</w:t>
      </w:r>
      <w:bookmarkEnd w:id="51"/>
      <w:bookmarkEnd w:id="52"/>
      <w:r w:rsidRPr="000D5A67">
        <w:rPr>
          <w:rFonts w:cstheme="minorHAnsi"/>
        </w:rPr>
        <w:t xml:space="preserve"> 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E320E4" w:rsidRPr="000D5A67" w14:paraId="17AFE3A3" w14:textId="77777777" w:rsidTr="00E320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92CE07" w14:textId="77777777" w:rsidR="00E320E4" w:rsidRPr="000D5A67" w:rsidRDefault="00E320E4" w:rsidP="00E320E4">
            <w:pPr>
              <w:rPr>
                <w:rFonts w:cstheme="minorHAnsi"/>
              </w:rPr>
            </w:pPr>
            <w:r w:rsidRPr="000D5A67">
              <w:rPr>
                <w:rFonts w:cstheme="minorHAnsi"/>
              </w:rPr>
              <w:t>Description détaillée</w:t>
            </w:r>
          </w:p>
        </w:tc>
        <w:tc>
          <w:tcPr>
            <w:tcW w:w="3020" w:type="dxa"/>
          </w:tcPr>
          <w:p w14:paraId="70F6C8E4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 sur l’utilisation du produit</w:t>
            </w:r>
          </w:p>
        </w:tc>
        <w:tc>
          <w:tcPr>
            <w:tcW w:w="3020" w:type="dxa"/>
          </w:tcPr>
          <w:p w14:paraId="4685D7AD" w14:textId="77777777" w:rsidR="00E320E4" w:rsidRPr="000D5A67" w:rsidRDefault="00E320E4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Actions envisagées ou possibles</w:t>
            </w:r>
          </w:p>
        </w:tc>
      </w:tr>
      <w:tr w:rsidR="00E320E4" w:rsidRPr="000D5A67" w14:paraId="750F3EFA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51BCAB3F" w14:textId="77777777" w:rsidR="00E320E4" w:rsidRPr="000D5A67" w:rsidRDefault="00E320E4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027138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4EBE494F" w14:textId="77777777" w:rsidR="00E320E4" w:rsidRPr="000D5A67" w:rsidRDefault="00E320E4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9B38ADA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64EFF082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63EA9672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399A90D8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327DDA9D" w14:textId="77777777" w:rsidTr="00E320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E2CBF9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52B7F62F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766C441C" w14:textId="77777777" w:rsidR="00E71899" w:rsidRDefault="00E71899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E71899" w:rsidRPr="000D5A67" w14:paraId="72C28E8B" w14:textId="77777777" w:rsidTr="00E320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1387701" w14:textId="77777777" w:rsidR="00E71899" w:rsidRDefault="00E71899" w:rsidP="00E320E4">
            <w:pPr>
              <w:rPr>
                <w:rFonts w:cstheme="minorHAnsi"/>
              </w:rPr>
            </w:pPr>
          </w:p>
        </w:tc>
        <w:tc>
          <w:tcPr>
            <w:tcW w:w="3020" w:type="dxa"/>
          </w:tcPr>
          <w:p w14:paraId="0E3A1D29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3020" w:type="dxa"/>
          </w:tcPr>
          <w:p w14:paraId="667D5F6C" w14:textId="77777777" w:rsidR="00E71899" w:rsidRDefault="00E71899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2CE3624F" w14:textId="125DF3BE" w:rsidR="007F6D49" w:rsidRDefault="007F6D49" w:rsidP="007F6D49">
      <w:pPr>
        <w:rPr>
          <w:u w:val="single"/>
        </w:rPr>
      </w:pPr>
    </w:p>
    <w:p w14:paraId="677F58CC" w14:textId="7B15D1B2" w:rsidR="001B799F" w:rsidRPr="001B799F" w:rsidRDefault="00385A3A" w:rsidP="001B799F">
      <w:pPr>
        <w:pStyle w:val="Titre2"/>
        <w:rPr>
          <w:rFonts w:cstheme="minorHAnsi"/>
        </w:rPr>
      </w:pPr>
      <w:bookmarkStart w:id="53" w:name="_Toc9584120"/>
      <w:r>
        <w:rPr>
          <w:rFonts w:cstheme="minorHAnsi"/>
        </w:rPr>
        <w:t>Historique des modifications</w:t>
      </w:r>
      <w:bookmarkEnd w:id="53"/>
    </w:p>
    <w:tbl>
      <w:tblPr>
        <w:tblStyle w:val="TableauGrille4-Accentuation5"/>
        <w:tblW w:w="9067" w:type="dxa"/>
        <w:tblLook w:val="04A0" w:firstRow="1" w:lastRow="0" w:firstColumn="1" w:lastColumn="0" w:noHBand="0" w:noVBand="1"/>
      </w:tblPr>
      <w:tblGrid>
        <w:gridCol w:w="1730"/>
        <w:gridCol w:w="2518"/>
        <w:gridCol w:w="2410"/>
        <w:gridCol w:w="2409"/>
      </w:tblGrid>
      <w:tr w:rsidR="00F00B11" w:rsidRPr="000D5A67" w14:paraId="40CEC291" w14:textId="77777777" w:rsidTr="00F00B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6E5DEEFC" w14:textId="317BAD79" w:rsidR="00F00B11" w:rsidRPr="000D5A67" w:rsidRDefault="00F00B11" w:rsidP="00E320E4">
            <w:pPr>
              <w:rPr>
                <w:rFonts w:cstheme="minorHAnsi"/>
              </w:rPr>
            </w:pPr>
            <w:bookmarkStart w:id="54" w:name="_Toc71691027"/>
            <w:r>
              <w:rPr>
                <w:rFonts w:cstheme="minorHAnsi"/>
              </w:rPr>
              <w:t>Date</w:t>
            </w:r>
          </w:p>
        </w:tc>
        <w:tc>
          <w:tcPr>
            <w:tcW w:w="2518" w:type="dxa"/>
          </w:tcPr>
          <w:p w14:paraId="55EB0688" w14:textId="2B1F6477"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Changements</w:t>
            </w:r>
          </w:p>
        </w:tc>
        <w:tc>
          <w:tcPr>
            <w:tcW w:w="2410" w:type="dxa"/>
          </w:tcPr>
          <w:p w14:paraId="34667C47" w14:textId="77777777"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Causes</w:t>
            </w:r>
          </w:p>
        </w:tc>
        <w:tc>
          <w:tcPr>
            <w:tcW w:w="2409" w:type="dxa"/>
          </w:tcPr>
          <w:p w14:paraId="5ABA86B5" w14:textId="77777777" w:rsidR="00F00B11" w:rsidRPr="000D5A67" w:rsidRDefault="00F00B11" w:rsidP="00E320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0D5A67">
              <w:rPr>
                <w:rFonts w:cstheme="minorHAnsi"/>
              </w:rPr>
              <w:t>Conséquences</w:t>
            </w:r>
          </w:p>
        </w:tc>
      </w:tr>
      <w:tr w:rsidR="00F00B11" w:rsidRPr="000D5A67" w14:paraId="7FA826A0" w14:textId="77777777" w:rsidTr="00F00B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8A06576" w14:textId="4FDFA30E"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07.05.2019</w:t>
            </w:r>
          </w:p>
        </w:tc>
        <w:tc>
          <w:tcPr>
            <w:tcW w:w="2518" w:type="dxa"/>
          </w:tcPr>
          <w:p w14:paraId="570B1555" w14:textId="24A63DDF"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Ajout d'un élément dans les fonctionnalités du cahier des charges indiquant qu'il n'y pas d'animation sur les véhicules</w:t>
            </w:r>
          </w:p>
        </w:tc>
        <w:tc>
          <w:tcPr>
            <w:tcW w:w="2410" w:type="dxa"/>
          </w:tcPr>
          <w:p w14:paraId="5F3E43DB" w14:textId="4071CC3F"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développement de toutes les animations auraient pris beaucoup trop de temps</w:t>
            </w:r>
          </w:p>
        </w:tc>
        <w:tc>
          <w:tcPr>
            <w:tcW w:w="2409" w:type="dxa"/>
          </w:tcPr>
          <w:p w14:paraId="72BE0A90" w14:textId="1D00F754" w:rsidR="00F00B11" w:rsidRPr="000D5A67" w:rsidRDefault="00F00B11" w:rsidP="00E32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Visuellement moins impactant mais permettant d'assurer le fonctionnement des autres fonctionnalités</w:t>
            </w:r>
          </w:p>
        </w:tc>
      </w:tr>
      <w:tr w:rsidR="00F00B11" w:rsidRPr="000D5A67" w14:paraId="11BB8D2E" w14:textId="77777777" w:rsidTr="00F00B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0" w:type="dxa"/>
          </w:tcPr>
          <w:p w14:paraId="1F5E08A4" w14:textId="3CAC2B0F" w:rsidR="00F00B11" w:rsidRDefault="00F00B11" w:rsidP="00E320E4">
            <w:pPr>
              <w:rPr>
                <w:rFonts w:cstheme="minorHAnsi"/>
              </w:rPr>
            </w:pPr>
            <w:r>
              <w:rPr>
                <w:rFonts w:cstheme="minorHAnsi"/>
              </w:rPr>
              <w:t>09.05.2019</w:t>
            </w:r>
          </w:p>
        </w:tc>
        <w:tc>
          <w:tcPr>
            <w:tcW w:w="2518" w:type="dxa"/>
          </w:tcPr>
          <w:p w14:paraId="757E374B" w14:textId="46CDBAC6"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Le type de véhicule sera aléatoire et ne sera plus décidé par l'utilisateur</w:t>
            </w:r>
          </w:p>
        </w:tc>
        <w:tc>
          <w:tcPr>
            <w:tcW w:w="2410" w:type="dxa"/>
          </w:tcPr>
          <w:p w14:paraId="061C2F89" w14:textId="144338A2" w:rsidR="00F00B11" w:rsidRDefault="00AA6D00" w:rsidP="00AA6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Cette option rajoute un surplus d'options qui auraient pu gêner l'utilisateur</w:t>
            </w:r>
          </w:p>
        </w:tc>
        <w:tc>
          <w:tcPr>
            <w:tcW w:w="2409" w:type="dxa"/>
          </w:tcPr>
          <w:p w14:paraId="025854D8" w14:textId="23F0F0C8" w:rsidR="00F00B11" w:rsidRDefault="00AA6D00" w:rsidP="00E320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Moins d'option, mais plus d'aléatoire</w:t>
            </w:r>
          </w:p>
        </w:tc>
      </w:tr>
    </w:tbl>
    <w:p w14:paraId="70DED31D" w14:textId="77777777" w:rsidR="00E320E4" w:rsidRPr="000D5A67" w:rsidRDefault="00E320E4" w:rsidP="00E320E4">
      <w:pPr>
        <w:rPr>
          <w:rFonts w:cstheme="minorHAnsi"/>
        </w:rPr>
      </w:pPr>
    </w:p>
    <w:p w14:paraId="2F55FDA4" w14:textId="1424B1E8" w:rsidR="00DE37FE" w:rsidRDefault="00DE37FE" w:rsidP="00684B3D">
      <w:pPr>
        <w:pStyle w:val="Titre1"/>
        <w:tabs>
          <w:tab w:val="num" w:pos="360"/>
        </w:tabs>
        <w:rPr>
          <w:rFonts w:cstheme="minorHAnsi"/>
        </w:rPr>
      </w:pPr>
      <w:bookmarkStart w:id="55" w:name="_Toc9584121"/>
      <w:r w:rsidRPr="000D5A67">
        <w:rPr>
          <w:rFonts w:cstheme="minorHAnsi"/>
        </w:rPr>
        <w:t>Tests</w:t>
      </w:r>
      <w:bookmarkEnd w:id="55"/>
    </w:p>
    <w:p w14:paraId="5EC9CE32" w14:textId="1DF50106" w:rsidR="001B799F" w:rsidRPr="001B799F" w:rsidRDefault="001B799F" w:rsidP="001B799F">
      <w:r>
        <w:t>Voir "FBN_TPI_simulateur_trafic_routier_tests.pdf" en annexe.</w:t>
      </w:r>
    </w:p>
    <w:p w14:paraId="10F04B08" w14:textId="77777777" w:rsidR="00AA0785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56" w:name="_Toc9584122"/>
      <w:r w:rsidRPr="000D5A67">
        <w:rPr>
          <w:rFonts w:cstheme="minorHAnsi"/>
        </w:rPr>
        <w:t>M</w:t>
      </w:r>
      <w:r w:rsidR="00684B3D" w:rsidRPr="000D5A67">
        <w:rPr>
          <w:rFonts w:cstheme="minorHAnsi"/>
        </w:rPr>
        <w:t>ise en service</w:t>
      </w:r>
      <w:bookmarkEnd w:id="54"/>
      <w:bookmarkEnd w:id="56"/>
    </w:p>
    <w:p w14:paraId="6D7B2C33" w14:textId="14A735CF" w:rsidR="00CF39A8" w:rsidRDefault="002E5622" w:rsidP="0012022E">
      <w:pPr>
        <w:pStyle w:val="Titre2"/>
        <w:rPr>
          <w:rFonts w:cstheme="minorHAnsi"/>
        </w:rPr>
      </w:pPr>
      <w:bookmarkStart w:id="57" w:name="_Toc9584123"/>
      <w:r w:rsidRPr="000D5A67">
        <w:rPr>
          <w:rFonts w:cstheme="minorHAnsi"/>
        </w:rPr>
        <w:t>Installation</w:t>
      </w:r>
      <w:bookmarkEnd w:id="57"/>
    </w:p>
    <w:p w14:paraId="6DC8140C" w14:textId="4A7888B3" w:rsidR="001B799F" w:rsidRPr="001B799F" w:rsidRDefault="001B799F" w:rsidP="001B799F">
      <w:r>
        <w:t>Voir "FBN_TPI_simulateur_trafic_routier_installation.pdf" en annexe.</w:t>
      </w:r>
    </w:p>
    <w:p w14:paraId="295B8682" w14:textId="62921B9A" w:rsidR="001B362A" w:rsidRDefault="001B362A" w:rsidP="001B362A">
      <w:pPr>
        <w:pStyle w:val="Titre2"/>
      </w:pPr>
      <w:bookmarkStart w:id="58" w:name="_Toc9584124"/>
      <w:r>
        <w:lastRenderedPageBreak/>
        <w:t>Utilisation</w:t>
      </w:r>
      <w:bookmarkEnd w:id="58"/>
    </w:p>
    <w:p w14:paraId="1A39D60A" w14:textId="2E37E341" w:rsidR="001B799F" w:rsidRPr="001B799F" w:rsidRDefault="001B799F" w:rsidP="001B799F">
      <w:r>
        <w:t>Voir "FBN_TPI_simulateur_trafic_routier_utilisation.pdf" en annexe</w:t>
      </w:r>
    </w:p>
    <w:p w14:paraId="3743E4F2" w14:textId="77777777" w:rsidR="0049659A" w:rsidRPr="004C6C1D" w:rsidRDefault="00AA0785" w:rsidP="004C6C1D">
      <w:pPr>
        <w:pStyle w:val="Titre2"/>
        <w:rPr>
          <w:rFonts w:cstheme="minorHAnsi"/>
        </w:rPr>
      </w:pPr>
      <w:bookmarkStart w:id="59" w:name="_Toc25553326"/>
      <w:bookmarkStart w:id="60" w:name="_Toc71691029"/>
      <w:bookmarkStart w:id="61" w:name="_Toc9584125"/>
      <w:r w:rsidRPr="000D5A67">
        <w:rPr>
          <w:rFonts w:cstheme="minorHAnsi"/>
        </w:rPr>
        <w:t>Liste des documents</w:t>
      </w:r>
      <w:bookmarkEnd w:id="59"/>
      <w:r w:rsidRPr="000D5A67">
        <w:rPr>
          <w:rFonts w:cstheme="minorHAnsi"/>
        </w:rPr>
        <w:t xml:space="preserve"> fournis</w:t>
      </w:r>
      <w:bookmarkEnd w:id="60"/>
      <w:bookmarkEnd w:id="61"/>
    </w:p>
    <w:p w14:paraId="42B2E8D6" w14:textId="340AF489" w:rsidR="00210ED1" w:rsidRDefault="00887EAA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Code du site</w:t>
      </w:r>
      <w:r w:rsidR="00002DEE">
        <w:t xml:space="preserve"> : </w:t>
      </w:r>
      <w:r w:rsidR="000C6461">
        <w:t>crossroadssimulator.zip</w:t>
      </w:r>
    </w:p>
    <w:p w14:paraId="649B3A2C" w14:textId="0024B19F" w:rsidR="002C0A14" w:rsidRDefault="00210ED1" w:rsidP="00210ED1">
      <w:pPr>
        <w:pStyle w:val="Paragraphedeliste"/>
        <w:numPr>
          <w:ilvl w:val="0"/>
          <w:numId w:val="30"/>
        </w:numPr>
      </w:pPr>
      <w:r>
        <w:rPr>
          <w:b/>
        </w:rPr>
        <w:t xml:space="preserve">Documentation de projet </w:t>
      </w:r>
      <w:r w:rsidRPr="00210ED1">
        <w:t>:</w:t>
      </w:r>
      <w:r w:rsidR="000C6461">
        <w:t xml:space="preserve"> FBN_simulateur_trafic_routier_documentation.pdf</w:t>
      </w:r>
    </w:p>
    <w:p w14:paraId="3213A16C" w14:textId="2AAF3236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résumé</w:t>
      </w:r>
      <w:r>
        <w:t xml:space="preserve"> : </w:t>
      </w:r>
      <w:r w:rsidR="000C6461">
        <w:t>FBN_simulateur_trafic_routier_resume.pdf</w:t>
      </w:r>
    </w:p>
    <w:p w14:paraId="3624743E" w14:textId="6597EE32" w:rsidR="002C0A14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de test :</w:t>
      </w:r>
      <w:r w:rsidR="00002DEE">
        <w:t xml:space="preserve"> </w:t>
      </w:r>
      <w:r w:rsidR="000C6461">
        <w:t>FBN_simulateur_trafic_routier_tests.pdf</w:t>
      </w:r>
    </w:p>
    <w:p w14:paraId="2F8C375B" w14:textId="71158794" w:rsidR="002C0A14" w:rsidRDefault="004A36BF" w:rsidP="00D212C8">
      <w:pPr>
        <w:pStyle w:val="Paragraphedeliste"/>
        <w:numPr>
          <w:ilvl w:val="0"/>
          <w:numId w:val="30"/>
        </w:numPr>
      </w:pPr>
      <w:r w:rsidRPr="004A36BF">
        <w:rPr>
          <w:b/>
        </w:rPr>
        <w:t>Document d'installation</w:t>
      </w:r>
      <w:r>
        <w:t xml:space="preserve"> : </w:t>
      </w:r>
      <w:r w:rsidR="000C6461">
        <w:t>FBN_simulateur_trafic_routier_installation.pdf</w:t>
      </w:r>
    </w:p>
    <w:p w14:paraId="313466D1" w14:textId="2F998D2A" w:rsidR="002C0A14" w:rsidRPr="00C82B8F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Cahier des charges</w:t>
      </w:r>
      <w:r>
        <w:rPr>
          <w:rFonts w:cstheme="minorHAnsi"/>
        </w:rPr>
        <w:t xml:space="preserve"> : </w:t>
      </w:r>
      <w:r w:rsidR="000C6461">
        <w:t>FBN_simulateur_trafic_routier_CDC.pdf</w:t>
      </w:r>
    </w:p>
    <w:p w14:paraId="425921B7" w14:textId="015B2FF9" w:rsidR="00C82B8F" w:rsidRPr="000D5A67" w:rsidRDefault="004A36BF" w:rsidP="002C0A14">
      <w:pPr>
        <w:pStyle w:val="Paragraphedeliste"/>
        <w:numPr>
          <w:ilvl w:val="0"/>
          <w:numId w:val="30"/>
        </w:numPr>
      </w:pPr>
      <w:r w:rsidRPr="004A36BF">
        <w:rPr>
          <w:rFonts w:cstheme="minorHAnsi"/>
          <w:b/>
        </w:rPr>
        <w:t>Journal de travail</w:t>
      </w:r>
      <w:r>
        <w:rPr>
          <w:rFonts w:cstheme="minorHAnsi"/>
        </w:rPr>
        <w:t xml:space="preserve"> : </w:t>
      </w:r>
      <w:r w:rsidR="000C6461">
        <w:t>FBN_simulateur_trafic_routier_journal_travail.pdf</w:t>
      </w:r>
    </w:p>
    <w:p w14:paraId="706F2F63" w14:textId="77777777" w:rsidR="00CF39A8" w:rsidRPr="00C1036B" w:rsidRDefault="00AA0785" w:rsidP="002A1DB5">
      <w:pPr>
        <w:pStyle w:val="Titre1"/>
        <w:tabs>
          <w:tab w:val="num" w:pos="360"/>
        </w:tabs>
        <w:rPr>
          <w:rFonts w:cstheme="minorHAnsi"/>
        </w:rPr>
      </w:pPr>
      <w:bookmarkStart w:id="62" w:name="_Toc25553328"/>
      <w:bookmarkStart w:id="63" w:name="_Toc71703263"/>
      <w:bookmarkStart w:id="64" w:name="_Toc9584126"/>
      <w:r w:rsidRPr="000D5A67">
        <w:rPr>
          <w:rFonts w:cstheme="minorHAnsi"/>
        </w:rPr>
        <w:t>C</w:t>
      </w:r>
      <w:bookmarkEnd w:id="62"/>
      <w:bookmarkEnd w:id="63"/>
      <w:r w:rsidR="00684B3D" w:rsidRPr="000D5A67">
        <w:rPr>
          <w:rFonts w:cstheme="minorHAnsi"/>
        </w:rPr>
        <w:t>onclusions</w:t>
      </w:r>
      <w:bookmarkEnd w:id="64"/>
    </w:p>
    <w:p w14:paraId="791017EA" w14:textId="0046506A" w:rsidR="000C6461" w:rsidRPr="000C6461" w:rsidRDefault="00AD67DD" w:rsidP="000C6461">
      <w:pPr>
        <w:pStyle w:val="Titre2"/>
      </w:pPr>
      <w:bookmarkStart w:id="65" w:name="_Toc9584127"/>
      <w:r>
        <w:t>Objectif</w:t>
      </w:r>
      <w:bookmarkEnd w:id="65"/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975"/>
        <w:gridCol w:w="1556"/>
        <w:gridCol w:w="4529"/>
      </w:tblGrid>
      <w:tr w:rsidR="00AD67DD" w:rsidRPr="000D5A67" w14:paraId="718E7028" w14:textId="77777777" w:rsidTr="00AD67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E7EB58" w14:textId="77777777" w:rsidR="00AD67DD" w:rsidRPr="000D5A67" w:rsidRDefault="00AD67DD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Objectif</w:t>
            </w:r>
          </w:p>
        </w:tc>
        <w:tc>
          <w:tcPr>
            <w:tcW w:w="1556" w:type="dxa"/>
          </w:tcPr>
          <w:p w14:paraId="5C3C4657" w14:textId="16C27275" w:rsidR="00AD67DD" w:rsidRPr="000D5A67" w:rsidRDefault="000C6461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Etat</w:t>
            </w:r>
          </w:p>
        </w:tc>
        <w:tc>
          <w:tcPr>
            <w:tcW w:w="4529" w:type="dxa"/>
          </w:tcPr>
          <w:p w14:paraId="0F635A5E" w14:textId="77777777" w:rsidR="00AD67DD" w:rsidRPr="000D5A67" w:rsidRDefault="00AD67DD" w:rsidP="00AB7E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Remarque</w:t>
            </w:r>
          </w:p>
        </w:tc>
      </w:tr>
      <w:tr w:rsidR="00AD67DD" w:rsidRPr="000D5A67" w14:paraId="658A5A42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071AE97" w14:textId="2C55EDC7" w:rsidR="00AD67DD" w:rsidRPr="000D5A67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simulation est fonctionnelle</w:t>
            </w:r>
          </w:p>
        </w:tc>
        <w:tc>
          <w:tcPr>
            <w:tcW w:w="1556" w:type="dxa"/>
          </w:tcPr>
          <w:p w14:paraId="2443744E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4AD19693" w14:textId="77777777" w:rsidR="00AD67DD" w:rsidRPr="000D5A67" w:rsidRDefault="00AD67DD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123C3862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07B577D6" w14:textId="307E9092"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 choix au minimum de 3 carrefours</w:t>
            </w:r>
          </w:p>
        </w:tc>
        <w:tc>
          <w:tcPr>
            <w:tcW w:w="1556" w:type="dxa"/>
          </w:tcPr>
          <w:p w14:paraId="57C308C2" w14:textId="255128E2" w:rsidR="001800E8" w:rsidRDefault="000C6461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7033E745" w14:textId="77777777" w:rsidR="001800E8" w:rsidRPr="000D5A67" w:rsidRDefault="001800E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1800E8" w:rsidRPr="000D5A67" w14:paraId="3DAD6F87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2B4BB3E3" w14:textId="4B0F63F7" w:rsidR="001800E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Les options des véhicules sont opérationnelles</w:t>
            </w:r>
          </w:p>
        </w:tc>
        <w:tc>
          <w:tcPr>
            <w:tcW w:w="1556" w:type="dxa"/>
          </w:tcPr>
          <w:p w14:paraId="1240CC5B" w14:textId="112CCA17" w:rsidR="001800E8" w:rsidRDefault="0062659F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5AEC7E12" w14:textId="77777777" w:rsidR="001800E8" w:rsidRPr="000D5A67" w:rsidRDefault="001800E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53769" w:rsidRPr="000D5A67" w14:paraId="5E00D96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419C529A" w14:textId="4A20F799" w:rsidR="00853769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Documentation du déploiement et de l'utilisation de la solution</w:t>
            </w:r>
          </w:p>
        </w:tc>
        <w:tc>
          <w:tcPr>
            <w:tcW w:w="1556" w:type="dxa"/>
          </w:tcPr>
          <w:p w14:paraId="2519BF81" w14:textId="77777777" w:rsidR="00853769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67D47E5E" w14:textId="77777777" w:rsidR="00853769" w:rsidRPr="000D5A67" w:rsidRDefault="0085376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D6F9AC8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1A21F69" w14:textId="43DD3AA7"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Description et qualité des tests effectués (stratégie de test)</w:t>
            </w:r>
          </w:p>
        </w:tc>
        <w:tc>
          <w:tcPr>
            <w:tcW w:w="1556" w:type="dxa"/>
          </w:tcPr>
          <w:p w14:paraId="239BDFCE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2DE5A174" w14:textId="77777777" w:rsidR="008D6F18" w:rsidRPr="000D5A67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11A446FD" w14:textId="77777777" w:rsidTr="00AD67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1D91DAFA" w14:textId="02A93508"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facilité d'utilisation de l'interface</w:t>
            </w:r>
          </w:p>
        </w:tc>
        <w:tc>
          <w:tcPr>
            <w:tcW w:w="1556" w:type="dxa"/>
          </w:tcPr>
          <w:p w14:paraId="7F8A6702" w14:textId="7F8847B0" w:rsidR="008D6F18" w:rsidRDefault="009E66E9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Atteint</w:t>
            </w:r>
          </w:p>
        </w:tc>
        <w:tc>
          <w:tcPr>
            <w:tcW w:w="4529" w:type="dxa"/>
          </w:tcPr>
          <w:p w14:paraId="7B9EAEC9" w14:textId="77777777" w:rsidR="008D6F18" w:rsidRDefault="008D6F18" w:rsidP="00AB7E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8D6F18" w:rsidRPr="000D5A67" w14:paraId="59544953" w14:textId="77777777" w:rsidTr="00AD67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5" w:type="dxa"/>
          </w:tcPr>
          <w:p w14:paraId="66441606" w14:textId="56C473BE" w:rsidR="008D6F18" w:rsidRDefault="000C6461" w:rsidP="00AB7E45">
            <w:pPr>
              <w:rPr>
                <w:rFonts w:cstheme="minorHAnsi"/>
              </w:rPr>
            </w:pPr>
            <w:r>
              <w:rPr>
                <w:rFonts w:cstheme="minorHAnsi"/>
              </w:rPr>
              <w:t>La qualité du code</w:t>
            </w:r>
          </w:p>
        </w:tc>
        <w:tc>
          <w:tcPr>
            <w:tcW w:w="1556" w:type="dxa"/>
          </w:tcPr>
          <w:p w14:paraId="5D0DD445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4529" w:type="dxa"/>
          </w:tcPr>
          <w:p w14:paraId="76955113" w14:textId="77777777" w:rsidR="008D6F18" w:rsidRDefault="008D6F18" w:rsidP="00AB7E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118DE613" w14:textId="12BDE393" w:rsidR="00CF39A8" w:rsidRDefault="00AD67DD" w:rsidP="00AD67DD">
      <w:pPr>
        <w:pStyle w:val="Titre2"/>
      </w:pPr>
      <w:bookmarkStart w:id="66" w:name="_Toc9584128"/>
      <w:r>
        <w:t>Modification par rapport à la planification</w:t>
      </w:r>
      <w:r w:rsidR="00AA6D00">
        <w:t xml:space="preserve"> initial</w:t>
      </w:r>
      <w:bookmarkEnd w:id="66"/>
    </w:p>
    <w:p w14:paraId="14A59EDA" w14:textId="3EA083A2" w:rsidR="00AA6D00" w:rsidRDefault="00AA6D00" w:rsidP="00AA6D00">
      <w:r>
        <w:t>Une légère augmentation du temps pour l'implémentation de l'interface (12h -&gt; 16h)</w:t>
      </w:r>
    </w:p>
    <w:p w14:paraId="2EE6A4BC" w14:textId="4E9511E3" w:rsidR="00AA6D00" w:rsidRDefault="00AA6D00" w:rsidP="00AA6D00">
      <w:r>
        <w:t>Une grande diminution du temps pour l'implémentation des carrefours (11h -&gt; 6h)</w:t>
      </w:r>
    </w:p>
    <w:p w14:paraId="47DC21C8" w14:textId="056BDF44" w:rsidR="00AA6D00" w:rsidRDefault="00AA6D00" w:rsidP="00AA6D00">
      <w:r>
        <w:lastRenderedPageBreak/>
        <w:t>Une légère augmentation du temps pour l'implémentation des véhicules (14h -&gt; 12h)</w:t>
      </w:r>
    </w:p>
    <w:p w14:paraId="1660E77B" w14:textId="394190DB" w:rsidR="00AA6D00" w:rsidRPr="00AA6D00" w:rsidRDefault="00AA6D00" w:rsidP="00AA6D00">
      <w:r>
        <w:t>Une légère hausse du temps consacré à la finalisation de la documentation (10h -&gt; 12h)</w:t>
      </w:r>
    </w:p>
    <w:p w14:paraId="0BC0101E" w14:textId="77777777" w:rsidR="00084FBD" w:rsidRDefault="00084FBD" w:rsidP="0012022E">
      <w:pPr>
        <w:pStyle w:val="Titre2"/>
        <w:rPr>
          <w:rFonts w:cstheme="minorHAnsi"/>
        </w:rPr>
      </w:pPr>
      <w:bookmarkStart w:id="67" w:name="_Toc9584129"/>
      <w:r w:rsidRPr="000D5A67">
        <w:rPr>
          <w:rFonts w:cstheme="minorHAnsi"/>
        </w:rPr>
        <w:t>Points positifs</w:t>
      </w:r>
      <w:bookmarkEnd w:id="67"/>
    </w:p>
    <w:p w14:paraId="6236FEA0" w14:textId="77777777" w:rsidR="00084FBD" w:rsidRDefault="00084FBD" w:rsidP="0012022E">
      <w:pPr>
        <w:pStyle w:val="Titre2"/>
        <w:rPr>
          <w:rFonts w:cstheme="minorHAnsi"/>
        </w:rPr>
      </w:pPr>
      <w:bookmarkStart w:id="68" w:name="_Toc9584130"/>
      <w:r w:rsidRPr="000D5A67">
        <w:rPr>
          <w:rFonts w:cstheme="minorHAnsi"/>
        </w:rPr>
        <w:t>Points négatifs</w:t>
      </w:r>
      <w:bookmarkEnd w:id="68"/>
    </w:p>
    <w:p w14:paraId="72D33503" w14:textId="77777777" w:rsidR="00084FBD" w:rsidRDefault="00084FBD" w:rsidP="0012022E">
      <w:pPr>
        <w:pStyle w:val="Titre2"/>
        <w:rPr>
          <w:rFonts w:cstheme="minorHAnsi"/>
        </w:rPr>
      </w:pPr>
      <w:bookmarkStart w:id="69" w:name="_Toc9584131"/>
      <w:r w:rsidRPr="000D5A67">
        <w:rPr>
          <w:rFonts w:cstheme="minorHAnsi"/>
        </w:rPr>
        <w:t>Difficultés particulières</w:t>
      </w:r>
      <w:bookmarkEnd w:id="69"/>
    </w:p>
    <w:p w14:paraId="2BA59BB8" w14:textId="77777777" w:rsidR="00084FBD" w:rsidRDefault="00084FBD" w:rsidP="0012022E">
      <w:pPr>
        <w:pStyle w:val="Titre2"/>
        <w:rPr>
          <w:rFonts w:cstheme="minorHAnsi"/>
        </w:rPr>
      </w:pPr>
      <w:bookmarkStart w:id="70" w:name="_Toc9584132"/>
      <w:r w:rsidRPr="000D5A67">
        <w:rPr>
          <w:rFonts w:cstheme="minorHAnsi"/>
        </w:rPr>
        <w:t>Suite possible pour le projet</w:t>
      </w:r>
      <w:bookmarkEnd w:id="70"/>
    </w:p>
    <w:p w14:paraId="0B539D6A" w14:textId="77777777" w:rsidR="007F6D49" w:rsidRPr="00002DEE" w:rsidRDefault="004B01C8" w:rsidP="00002DEE">
      <w:pPr>
        <w:pStyle w:val="Titre2"/>
      </w:pPr>
      <w:bookmarkStart w:id="71" w:name="_Toc9584133"/>
      <w:r>
        <w:t>Bilan personnel</w:t>
      </w:r>
      <w:bookmarkStart w:id="72" w:name="_Toc71703264"/>
      <w:bookmarkEnd w:id="71"/>
    </w:p>
    <w:p w14:paraId="21CAAE7F" w14:textId="77777777" w:rsidR="00CF39A8" w:rsidRPr="000D5A67" w:rsidRDefault="00AA0785" w:rsidP="00684B3D">
      <w:pPr>
        <w:pStyle w:val="Titre1"/>
        <w:tabs>
          <w:tab w:val="num" w:pos="360"/>
        </w:tabs>
        <w:rPr>
          <w:rFonts w:cstheme="minorHAnsi"/>
        </w:rPr>
      </w:pPr>
      <w:bookmarkStart w:id="73" w:name="_Toc9584134"/>
      <w:r w:rsidRPr="000D5A67">
        <w:rPr>
          <w:rFonts w:cstheme="minorHAnsi"/>
        </w:rPr>
        <w:t>A</w:t>
      </w:r>
      <w:bookmarkEnd w:id="72"/>
      <w:r w:rsidR="00684B3D" w:rsidRPr="000D5A67">
        <w:rPr>
          <w:rFonts w:cstheme="minorHAnsi"/>
        </w:rPr>
        <w:t>nnexes</w:t>
      </w:r>
      <w:bookmarkEnd w:id="73"/>
    </w:p>
    <w:p w14:paraId="77950072" w14:textId="77777777" w:rsidR="00CF39A8" w:rsidRPr="000D5A67" w:rsidRDefault="00AA0785" w:rsidP="0012022E">
      <w:pPr>
        <w:pStyle w:val="Titre2"/>
        <w:rPr>
          <w:rFonts w:cstheme="minorHAnsi"/>
        </w:rPr>
      </w:pPr>
      <w:bookmarkStart w:id="74" w:name="_Toc71703265"/>
      <w:bookmarkStart w:id="75" w:name="_Toc9584135"/>
      <w:r w:rsidRPr="000D5A67">
        <w:rPr>
          <w:rFonts w:cstheme="minorHAnsi"/>
        </w:rPr>
        <w:t>Sources – Bibliographie</w:t>
      </w:r>
      <w:bookmarkEnd w:id="74"/>
      <w:bookmarkEnd w:id="75"/>
    </w:p>
    <w:p w14:paraId="2A3F0C1A" w14:textId="77777777" w:rsidR="007D476A" w:rsidRPr="000D5A67" w:rsidRDefault="007D476A" w:rsidP="007D476A">
      <w:pPr>
        <w:pStyle w:val="Titre3"/>
        <w:rPr>
          <w:rFonts w:cstheme="minorHAnsi"/>
        </w:rPr>
      </w:pPr>
      <w:bookmarkStart w:id="76" w:name="_Toc9584136"/>
      <w:r w:rsidRPr="000D5A67">
        <w:rPr>
          <w:rFonts w:cstheme="minorHAnsi"/>
        </w:rPr>
        <w:t>Sites internet consultés</w:t>
      </w:r>
      <w:bookmarkEnd w:id="76"/>
    </w:p>
    <w:p w14:paraId="4FC0107E" w14:textId="77777777" w:rsidR="00BC002B" w:rsidRDefault="00DA6088" w:rsidP="00BC002B">
      <w:pPr>
        <w:rPr>
          <w:rFonts w:cstheme="minorHAnsi"/>
        </w:rPr>
      </w:pPr>
      <w:r w:rsidRPr="000D5A67">
        <w:rPr>
          <w:rFonts w:cstheme="minorHAnsi"/>
        </w:rPr>
        <w:t>Analyse concurrentielle</w:t>
      </w:r>
      <w:r w:rsidR="00BC002B" w:rsidRPr="000D5A67">
        <w:rPr>
          <w:rFonts w:cstheme="minorHAnsi"/>
        </w:rPr>
        <w:t> :</w:t>
      </w:r>
    </w:p>
    <w:p w14:paraId="1645A3D1" w14:textId="77777777" w:rsidR="006B7B3A" w:rsidRPr="009042EE" w:rsidRDefault="006B7B3A" w:rsidP="006B7B3A">
      <w:pPr>
        <w:pStyle w:val="Paragraphedeliste"/>
        <w:numPr>
          <w:ilvl w:val="0"/>
          <w:numId w:val="30"/>
        </w:numPr>
        <w:rPr>
          <w:rFonts w:cstheme="minorHAnsi"/>
        </w:rPr>
      </w:pPr>
      <w:proofErr w:type="spellStart"/>
      <w:r>
        <w:t>Anylogic</w:t>
      </w:r>
      <w:proofErr w:type="spellEnd"/>
      <w:r>
        <w:t xml:space="preserve"> : </w:t>
      </w:r>
      <w:hyperlink r:id="rId24" w:history="1">
        <w:r>
          <w:rPr>
            <w:rStyle w:val="Lienhypertexte"/>
          </w:rPr>
          <w:t>https://www.anylogic.fr/road-traffic/</w:t>
        </w:r>
      </w:hyperlink>
    </w:p>
    <w:p w14:paraId="324BCF29" w14:textId="2CAB0A9F" w:rsidR="006B7B3A" w:rsidRPr="00315990" w:rsidRDefault="009042EE" w:rsidP="00315990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proofErr w:type="spellStart"/>
      <w:r w:rsidRPr="009042EE">
        <w:rPr>
          <w:lang w:val="de-CH"/>
        </w:rPr>
        <w:t>Dynameq</w:t>
      </w:r>
      <w:proofErr w:type="spellEnd"/>
      <w:r w:rsidRPr="009042EE">
        <w:rPr>
          <w:lang w:val="de-CH"/>
        </w:rPr>
        <w:t xml:space="preserve"> : </w:t>
      </w:r>
      <w:hyperlink r:id="rId25" w:history="1">
        <w:r w:rsidRPr="009042EE">
          <w:rPr>
            <w:rStyle w:val="Lienhypertexte"/>
            <w:lang w:val="de-CH"/>
          </w:rPr>
          <w:t>https://www.inrosoftware.com/fr/produits/dynameq/</w:t>
        </w:r>
      </w:hyperlink>
    </w:p>
    <w:p w14:paraId="21573110" w14:textId="77777777" w:rsidR="00C1036B" w:rsidRDefault="00C1036B" w:rsidP="00C1036B">
      <w:pPr>
        <w:rPr>
          <w:rFonts w:cstheme="minorHAnsi"/>
        </w:rPr>
      </w:pPr>
      <w:r>
        <w:rPr>
          <w:rFonts w:cstheme="minorHAnsi"/>
        </w:rPr>
        <w:t xml:space="preserve">Site d'aide de </w:t>
      </w:r>
      <w:r w:rsidR="00DA6088">
        <w:rPr>
          <w:rFonts w:cstheme="minorHAnsi"/>
        </w:rPr>
        <w:t>programmation</w:t>
      </w:r>
      <w:r>
        <w:rPr>
          <w:rFonts w:cstheme="minorHAnsi"/>
        </w:rPr>
        <w:t xml:space="preserve"> :</w:t>
      </w:r>
    </w:p>
    <w:p w14:paraId="2901EC22" w14:textId="2D153779" w:rsidR="00C41A1F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>
        <w:rPr>
          <w:rFonts w:cstheme="minorHAnsi"/>
          <w:lang w:val="de-CH"/>
        </w:rPr>
        <w:t>w</w:t>
      </w:r>
      <w:r w:rsidRPr="00E22082">
        <w:rPr>
          <w:rFonts w:cstheme="minorHAnsi"/>
          <w:lang w:val="de-CH"/>
        </w:rPr>
        <w:t xml:space="preserve">3schools : </w:t>
      </w:r>
      <w:hyperlink r:id="rId26" w:history="1">
        <w:r w:rsidRPr="00E22082">
          <w:rPr>
            <w:rStyle w:val="Lienhypertexte"/>
            <w:lang w:val="de-CH"/>
          </w:rPr>
          <w:t>https://www.w3schools.com/</w:t>
        </w:r>
      </w:hyperlink>
    </w:p>
    <w:p w14:paraId="21FDDC59" w14:textId="10338811"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r w:rsidRPr="00E22082">
        <w:rPr>
          <w:lang w:val="de-CH"/>
        </w:rPr>
        <w:t xml:space="preserve">MDN </w:t>
      </w:r>
      <w:proofErr w:type="spellStart"/>
      <w:r w:rsidRPr="00E22082">
        <w:rPr>
          <w:lang w:val="de-CH"/>
        </w:rPr>
        <w:t>web</w:t>
      </w:r>
      <w:proofErr w:type="spellEnd"/>
      <w:r w:rsidRPr="00E22082">
        <w:rPr>
          <w:lang w:val="de-CH"/>
        </w:rPr>
        <w:t xml:space="preserve"> </w:t>
      </w:r>
      <w:proofErr w:type="spellStart"/>
      <w:r w:rsidRPr="00E22082">
        <w:rPr>
          <w:lang w:val="de-CH"/>
        </w:rPr>
        <w:t>docs</w:t>
      </w:r>
      <w:proofErr w:type="spellEnd"/>
      <w:r w:rsidRPr="00E22082">
        <w:rPr>
          <w:lang w:val="de-CH"/>
        </w:rPr>
        <w:t xml:space="preserve"> : </w:t>
      </w:r>
      <w:hyperlink r:id="rId27" w:history="1">
        <w:r w:rsidRPr="0028343D">
          <w:rPr>
            <w:rStyle w:val="Lienhypertexte"/>
            <w:lang w:val="de-CH"/>
          </w:rPr>
          <w:t>https://developer.mozilla.org/fr/</w:t>
        </w:r>
      </w:hyperlink>
      <w:r>
        <w:rPr>
          <w:lang w:val="de-CH"/>
        </w:rPr>
        <w:t xml:space="preserve"> </w:t>
      </w:r>
    </w:p>
    <w:p w14:paraId="23F7AAF3" w14:textId="40D20CD7"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  <w:proofErr w:type="spellStart"/>
      <w:r>
        <w:rPr>
          <w:lang w:val="de-CH"/>
        </w:rPr>
        <w:t>Stackoverflow</w:t>
      </w:r>
      <w:proofErr w:type="spellEnd"/>
      <w:r>
        <w:rPr>
          <w:lang w:val="de-CH"/>
        </w:rPr>
        <w:t xml:space="preserve"> :</w:t>
      </w:r>
      <w:r>
        <w:rPr>
          <w:rFonts w:cstheme="minorHAnsi"/>
          <w:lang w:val="de-CH"/>
        </w:rPr>
        <w:t xml:space="preserve"> </w:t>
      </w:r>
      <w:hyperlink r:id="rId28" w:history="1">
        <w:r w:rsidRPr="0028343D">
          <w:rPr>
            <w:rStyle w:val="Lienhypertexte"/>
          </w:rPr>
          <w:t>https://stackoverflow.com/</w:t>
        </w:r>
      </w:hyperlink>
    </w:p>
    <w:p w14:paraId="70BB883F" w14:textId="77777777" w:rsidR="00E22082" w:rsidRPr="00E22082" w:rsidRDefault="00E22082" w:rsidP="00F85048">
      <w:pPr>
        <w:pStyle w:val="Paragraphedeliste"/>
        <w:numPr>
          <w:ilvl w:val="0"/>
          <w:numId w:val="30"/>
        </w:numPr>
        <w:rPr>
          <w:rFonts w:cstheme="minorHAnsi"/>
          <w:lang w:val="de-CH"/>
        </w:rPr>
      </w:pPr>
    </w:p>
    <w:p w14:paraId="49CCAC78" w14:textId="3C0C39DE" w:rsidR="007D476A" w:rsidRDefault="007D476A" w:rsidP="007D476A">
      <w:pPr>
        <w:pStyle w:val="Titre3"/>
        <w:rPr>
          <w:rFonts w:cstheme="minorHAnsi"/>
        </w:rPr>
      </w:pPr>
      <w:bookmarkStart w:id="77" w:name="_Toc9584137"/>
      <w:r w:rsidRPr="000D5A67">
        <w:rPr>
          <w:rFonts w:cstheme="minorHAnsi"/>
        </w:rPr>
        <w:t>Aides externes</w:t>
      </w:r>
      <w:bookmarkEnd w:id="77"/>
    </w:p>
    <w:p w14:paraId="3C14DDD4" w14:textId="6CF9084E" w:rsidR="00386220" w:rsidRDefault="00386220" w:rsidP="00386220">
      <w:r>
        <w:t xml:space="preserve">M. </w:t>
      </w:r>
      <w:r w:rsidR="00596C58">
        <w:t>Alexandre P</w:t>
      </w:r>
      <w:r>
        <w:t>hilibert</w:t>
      </w:r>
    </w:p>
    <w:p w14:paraId="52270F61" w14:textId="6BB90E1C" w:rsidR="00386220" w:rsidRPr="00386220" w:rsidRDefault="00386220" w:rsidP="00386220">
      <w:r>
        <w:t xml:space="preserve">M. </w:t>
      </w:r>
      <w:r w:rsidR="00596C58">
        <w:t>Nicolas Maitre</w:t>
      </w:r>
    </w:p>
    <w:p w14:paraId="4C014272" w14:textId="3D570FA9" w:rsidR="004C1568" w:rsidRDefault="00AA0785" w:rsidP="00C1036B">
      <w:pPr>
        <w:pStyle w:val="Titre2"/>
        <w:rPr>
          <w:rFonts w:cstheme="minorHAnsi"/>
        </w:rPr>
      </w:pPr>
      <w:bookmarkStart w:id="78" w:name="_Toc25553330"/>
      <w:bookmarkStart w:id="79" w:name="_Toc71703266"/>
      <w:bookmarkStart w:id="80" w:name="_Toc9584138"/>
      <w:r w:rsidRPr="000D5A67">
        <w:rPr>
          <w:rFonts w:cstheme="minorHAnsi"/>
        </w:rPr>
        <w:t xml:space="preserve">Journal de </w:t>
      </w:r>
      <w:bookmarkEnd w:id="78"/>
      <w:bookmarkEnd w:id="79"/>
      <w:r w:rsidR="003D2E3C" w:rsidRPr="000D5A67">
        <w:rPr>
          <w:rFonts w:cstheme="minorHAnsi"/>
        </w:rPr>
        <w:t>travail</w:t>
      </w:r>
      <w:bookmarkEnd w:id="80"/>
    </w:p>
    <w:p w14:paraId="50008E53" w14:textId="180DD81E" w:rsidR="00596C58" w:rsidRPr="00596C58" w:rsidRDefault="00596C58" w:rsidP="00596C58">
      <w:r>
        <w:t>Voir "FBN_simulateur_trafic_routier_journal_travail.pdf" en annexe</w:t>
      </w:r>
    </w:p>
    <w:p w14:paraId="675EFADC" w14:textId="77777777" w:rsidR="00591119" w:rsidRDefault="00281546" w:rsidP="002A08AB">
      <w:pPr>
        <w:pStyle w:val="Titre2"/>
        <w:rPr>
          <w:rFonts w:cstheme="minorHAnsi"/>
        </w:rPr>
      </w:pPr>
      <w:bookmarkStart w:id="81" w:name="_Toc71703270"/>
      <w:bookmarkStart w:id="82" w:name="_Toc9584139"/>
      <w:bookmarkStart w:id="83" w:name="_Toc25553334"/>
      <w:r w:rsidRPr="000D5A67">
        <w:rPr>
          <w:rFonts w:cstheme="minorHAnsi"/>
        </w:rPr>
        <w:t>A</w:t>
      </w:r>
      <w:r w:rsidR="00AA0785" w:rsidRPr="000D5A67">
        <w:rPr>
          <w:rFonts w:cstheme="minorHAnsi"/>
        </w:rPr>
        <w:t>rchives du projet</w:t>
      </w:r>
      <w:bookmarkEnd w:id="81"/>
      <w:bookmarkEnd w:id="82"/>
      <w:r w:rsidR="00AA0785" w:rsidRPr="000D5A67">
        <w:rPr>
          <w:rFonts w:cstheme="minorHAnsi"/>
        </w:rPr>
        <w:t xml:space="preserve"> </w:t>
      </w:r>
      <w:bookmarkEnd w:id="83"/>
    </w:p>
    <w:p w14:paraId="41CAB5E5" w14:textId="75F18EDC" w:rsidR="006554EE" w:rsidRDefault="00596C58" w:rsidP="006B7B3A">
      <w:pPr>
        <w:spacing w:before="0" w:after="0"/>
      </w:pPr>
      <w:r>
        <w:t xml:space="preserve">Répertoire git : </w:t>
      </w:r>
      <w:hyperlink r:id="rId29" w:history="1">
        <w:r>
          <w:rPr>
            <w:rStyle w:val="Lienhypertexte"/>
          </w:rPr>
          <w:t>https://github.com/BergmannFlorian/crossroadssimulator</w:t>
        </w:r>
      </w:hyperlink>
    </w:p>
    <w:p w14:paraId="4F0279BE" w14:textId="5FC44963" w:rsidR="00596C58" w:rsidRPr="006B7B3A" w:rsidRDefault="00596C58" w:rsidP="006B7B3A">
      <w:pPr>
        <w:spacing w:before="0" w:after="0"/>
        <w:rPr>
          <w:b/>
          <w:kern w:val="28"/>
          <w:sz w:val="28"/>
          <w:u w:val="single"/>
        </w:rPr>
      </w:pPr>
      <w:r>
        <w:t>Support CD à la fin du document de projet en version papier.</w:t>
      </w:r>
    </w:p>
    <w:p w14:paraId="18B0E238" w14:textId="77777777" w:rsidR="007E566E" w:rsidRDefault="001D115A" w:rsidP="007E566E">
      <w:pPr>
        <w:pStyle w:val="Titre1"/>
      </w:pPr>
      <w:bookmarkStart w:id="84" w:name="_Toc9584140"/>
      <w:r>
        <w:t>Glossair</w:t>
      </w:r>
      <w:r w:rsidR="007E566E">
        <w:t>e</w:t>
      </w:r>
      <w:bookmarkEnd w:id="84"/>
    </w:p>
    <w:p w14:paraId="54E33185" w14:textId="77777777" w:rsidR="001D115A" w:rsidRPr="001D115A" w:rsidRDefault="001D115A" w:rsidP="001D115A"/>
    <w:sectPr w:rsidR="001D115A" w:rsidRPr="001D115A" w:rsidSect="00096B5B">
      <w:headerReference w:type="default" r:id="rId30"/>
      <w:footerReference w:type="default" r:id="rId31"/>
      <w:type w:val="continuous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0095F" w14:textId="77777777" w:rsidR="002F4161" w:rsidRDefault="002F4161">
      <w:r>
        <w:separator/>
      </w:r>
    </w:p>
  </w:endnote>
  <w:endnote w:type="continuationSeparator" w:id="0">
    <w:p w14:paraId="4521CF58" w14:textId="77777777" w:rsidR="002F4161" w:rsidRDefault="002F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756"/>
      <w:gridCol w:w="1794"/>
      <w:gridCol w:w="1520"/>
    </w:tblGrid>
    <w:tr w:rsidR="002F4161" w14:paraId="31F1AA1E" w14:textId="77777777" w:rsidTr="009347F9">
      <w:trPr>
        <w:trHeight w:val="699"/>
      </w:trPr>
      <w:tc>
        <w:tcPr>
          <w:tcW w:w="5670" w:type="dxa"/>
          <w:vAlign w:val="center"/>
        </w:tcPr>
        <w:p w14:paraId="79F7D77D" w14:textId="22B69880" w:rsidR="002F4161" w:rsidRDefault="002F4161" w:rsidP="007E4A01">
          <w:pPr>
            <w:pStyle w:val="Pieddepag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410E00">
            <w:rPr>
              <w:noProof/>
            </w:rPr>
            <w:t>FBN_TPI_Simulation_trafic_routier_documentation.docx</w:t>
          </w:r>
          <w:r>
            <w:rPr>
              <w:noProof/>
            </w:rPr>
            <w:fldChar w:fldCharType="end"/>
          </w:r>
        </w:p>
      </w:tc>
      <w:tc>
        <w:tcPr>
          <w:tcW w:w="1843" w:type="dxa"/>
          <w:vAlign w:val="center"/>
        </w:tcPr>
        <w:p w14:paraId="3412CD8C" w14:textId="4733D7F4" w:rsidR="002F4161" w:rsidRDefault="002F4161" w:rsidP="007E4A01">
          <w:pPr>
            <w:pStyle w:val="Pieddepage"/>
            <w:jc w:val="center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410E00">
            <w:rPr>
              <w:noProof/>
            </w:rPr>
            <w:t>2</w:t>
          </w:r>
          <w:r>
            <w:fldChar w:fldCharType="end"/>
          </w:r>
          <w:r>
            <w:t xml:space="preserve"> sur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410E00"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</w:tc>
      <w:tc>
        <w:tcPr>
          <w:tcW w:w="1557" w:type="dxa"/>
          <w:vAlign w:val="center"/>
        </w:tcPr>
        <w:p w14:paraId="50644681" w14:textId="08895AA4" w:rsidR="002F4161" w:rsidRDefault="002F4161" w:rsidP="007E4A01">
          <w:pPr>
            <w:pStyle w:val="Pieddepage"/>
            <w:jc w:val="right"/>
          </w:pPr>
          <w:r>
            <w:fldChar w:fldCharType="begin"/>
          </w:r>
          <w:r>
            <w:instrText xml:space="preserve"> PRINTDATE  \@ "d MMMM yyyy"  \* MERGEFORMAT </w:instrText>
          </w:r>
          <w:r>
            <w:fldChar w:fldCharType="separate"/>
          </w:r>
          <w:r w:rsidR="00410E00">
            <w:rPr>
              <w:noProof/>
            </w:rPr>
            <w:t>24 mai 2019</w:t>
          </w:r>
          <w:r>
            <w:fldChar w:fldCharType="end"/>
          </w:r>
        </w:p>
      </w:tc>
    </w:tr>
  </w:tbl>
  <w:p w14:paraId="1F17FFEA" w14:textId="77777777" w:rsidR="002F4161" w:rsidRDefault="002F4161" w:rsidP="007E4A0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A7337" w14:textId="77777777" w:rsidR="002F4161" w:rsidRDefault="002F4161">
      <w:r>
        <w:separator/>
      </w:r>
    </w:p>
  </w:footnote>
  <w:footnote w:type="continuationSeparator" w:id="0">
    <w:p w14:paraId="4041C36B" w14:textId="77777777" w:rsidR="002F4161" w:rsidRDefault="002F41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5"/>
      <w:gridCol w:w="2268"/>
      <w:gridCol w:w="3967"/>
    </w:tblGrid>
    <w:tr w:rsidR="002F4161" w14:paraId="1208E5E9" w14:textId="77777777" w:rsidTr="001E1B4C">
      <w:tc>
        <w:tcPr>
          <w:tcW w:w="2835" w:type="dxa"/>
          <w:vAlign w:val="center"/>
        </w:tcPr>
        <w:p w14:paraId="48F27E66" w14:textId="77777777" w:rsidR="002F4161" w:rsidRDefault="002F4161" w:rsidP="007E4A01">
          <w:r>
            <w:rPr>
              <w:noProof/>
              <w:lang w:val="fr-CH" w:eastAsia="fr-CH"/>
            </w:rPr>
            <w:drawing>
              <wp:inline distT="0" distB="0" distL="0" distR="0" wp14:anchorId="0F9840C8" wp14:editId="5EF9DFD8">
                <wp:extent cx="762000" cy="228600"/>
                <wp:effectExtent l="0" t="0" r="0" b="0"/>
                <wp:docPr id="5" name="Imag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téléchargem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69490" cy="2308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68" w:type="dxa"/>
          <w:vAlign w:val="center"/>
        </w:tcPr>
        <w:p w14:paraId="19E7E4A0" w14:textId="77777777" w:rsidR="002F4161" w:rsidRDefault="002F4161" w:rsidP="007E4A01">
          <w:pPr>
            <w:jc w:val="center"/>
          </w:pPr>
          <w:r>
            <w:t>Florian Bergmann</w:t>
          </w:r>
        </w:p>
      </w:tc>
      <w:tc>
        <w:tcPr>
          <w:tcW w:w="3967" w:type="dxa"/>
          <w:vAlign w:val="center"/>
        </w:tcPr>
        <w:p w14:paraId="703A923B" w14:textId="77777777" w:rsidR="002F4161" w:rsidRPr="007355E1" w:rsidRDefault="002F4161" w:rsidP="007E4A01">
          <w:pPr>
            <w:jc w:val="right"/>
            <w:rPr>
              <w:b/>
            </w:rPr>
          </w:pPr>
          <w:r>
            <w:rPr>
              <w:b/>
              <w:color w:val="17365D" w:themeColor="text2" w:themeShade="BF"/>
              <w:sz w:val="32"/>
              <w14:textOutline w14:w="0" w14:cap="flat" w14:cmpd="sng" w14:algn="ctr">
                <w14:noFill/>
                <w14:prstDash w14:val="solid"/>
                <w14:round/>
              </w14:textOutline>
            </w:rPr>
            <w:t>Simulateur de trafic routier</w:t>
          </w:r>
        </w:p>
      </w:tc>
    </w:tr>
  </w:tbl>
  <w:p w14:paraId="7A68D483" w14:textId="77777777" w:rsidR="002F4161" w:rsidRDefault="002F416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313C90"/>
    <w:multiLevelType w:val="hybridMultilevel"/>
    <w:tmpl w:val="5206006A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E2726"/>
    <w:multiLevelType w:val="hybridMultilevel"/>
    <w:tmpl w:val="51C0A04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045C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F6F52A2"/>
    <w:multiLevelType w:val="hybridMultilevel"/>
    <w:tmpl w:val="533EC85A"/>
    <w:lvl w:ilvl="0" w:tplc="5E6E27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748E5"/>
    <w:multiLevelType w:val="hybridMultilevel"/>
    <w:tmpl w:val="EC32D156"/>
    <w:lvl w:ilvl="0" w:tplc="9ACE3D6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sz w:val="23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3147CF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850F9"/>
    <w:multiLevelType w:val="hybridMultilevel"/>
    <w:tmpl w:val="73620EA0"/>
    <w:lvl w:ilvl="0" w:tplc="811CA4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1CCF61F2"/>
    <w:multiLevelType w:val="hybridMultilevel"/>
    <w:tmpl w:val="8BBE5846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29212280"/>
    <w:multiLevelType w:val="multilevel"/>
    <w:tmpl w:val="66D8E1EC"/>
    <w:lvl w:ilvl="0">
      <w:start w:val="7"/>
      <w:numFmt w:val="decimalZero"/>
      <w:lvlText w:val="%1"/>
      <w:lvlJc w:val="left"/>
      <w:pPr>
        <w:ind w:left="1200" w:hanging="1200"/>
      </w:pPr>
      <w:rPr>
        <w:rFonts w:hint="default"/>
      </w:rPr>
    </w:lvl>
    <w:lvl w:ilvl="1">
      <w:start w:val="2"/>
      <w:numFmt w:val="decimalZero"/>
      <w:lvlText w:val="%1.%2"/>
      <w:lvlJc w:val="left"/>
      <w:pPr>
        <w:ind w:left="1200" w:hanging="1200"/>
      </w:pPr>
      <w:rPr>
        <w:rFonts w:hint="default"/>
      </w:rPr>
    </w:lvl>
    <w:lvl w:ilvl="2">
      <w:start w:val="2019"/>
      <w:numFmt w:val="decimal"/>
      <w:lvlText w:val="%1.%2.%3"/>
      <w:lvlJc w:val="left"/>
      <w:pPr>
        <w:ind w:left="1200" w:hanging="12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00" w:hanging="12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00" w:hanging="12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A4B3EA6"/>
    <w:multiLevelType w:val="hybridMultilevel"/>
    <w:tmpl w:val="435A63A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326606"/>
    <w:multiLevelType w:val="hybridMultilevel"/>
    <w:tmpl w:val="7814FFCC"/>
    <w:lvl w:ilvl="0" w:tplc="8F2E58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F4264"/>
    <w:multiLevelType w:val="hybridMultilevel"/>
    <w:tmpl w:val="64C2F1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4" w15:restartNumberingAfterBreak="0">
    <w:nsid w:val="4E487038"/>
    <w:multiLevelType w:val="hybridMultilevel"/>
    <w:tmpl w:val="E2BE3F0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4C01B75"/>
    <w:multiLevelType w:val="hybridMultilevel"/>
    <w:tmpl w:val="1B9814FE"/>
    <w:lvl w:ilvl="0" w:tplc="D5049560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2856F7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7164E4"/>
    <w:multiLevelType w:val="hybridMultilevel"/>
    <w:tmpl w:val="2FF8A218"/>
    <w:lvl w:ilvl="0" w:tplc="FE8CFD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027E6B"/>
    <w:multiLevelType w:val="hybridMultilevel"/>
    <w:tmpl w:val="35349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37" w15:restartNumberingAfterBreak="0">
    <w:nsid w:val="72382BE0"/>
    <w:multiLevelType w:val="hybridMultilevel"/>
    <w:tmpl w:val="9154E53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4476B0"/>
    <w:multiLevelType w:val="hybridMultilevel"/>
    <w:tmpl w:val="24F8C7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3736"/>
    <w:multiLevelType w:val="multilevel"/>
    <w:tmpl w:val="448E83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2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2"/>
  </w:num>
  <w:num w:numId="3">
    <w:abstractNumId w:val="13"/>
  </w:num>
  <w:num w:numId="4">
    <w:abstractNumId w:val="39"/>
  </w:num>
  <w:num w:numId="5">
    <w:abstractNumId w:val="27"/>
  </w:num>
  <w:num w:numId="6">
    <w:abstractNumId w:val="15"/>
  </w:num>
  <w:num w:numId="7">
    <w:abstractNumId w:val="30"/>
  </w:num>
  <w:num w:numId="8">
    <w:abstractNumId w:val="43"/>
  </w:num>
  <w:num w:numId="9">
    <w:abstractNumId w:val="9"/>
  </w:num>
  <w:num w:numId="10">
    <w:abstractNumId w:val="22"/>
  </w:num>
  <w:num w:numId="11">
    <w:abstractNumId w:val="26"/>
  </w:num>
  <w:num w:numId="12">
    <w:abstractNumId w:val="23"/>
  </w:num>
  <w:num w:numId="13">
    <w:abstractNumId w:val="36"/>
  </w:num>
  <w:num w:numId="14">
    <w:abstractNumId w:val="0"/>
  </w:num>
  <w:num w:numId="15">
    <w:abstractNumId w:val="3"/>
  </w:num>
  <w:num w:numId="16">
    <w:abstractNumId w:val="19"/>
  </w:num>
  <w:num w:numId="17">
    <w:abstractNumId w:val="10"/>
  </w:num>
  <w:num w:numId="18">
    <w:abstractNumId w:val="42"/>
  </w:num>
  <w:num w:numId="19">
    <w:abstractNumId w:val="32"/>
  </w:num>
  <w:num w:numId="20">
    <w:abstractNumId w:val="44"/>
  </w:num>
  <w:num w:numId="21">
    <w:abstractNumId w:val="29"/>
  </w:num>
  <w:num w:numId="22">
    <w:abstractNumId w:val="40"/>
  </w:num>
  <w:num w:numId="23">
    <w:abstractNumId w:val="18"/>
  </w:num>
  <w:num w:numId="24">
    <w:abstractNumId w:val="25"/>
  </w:num>
  <w:num w:numId="25">
    <w:abstractNumId w:val="8"/>
  </w:num>
  <w:num w:numId="26">
    <w:abstractNumId w:val="21"/>
  </w:num>
  <w:num w:numId="27">
    <w:abstractNumId w:val="4"/>
  </w:num>
  <w:num w:numId="28">
    <w:abstractNumId w:val="12"/>
  </w:num>
  <w:num w:numId="29">
    <w:abstractNumId w:val="16"/>
  </w:num>
  <w:num w:numId="30">
    <w:abstractNumId w:val="28"/>
  </w:num>
  <w:num w:numId="31">
    <w:abstractNumId w:val="20"/>
  </w:num>
  <w:num w:numId="32">
    <w:abstractNumId w:val="34"/>
  </w:num>
  <w:num w:numId="33">
    <w:abstractNumId w:val="6"/>
  </w:num>
  <w:num w:numId="34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4"/>
  </w:num>
  <w:num w:numId="36">
    <w:abstractNumId w:val="5"/>
  </w:num>
  <w:num w:numId="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14"/>
  </w:num>
  <w:num w:numId="40">
    <w:abstractNumId w:val="1"/>
  </w:num>
  <w:num w:numId="41">
    <w:abstractNumId w:val="7"/>
  </w:num>
  <w:num w:numId="42">
    <w:abstractNumId w:val="1"/>
  </w:num>
  <w:num w:numId="43">
    <w:abstractNumId w:val="7"/>
  </w:num>
  <w:num w:numId="44">
    <w:abstractNumId w:val="31"/>
  </w:num>
  <w:num w:numId="45">
    <w:abstractNumId w:val="5"/>
  </w:num>
  <w:num w:numId="46">
    <w:abstractNumId w:val="37"/>
  </w:num>
  <w:num w:numId="47">
    <w:abstractNumId w:val="11"/>
  </w:num>
  <w:num w:numId="48">
    <w:abstractNumId w:val="17"/>
  </w:num>
  <w:num w:numId="49">
    <w:abstractNumId w:val="3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A01"/>
    <w:rsid w:val="00002DEE"/>
    <w:rsid w:val="000102AD"/>
    <w:rsid w:val="00010953"/>
    <w:rsid w:val="0001339D"/>
    <w:rsid w:val="00015EF5"/>
    <w:rsid w:val="00031C6D"/>
    <w:rsid w:val="00037156"/>
    <w:rsid w:val="00040876"/>
    <w:rsid w:val="00046B84"/>
    <w:rsid w:val="0005613A"/>
    <w:rsid w:val="00066933"/>
    <w:rsid w:val="00084FBD"/>
    <w:rsid w:val="000921C7"/>
    <w:rsid w:val="00096B5B"/>
    <w:rsid w:val="000A47B7"/>
    <w:rsid w:val="000A4DE6"/>
    <w:rsid w:val="000B1D23"/>
    <w:rsid w:val="000B5F60"/>
    <w:rsid w:val="000C4EF2"/>
    <w:rsid w:val="000C6461"/>
    <w:rsid w:val="000D1B38"/>
    <w:rsid w:val="000D5A67"/>
    <w:rsid w:val="000E19EA"/>
    <w:rsid w:val="00106180"/>
    <w:rsid w:val="00112FF2"/>
    <w:rsid w:val="001151F8"/>
    <w:rsid w:val="0012022E"/>
    <w:rsid w:val="00120E4E"/>
    <w:rsid w:val="00121C4F"/>
    <w:rsid w:val="00124E46"/>
    <w:rsid w:val="00126E3B"/>
    <w:rsid w:val="001362AC"/>
    <w:rsid w:val="00144192"/>
    <w:rsid w:val="00156CBD"/>
    <w:rsid w:val="001618FE"/>
    <w:rsid w:val="001620EF"/>
    <w:rsid w:val="00163FA1"/>
    <w:rsid w:val="001714C3"/>
    <w:rsid w:val="001725CE"/>
    <w:rsid w:val="00172C7C"/>
    <w:rsid w:val="00174AD5"/>
    <w:rsid w:val="001800E8"/>
    <w:rsid w:val="001849AA"/>
    <w:rsid w:val="001B2CDE"/>
    <w:rsid w:val="001B362A"/>
    <w:rsid w:val="001B6598"/>
    <w:rsid w:val="001B7271"/>
    <w:rsid w:val="001B799F"/>
    <w:rsid w:val="001B7C29"/>
    <w:rsid w:val="001C30F7"/>
    <w:rsid w:val="001D115A"/>
    <w:rsid w:val="001D124D"/>
    <w:rsid w:val="001D1513"/>
    <w:rsid w:val="001E1A8C"/>
    <w:rsid w:val="001E1B4C"/>
    <w:rsid w:val="001F3FBE"/>
    <w:rsid w:val="001F52E1"/>
    <w:rsid w:val="00204538"/>
    <w:rsid w:val="00205685"/>
    <w:rsid w:val="00207EEC"/>
    <w:rsid w:val="00210ED1"/>
    <w:rsid w:val="00212505"/>
    <w:rsid w:val="00227177"/>
    <w:rsid w:val="00232BA3"/>
    <w:rsid w:val="00232E9F"/>
    <w:rsid w:val="00245601"/>
    <w:rsid w:val="002474BB"/>
    <w:rsid w:val="00255365"/>
    <w:rsid w:val="00265412"/>
    <w:rsid w:val="00273DCC"/>
    <w:rsid w:val="00274746"/>
    <w:rsid w:val="00281546"/>
    <w:rsid w:val="00297836"/>
    <w:rsid w:val="002A08AB"/>
    <w:rsid w:val="002A1DB5"/>
    <w:rsid w:val="002C0A14"/>
    <w:rsid w:val="002C1CFA"/>
    <w:rsid w:val="002C4C01"/>
    <w:rsid w:val="002C71F9"/>
    <w:rsid w:val="002E5622"/>
    <w:rsid w:val="002E69D8"/>
    <w:rsid w:val="002F39FF"/>
    <w:rsid w:val="002F4161"/>
    <w:rsid w:val="002F423B"/>
    <w:rsid w:val="00300590"/>
    <w:rsid w:val="0030243A"/>
    <w:rsid w:val="0030705D"/>
    <w:rsid w:val="00314EC8"/>
    <w:rsid w:val="00315990"/>
    <w:rsid w:val="003274DC"/>
    <w:rsid w:val="003328AE"/>
    <w:rsid w:val="00337744"/>
    <w:rsid w:val="00350ADE"/>
    <w:rsid w:val="00354947"/>
    <w:rsid w:val="0035763A"/>
    <w:rsid w:val="00360243"/>
    <w:rsid w:val="00370301"/>
    <w:rsid w:val="00371ECE"/>
    <w:rsid w:val="00385A3A"/>
    <w:rsid w:val="00386220"/>
    <w:rsid w:val="00396AC0"/>
    <w:rsid w:val="003A7776"/>
    <w:rsid w:val="003C21AC"/>
    <w:rsid w:val="003C2A0D"/>
    <w:rsid w:val="003C37F6"/>
    <w:rsid w:val="003C4F69"/>
    <w:rsid w:val="003C6C0B"/>
    <w:rsid w:val="003D2E3C"/>
    <w:rsid w:val="003E758C"/>
    <w:rsid w:val="003F2179"/>
    <w:rsid w:val="0040128D"/>
    <w:rsid w:val="0040429A"/>
    <w:rsid w:val="00410E00"/>
    <w:rsid w:val="00414C4C"/>
    <w:rsid w:val="00414EC9"/>
    <w:rsid w:val="00426A61"/>
    <w:rsid w:val="00431BFC"/>
    <w:rsid w:val="00432F3D"/>
    <w:rsid w:val="0044300D"/>
    <w:rsid w:val="00443870"/>
    <w:rsid w:val="00444DEB"/>
    <w:rsid w:val="004502D9"/>
    <w:rsid w:val="0046530B"/>
    <w:rsid w:val="0048089F"/>
    <w:rsid w:val="00484014"/>
    <w:rsid w:val="00486158"/>
    <w:rsid w:val="004939DF"/>
    <w:rsid w:val="0049659A"/>
    <w:rsid w:val="004A36BF"/>
    <w:rsid w:val="004B01C8"/>
    <w:rsid w:val="004C1568"/>
    <w:rsid w:val="004C32D8"/>
    <w:rsid w:val="004C38FB"/>
    <w:rsid w:val="004C6C1D"/>
    <w:rsid w:val="004D3E57"/>
    <w:rsid w:val="004E4481"/>
    <w:rsid w:val="004F0108"/>
    <w:rsid w:val="004F521F"/>
    <w:rsid w:val="004F5FAA"/>
    <w:rsid w:val="005143EF"/>
    <w:rsid w:val="005504A2"/>
    <w:rsid w:val="00577704"/>
    <w:rsid w:val="00583DC9"/>
    <w:rsid w:val="005849B2"/>
    <w:rsid w:val="00584D43"/>
    <w:rsid w:val="00587A8C"/>
    <w:rsid w:val="00591119"/>
    <w:rsid w:val="00596C58"/>
    <w:rsid w:val="005A1245"/>
    <w:rsid w:val="005C1520"/>
    <w:rsid w:val="005C2E65"/>
    <w:rsid w:val="005C70E6"/>
    <w:rsid w:val="005E1E76"/>
    <w:rsid w:val="005E3553"/>
    <w:rsid w:val="005F1548"/>
    <w:rsid w:val="005F2769"/>
    <w:rsid w:val="00602330"/>
    <w:rsid w:val="0062659F"/>
    <w:rsid w:val="00641AD2"/>
    <w:rsid w:val="00646371"/>
    <w:rsid w:val="00647782"/>
    <w:rsid w:val="006529B9"/>
    <w:rsid w:val="006554EE"/>
    <w:rsid w:val="00656D8A"/>
    <w:rsid w:val="00674E08"/>
    <w:rsid w:val="00674F05"/>
    <w:rsid w:val="00676A79"/>
    <w:rsid w:val="00680AAC"/>
    <w:rsid w:val="00682F47"/>
    <w:rsid w:val="00683369"/>
    <w:rsid w:val="00684B3D"/>
    <w:rsid w:val="00686F1F"/>
    <w:rsid w:val="00686FDA"/>
    <w:rsid w:val="00690BED"/>
    <w:rsid w:val="00694E27"/>
    <w:rsid w:val="006A166E"/>
    <w:rsid w:val="006A1AC6"/>
    <w:rsid w:val="006A3962"/>
    <w:rsid w:val="006A4BF5"/>
    <w:rsid w:val="006A5BD9"/>
    <w:rsid w:val="006A6B2B"/>
    <w:rsid w:val="006B2CA2"/>
    <w:rsid w:val="006B7B3A"/>
    <w:rsid w:val="006C0B67"/>
    <w:rsid w:val="006C3EB0"/>
    <w:rsid w:val="006D2671"/>
    <w:rsid w:val="006E2C58"/>
    <w:rsid w:val="006E56E0"/>
    <w:rsid w:val="006F2F09"/>
    <w:rsid w:val="006F2F14"/>
    <w:rsid w:val="006F5A23"/>
    <w:rsid w:val="00716E7F"/>
    <w:rsid w:val="00726EB7"/>
    <w:rsid w:val="007355E1"/>
    <w:rsid w:val="0075205B"/>
    <w:rsid w:val="00753A48"/>
    <w:rsid w:val="007553B4"/>
    <w:rsid w:val="00767C5A"/>
    <w:rsid w:val="007706CB"/>
    <w:rsid w:val="00781CEB"/>
    <w:rsid w:val="00782186"/>
    <w:rsid w:val="00784982"/>
    <w:rsid w:val="00791020"/>
    <w:rsid w:val="00792A5B"/>
    <w:rsid w:val="007946DD"/>
    <w:rsid w:val="007A7C7A"/>
    <w:rsid w:val="007B5AC9"/>
    <w:rsid w:val="007C2862"/>
    <w:rsid w:val="007C2D1D"/>
    <w:rsid w:val="007C53D3"/>
    <w:rsid w:val="007D476A"/>
    <w:rsid w:val="007E40EE"/>
    <w:rsid w:val="007E4A01"/>
    <w:rsid w:val="007E566E"/>
    <w:rsid w:val="007F1E38"/>
    <w:rsid w:val="007F246A"/>
    <w:rsid w:val="007F2D29"/>
    <w:rsid w:val="007F3565"/>
    <w:rsid w:val="007F6D49"/>
    <w:rsid w:val="00810BC9"/>
    <w:rsid w:val="00811908"/>
    <w:rsid w:val="0083170D"/>
    <w:rsid w:val="008359E6"/>
    <w:rsid w:val="008503A6"/>
    <w:rsid w:val="00852E09"/>
    <w:rsid w:val="00853769"/>
    <w:rsid w:val="008544F2"/>
    <w:rsid w:val="008811CC"/>
    <w:rsid w:val="008844A6"/>
    <w:rsid w:val="00887EAA"/>
    <w:rsid w:val="00895B96"/>
    <w:rsid w:val="00896156"/>
    <w:rsid w:val="008B1B69"/>
    <w:rsid w:val="008B1EAB"/>
    <w:rsid w:val="008B4267"/>
    <w:rsid w:val="008D10F2"/>
    <w:rsid w:val="008D1D33"/>
    <w:rsid w:val="008D2484"/>
    <w:rsid w:val="008D2C75"/>
    <w:rsid w:val="008D6F18"/>
    <w:rsid w:val="008D7200"/>
    <w:rsid w:val="008E07BE"/>
    <w:rsid w:val="0090101C"/>
    <w:rsid w:val="009042EE"/>
    <w:rsid w:val="00920742"/>
    <w:rsid w:val="00923E4F"/>
    <w:rsid w:val="009272AD"/>
    <w:rsid w:val="009347F9"/>
    <w:rsid w:val="0094530C"/>
    <w:rsid w:val="00947A37"/>
    <w:rsid w:val="00956779"/>
    <w:rsid w:val="009658A6"/>
    <w:rsid w:val="0096613E"/>
    <w:rsid w:val="009678CF"/>
    <w:rsid w:val="00992256"/>
    <w:rsid w:val="009D09D3"/>
    <w:rsid w:val="009D1459"/>
    <w:rsid w:val="009E66E9"/>
    <w:rsid w:val="009F036B"/>
    <w:rsid w:val="00A1219E"/>
    <w:rsid w:val="00A22D11"/>
    <w:rsid w:val="00A3062E"/>
    <w:rsid w:val="00A61AF2"/>
    <w:rsid w:val="00A7292F"/>
    <w:rsid w:val="00A82BC7"/>
    <w:rsid w:val="00AA0785"/>
    <w:rsid w:val="00AA14AE"/>
    <w:rsid w:val="00AA4BAA"/>
    <w:rsid w:val="00AA6D00"/>
    <w:rsid w:val="00AB7E45"/>
    <w:rsid w:val="00AC4DC4"/>
    <w:rsid w:val="00AC6717"/>
    <w:rsid w:val="00AD17CE"/>
    <w:rsid w:val="00AD67DD"/>
    <w:rsid w:val="00AE0D65"/>
    <w:rsid w:val="00AE1B82"/>
    <w:rsid w:val="00AE420C"/>
    <w:rsid w:val="00AE470C"/>
    <w:rsid w:val="00AE5C68"/>
    <w:rsid w:val="00AF03BE"/>
    <w:rsid w:val="00B06AD7"/>
    <w:rsid w:val="00B2219C"/>
    <w:rsid w:val="00B24CC5"/>
    <w:rsid w:val="00B263B7"/>
    <w:rsid w:val="00B31079"/>
    <w:rsid w:val="00B3286A"/>
    <w:rsid w:val="00B36A87"/>
    <w:rsid w:val="00B51939"/>
    <w:rsid w:val="00B55A82"/>
    <w:rsid w:val="00B6340D"/>
    <w:rsid w:val="00B673BB"/>
    <w:rsid w:val="00B825C0"/>
    <w:rsid w:val="00B849C6"/>
    <w:rsid w:val="00B949B5"/>
    <w:rsid w:val="00B97F51"/>
    <w:rsid w:val="00BA0FF8"/>
    <w:rsid w:val="00BC002B"/>
    <w:rsid w:val="00BC13B8"/>
    <w:rsid w:val="00BC422D"/>
    <w:rsid w:val="00BC67BE"/>
    <w:rsid w:val="00BD23EF"/>
    <w:rsid w:val="00BD486C"/>
    <w:rsid w:val="00BD4DAA"/>
    <w:rsid w:val="00BE6AD9"/>
    <w:rsid w:val="00BF0223"/>
    <w:rsid w:val="00BF196E"/>
    <w:rsid w:val="00BF7BA9"/>
    <w:rsid w:val="00C1036B"/>
    <w:rsid w:val="00C20DAC"/>
    <w:rsid w:val="00C315ED"/>
    <w:rsid w:val="00C35B0C"/>
    <w:rsid w:val="00C41A1F"/>
    <w:rsid w:val="00C469BA"/>
    <w:rsid w:val="00C505B1"/>
    <w:rsid w:val="00C51C60"/>
    <w:rsid w:val="00C55BB4"/>
    <w:rsid w:val="00C57AFF"/>
    <w:rsid w:val="00C62FAA"/>
    <w:rsid w:val="00C66D6B"/>
    <w:rsid w:val="00C82B8F"/>
    <w:rsid w:val="00C84285"/>
    <w:rsid w:val="00C85B1A"/>
    <w:rsid w:val="00C90F8F"/>
    <w:rsid w:val="00C930E9"/>
    <w:rsid w:val="00C93656"/>
    <w:rsid w:val="00CB3227"/>
    <w:rsid w:val="00CB4252"/>
    <w:rsid w:val="00CB7FC9"/>
    <w:rsid w:val="00CC15B7"/>
    <w:rsid w:val="00CC1E26"/>
    <w:rsid w:val="00CC37A9"/>
    <w:rsid w:val="00CC7FC0"/>
    <w:rsid w:val="00CD19ED"/>
    <w:rsid w:val="00CE602B"/>
    <w:rsid w:val="00CF39A8"/>
    <w:rsid w:val="00D00639"/>
    <w:rsid w:val="00D04AB9"/>
    <w:rsid w:val="00D05EA6"/>
    <w:rsid w:val="00D069EA"/>
    <w:rsid w:val="00D06E04"/>
    <w:rsid w:val="00D14A10"/>
    <w:rsid w:val="00D16CA5"/>
    <w:rsid w:val="00D212C8"/>
    <w:rsid w:val="00D416FE"/>
    <w:rsid w:val="00D41D62"/>
    <w:rsid w:val="00D55287"/>
    <w:rsid w:val="00D570AC"/>
    <w:rsid w:val="00D61E99"/>
    <w:rsid w:val="00D626BD"/>
    <w:rsid w:val="00D717F7"/>
    <w:rsid w:val="00D80B84"/>
    <w:rsid w:val="00D818B8"/>
    <w:rsid w:val="00D87E35"/>
    <w:rsid w:val="00D91054"/>
    <w:rsid w:val="00D95D9D"/>
    <w:rsid w:val="00DA4CCB"/>
    <w:rsid w:val="00DA6088"/>
    <w:rsid w:val="00DA7A73"/>
    <w:rsid w:val="00DB2183"/>
    <w:rsid w:val="00DB3651"/>
    <w:rsid w:val="00DB4900"/>
    <w:rsid w:val="00DD0E31"/>
    <w:rsid w:val="00DE37FE"/>
    <w:rsid w:val="00DE4EE5"/>
    <w:rsid w:val="00DE6EE5"/>
    <w:rsid w:val="00E22082"/>
    <w:rsid w:val="00E220F6"/>
    <w:rsid w:val="00E22894"/>
    <w:rsid w:val="00E30CDF"/>
    <w:rsid w:val="00E320E4"/>
    <w:rsid w:val="00E37674"/>
    <w:rsid w:val="00E5009D"/>
    <w:rsid w:val="00E55FF4"/>
    <w:rsid w:val="00E568FE"/>
    <w:rsid w:val="00E605CC"/>
    <w:rsid w:val="00E62809"/>
    <w:rsid w:val="00E63311"/>
    <w:rsid w:val="00E65702"/>
    <w:rsid w:val="00E71899"/>
    <w:rsid w:val="00EB2070"/>
    <w:rsid w:val="00ED2A55"/>
    <w:rsid w:val="00EE081C"/>
    <w:rsid w:val="00EE4FF2"/>
    <w:rsid w:val="00F00B11"/>
    <w:rsid w:val="00F13692"/>
    <w:rsid w:val="00F21CE8"/>
    <w:rsid w:val="00F2633E"/>
    <w:rsid w:val="00F41279"/>
    <w:rsid w:val="00F4663F"/>
    <w:rsid w:val="00F53ED8"/>
    <w:rsid w:val="00F709A5"/>
    <w:rsid w:val="00F738A8"/>
    <w:rsid w:val="00F85048"/>
    <w:rsid w:val="00FA17EA"/>
    <w:rsid w:val="00FD52A8"/>
    <w:rsid w:val="00FD6169"/>
    <w:rsid w:val="00FF324D"/>
    <w:rsid w:val="00FF359A"/>
    <w:rsid w:val="00FF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,"/>
  <w:listSeparator w:val=";"/>
  <w14:docId w14:val="6226C173"/>
  <w14:defaultImageDpi w14:val="330"/>
  <w15:docId w15:val="{68D43587-A996-4DDD-97C0-3CFD3FE02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5A67"/>
    <w:pPr>
      <w:spacing w:before="120" w:after="120"/>
    </w:pPr>
    <w:rPr>
      <w:rFonts w:asciiTheme="minorHAnsi" w:hAnsiTheme="minorHAnsi"/>
      <w:sz w:val="24"/>
      <w:lang w:val="fr-FR" w:eastAsia="fr-FR"/>
    </w:rPr>
  </w:style>
  <w:style w:type="paragraph" w:styleId="Titre1">
    <w:name w:val="heading 1"/>
    <w:basedOn w:val="Normal"/>
    <w:next w:val="Normal"/>
    <w:qFormat/>
    <w:rsid w:val="0012022E"/>
    <w:pPr>
      <w:keepNext/>
      <w:numPr>
        <w:numId w:val="36"/>
      </w:numPr>
      <w:spacing w:before="24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12022E"/>
    <w:pPr>
      <w:keepNext/>
      <w:numPr>
        <w:ilvl w:val="1"/>
        <w:numId w:val="36"/>
      </w:numPr>
      <w:spacing w:before="24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link w:val="Titre3Car"/>
    <w:qFormat/>
    <w:rsid w:val="0012022E"/>
    <w:pPr>
      <w:keepNext/>
      <w:numPr>
        <w:ilvl w:val="2"/>
        <w:numId w:val="36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36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36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36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3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3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3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rsid w:val="0012022E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basedOn w:val="Policepardfaut"/>
    <w:rsid w:val="007A7C7A"/>
    <w:rPr>
      <w:b/>
      <w:bCs/>
    </w:rPr>
  </w:style>
  <w:style w:type="paragraph" w:styleId="Paragraphedeliste">
    <w:name w:val="List Paragraph"/>
    <w:basedOn w:val="Normal"/>
    <w:uiPriority w:val="34"/>
    <w:qFormat/>
    <w:rsid w:val="00D55287"/>
    <w:pPr>
      <w:ind w:left="720"/>
      <w:contextualSpacing/>
    </w:pPr>
  </w:style>
  <w:style w:type="table" w:styleId="TableauGrille1Clair">
    <w:name w:val="Grid Table 1 Light"/>
    <w:basedOn w:val="TableauNormal"/>
    <w:uiPriority w:val="46"/>
    <w:rsid w:val="00E320E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E320E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ous-titre">
    <w:name w:val="Subtitle"/>
    <w:basedOn w:val="Normal"/>
    <w:next w:val="Normal"/>
    <w:link w:val="Sous-titreCar"/>
    <w:qFormat/>
    <w:rsid w:val="00084FB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Sous-titreCar">
    <w:name w:val="Sous-titre Car"/>
    <w:basedOn w:val="Policepardfaut"/>
    <w:link w:val="Sous-titre"/>
    <w:rsid w:val="00084FB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fr-FR" w:eastAsia="fr-FR"/>
    </w:rPr>
  </w:style>
  <w:style w:type="paragraph" w:styleId="Titre">
    <w:name w:val="Title"/>
    <w:basedOn w:val="Normal"/>
    <w:next w:val="Normal"/>
    <w:link w:val="TitreCar"/>
    <w:qFormat/>
    <w:rsid w:val="00443870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rsid w:val="00443870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FR"/>
    </w:rPr>
  </w:style>
  <w:style w:type="paragraph" w:customStyle="1" w:styleId="western">
    <w:name w:val="western"/>
    <w:basedOn w:val="Normal"/>
    <w:rsid w:val="00443870"/>
    <w:pPr>
      <w:spacing w:before="100" w:beforeAutospacing="1" w:after="119"/>
    </w:pPr>
    <w:rPr>
      <w:rFonts w:cs="Arial"/>
      <w:sz w:val="22"/>
      <w:szCs w:val="22"/>
      <w:lang w:val="en-GB" w:eastAsia="en-GB"/>
    </w:rPr>
  </w:style>
  <w:style w:type="paragraph" w:customStyle="1" w:styleId="Default">
    <w:name w:val="Default"/>
    <w:rsid w:val="00E62809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styleId="Tableausimple1">
    <w:name w:val="Plain Table 1"/>
    <w:basedOn w:val="TableauNormal"/>
    <w:uiPriority w:val="40"/>
    <w:rsid w:val="00E62809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3Car">
    <w:name w:val="Titre 3 Car"/>
    <w:basedOn w:val="Policepardfaut"/>
    <w:link w:val="Titre3"/>
    <w:rsid w:val="007C2862"/>
    <w:rPr>
      <w:rFonts w:ascii="Arial" w:hAnsi="Arial"/>
      <w:b/>
      <w:sz w:val="24"/>
      <w:lang w:val="fr-FR" w:eastAsia="fr-FR"/>
    </w:rPr>
  </w:style>
  <w:style w:type="paragraph" w:customStyle="1" w:styleId="Normalsansparaph">
    <w:name w:val="Normal sans paraph"/>
    <w:basedOn w:val="Normal"/>
    <w:qFormat/>
    <w:rsid w:val="000D5A67"/>
    <w:pPr>
      <w:spacing w:after="0"/>
    </w:pPr>
    <w:rPr>
      <w:rFonts w:eastAsiaTheme="minorEastAsia" w:cstheme="minorBidi"/>
      <w:bCs/>
      <w:szCs w:val="22"/>
    </w:rPr>
  </w:style>
  <w:style w:type="paragraph" w:styleId="Index1">
    <w:name w:val="index 1"/>
    <w:basedOn w:val="Normal"/>
    <w:next w:val="Normal"/>
    <w:autoRedefine/>
    <w:uiPriority w:val="99"/>
    <w:unhideWhenUsed/>
    <w:rsid w:val="00396AC0"/>
    <w:pPr>
      <w:spacing w:before="0" w:after="0"/>
      <w:ind w:left="240" w:hanging="2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370301"/>
    <w:rPr>
      <w:color w:val="605E5C"/>
      <w:shd w:val="clear" w:color="auto" w:fill="E1DFDD"/>
    </w:rPr>
  </w:style>
  <w:style w:type="character" w:customStyle="1" w:styleId="taglemma">
    <w:name w:val="tag_lemma"/>
    <w:basedOn w:val="Policepardfaut"/>
    <w:rsid w:val="003C6C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yves@bertino.ch" TargetMode="External"/><Relationship Id="rId18" Type="http://schemas.openxmlformats.org/officeDocument/2006/relationships/image" Target="media/image4.png"/><Relationship Id="rId26" Type="http://schemas.openxmlformats.org/officeDocument/2006/relationships/hyperlink" Target="https://www.w3schools.com/" TargetMode="Externa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mailto:r.malherbe@rmsoft.ch" TargetMode="External"/><Relationship Id="rId17" Type="http://schemas.openxmlformats.org/officeDocument/2006/relationships/hyperlink" Target="http://crossroadssimulator.mycpnv.ch" TargetMode="External"/><Relationship Id="rId25" Type="http://schemas.openxmlformats.org/officeDocument/2006/relationships/hyperlink" Target="https://www.inrosoftware.com/fr/produits/dynameq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BergmannFlorian/crossroadssimulator" TargetMode="External"/><Relationship Id="rId20" Type="http://schemas.openxmlformats.org/officeDocument/2006/relationships/image" Target="media/image6.png"/><Relationship Id="rId29" Type="http://schemas.openxmlformats.org/officeDocument/2006/relationships/hyperlink" Target="https://github.com/BergmannFlorian/crossroadssimulato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chael.WYSSA@cpnv.ch" TargetMode="External"/><Relationship Id="rId24" Type="http://schemas.openxmlformats.org/officeDocument/2006/relationships/hyperlink" Target="https://www.anylogic.fr/road-traffic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linguee.fr/anglais-francais/traduction/versioning.html" TargetMode="External"/><Relationship Id="rId23" Type="http://schemas.openxmlformats.org/officeDocument/2006/relationships/hyperlink" Target="mailto:florian.bergmann@cpnv.ch" TargetMode="External"/><Relationship Id="rId28" Type="http://schemas.openxmlformats.org/officeDocument/2006/relationships/hyperlink" Target="https://stackoverflow.com/" TargetMode="External"/><Relationship Id="rId10" Type="http://schemas.openxmlformats.org/officeDocument/2006/relationships/hyperlink" Target="mailto:florian.bergmann@cpnv.ch" TargetMode="External"/><Relationship Id="rId19" Type="http://schemas.openxmlformats.org/officeDocument/2006/relationships/image" Target="media/image5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Relationship Id="rId22" Type="http://schemas.openxmlformats.org/officeDocument/2006/relationships/image" Target="media/image8.png"/><Relationship Id="rId27" Type="http://schemas.openxmlformats.org/officeDocument/2006/relationships/hyperlink" Target="https://developer.mozilla.org/fr/" TargetMode="External"/><Relationship Id="rId3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Mod&#232;les\Canevas%20CPNV\Dossier%20de%20projet%20Application%20CPNV%20v8.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0C75D-4D23-411C-AAD5-FF6E5BFFD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Application CPNV v8.3.dotx</Template>
  <TotalTime>8138</TotalTime>
  <Pages>22</Pages>
  <Words>2876</Words>
  <Characters>19398</Characters>
  <Application>Microsoft Office Word</Application>
  <DocSecurity>0</DocSecurity>
  <Lines>161</Lines>
  <Paragraphs>44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22230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BERGMANN Florian</dc:creator>
  <cp:lastModifiedBy>BERGMANN Florian</cp:lastModifiedBy>
  <cp:revision>141</cp:revision>
  <cp:lastPrinted>2019-05-24T13:01:00Z</cp:lastPrinted>
  <dcterms:created xsi:type="dcterms:W3CDTF">2019-02-08T09:35:00Z</dcterms:created>
  <dcterms:modified xsi:type="dcterms:W3CDTF">2019-05-24T13:01:00Z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