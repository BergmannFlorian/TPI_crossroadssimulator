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A0" w:rsidRDefault="00673FC5" w:rsidP="0026452E">
      <w:pPr>
        <w:pStyle w:val="Titre1"/>
        <w:jc w:val="both"/>
      </w:pPr>
      <w:r>
        <w:t>Point de départ</w:t>
      </w:r>
    </w:p>
    <w:p w:rsidR="007A4DCF" w:rsidRDefault="007A4DCF" w:rsidP="0026452E">
      <w:pPr>
        <w:jc w:val="both"/>
      </w:pPr>
      <w:r>
        <w:t>Mon intention de départ était d'acquérir des connaissances en JavaScript</w:t>
      </w:r>
      <w:r>
        <w:fldChar w:fldCharType="begin"/>
      </w:r>
      <w:r>
        <w:instrText xml:space="preserve"> XE "</w:instrText>
      </w:r>
      <w:r w:rsidRPr="003C1A9B">
        <w:instrText>JavaScript</w:instrText>
      </w:r>
      <w:r>
        <w:instrText>" \b</w:instrText>
      </w:r>
      <w:r>
        <w:fldChar w:fldCharType="end"/>
      </w:r>
      <w:r>
        <w:t>, et de fortifier mes compétences en CSS</w:t>
      </w:r>
      <w:r>
        <w:fldChar w:fldCharType="begin"/>
      </w:r>
      <w:r>
        <w:instrText xml:space="preserve"> XE "</w:instrText>
      </w:r>
      <w:r w:rsidRPr="00782DB7">
        <w:instrText>CSS</w:instrText>
      </w:r>
      <w:r>
        <w:instrText xml:space="preserve">" \b </w:instrText>
      </w:r>
      <w:r>
        <w:fldChar w:fldCharType="end"/>
      </w:r>
      <w:r>
        <w:t>. Le chef de projet m'a donc donné comme travail d'effectuer une site web de planification de voyage.</w:t>
      </w:r>
    </w:p>
    <w:p w:rsidR="00673FC5" w:rsidRDefault="00F10DDE" w:rsidP="0026452E">
      <w:pPr>
        <w:jc w:val="both"/>
      </w:pPr>
      <w:r>
        <w:t>Je</w:t>
      </w:r>
      <w:r w:rsidR="000B18DE">
        <w:t xml:space="preserve"> </w:t>
      </w:r>
      <w:r>
        <w:t>devais</w:t>
      </w:r>
      <w:r w:rsidR="000B18DE">
        <w:t xml:space="preserve"> dans un </w:t>
      </w:r>
      <w:r w:rsidR="000B18DE" w:rsidRPr="000B18DE">
        <w:rPr>
          <w:szCs w:val="24"/>
        </w:rPr>
        <w:t>premier</w:t>
      </w:r>
      <w:r w:rsidR="000B18DE">
        <w:t xml:space="preserve"> temps procéder à l'analyse et la conception des différents modules de l’application. Cette analyse </w:t>
      </w:r>
      <w:r>
        <w:t>a compris</w:t>
      </w:r>
      <w:r w:rsidR="000B18DE">
        <w:t xml:space="preserve"> la modélisation de la base de données ainsi qu’une maquette de l’application. Ensuite, </w:t>
      </w:r>
      <w:r>
        <w:t xml:space="preserve">j’ai commencé </w:t>
      </w:r>
      <w:r w:rsidR="000B18DE">
        <w:t>la réalisation.</w:t>
      </w:r>
    </w:p>
    <w:p w:rsidR="000B18DE" w:rsidRPr="00E23AAE" w:rsidRDefault="000B18DE" w:rsidP="0026452E">
      <w:pPr>
        <w:jc w:val="both"/>
      </w:pPr>
      <w:r>
        <w:t>7 points spécifiques serons évalué :</w:t>
      </w:r>
      <w:r w:rsidR="00E23AAE">
        <w:t xml:space="preserve"> </w:t>
      </w:r>
      <w:r w:rsidRPr="00E23AAE">
        <w:rPr>
          <w:lang w:val="fr-CH" w:eastAsia="fr-CH"/>
        </w:rPr>
        <w:t>Ergonomie du site</w:t>
      </w:r>
      <w:r w:rsidR="00E23AAE">
        <w:t xml:space="preserve"> / </w:t>
      </w:r>
      <w:r w:rsidRPr="00E23AAE">
        <w:rPr>
          <w:lang w:val="fr-CH" w:eastAsia="fr-CH"/>
        </w:rPr>
        <w:t>Modélisation de la base de données MCD, MLD</w:t>
      </w:r>
      <w:r w:rsidR="00E23AAE">
        <w:t xml:space="preserve"> </w:t>
      </w:r>
      <w:r w:rsidR="00E23AAE">
        <w:rPr>
          <w:iCs/>
          <w:lang w:val="fr-CH" w:eastAsia="fr-CH"/>
        </w:rPr>
        <w:t xml:space="preserve">/ </w:t>
      </w:r>
      <w:r w:rsidRPr="00E23AAE">
        <w:rPr>
          <w:iCs/>
          <w:lang w:val="fr-CH" w:eastAsia="fr-CH"/>
        </w:rPr>
        <w:t>Utilisation de données réalistes, en nombre suffisant pour tester le bon fonctionnement du site</w:t>
      </w:r>
      <w:r w:rsidR="00E23AAE">
        <w:t xml:space="preserve"> / </w:t>
      </w:r>
      <w:r w:rsidRPr="00E23AAE">
        <w:rPr>
          <w:lang w:val="fr-CH" w:eastAsia="fr-CH"/>
        </w:rPr>
        <w:t>Architecture MVC</w:t>
      </w:r>
      <w:r w:rsidR="00E23AAE">
        <w:rPr>
          <w:lang w:val="fr-CH" w:eastAsia="fr-CH"/>
        </w:rPr>
        <w:t xml:space="preserve"> </w:t>
      </w:r>
      <w:r w:rsidR="00E23AAE">
        <w:t xml:space="preserve">/ </w:t>
      </w:r>
      <w:r w:rsidRPr="00E23AAE">
        <w:rPr>
          <w:lang w:val="fr-CH" w:eastAsia="fr-CH"/>
        </w:rPr>
        <w:t>Site responsive</w:t>
      </w:r>
      <w:r w:rsidR="00E23AAE">
        <w:t xml:space="preserve"> / </w:t>
      </w:r>
      <w:r w:rsidRPr="00E23AAE">
        <w:rPr>
          <w:iCs/>
          <w:lang w:val="fr-CH" w:eastAsia="fr-CH"/>
        </w:rPr>
        <w:t>Qualité et lisibilité du code</w:t>
      </w:r>
      <w:r w:rsidR="00E23AAE">
        <w:t xml:space="preserve"> / </w:t>
      </w:r>
      <w:r w:rsidRPr="00E23AAE">
        <w:rPr>
          <w:lang w:val="fr-CH" w:eastAsia="fr-CH"/>
        </w:rPr>
        <w:t>Gestion des erreurs (notamment en cas de liens perdus)</w:t>
      </w:r>
    </w:p>
    <w:p w:rsidR="00673FC5" w:rsidRDefault="00673FC5" w:rsidP="0026452E">
      <w:pPr>
        <w:pStyle w:val="Titre1"/>
        <w:jc w:val="both"/>
      </w:pPr>
      <w:r>
        <w:t>Déroulement</w:t>
      </w:r>
    </w:p>
    <w:p w:rsidR="00E23AAE" w:rsidRDefault="00243AA4" w:rsidP="0026452E">
      <w:pPr>
        <w:jc w:val="both"/>
      </w:pPr>
      <w:r>
        <w:t>J’ai commencé par apprendre le JavaScript en utilisant notamment le site d’</w:t>
      </w:r>
      <w:proofErr w:type="spellStart"/>
      <w:r>
        <w:t>openclassroom</w:t>
      </w:r>
      <w:proofErr w:type="spellEnd"/>
      <w:r>
        <w:t>.</w:t>
      </w:r>
      <w:r w:rsidR="00756674">
        <w:t xml:space="preserve"> </w:t>
      </w:r>
      <w:r w:rsidR="00F10DDE">
        <w:t>En parallèle j’ai commencé à monter l’infrastructure de mon site.</w:t>
      </w:r>
    </w:p>
    <w:p w:rsidR="00E23AAE" w:rsidRDefault="00E23AAE" w:rsidP="0026452E">
      <w:pPr>
        <w:jc w:val="both"/>
      </w:pPr>
      <w:r>
        <w:t>Lorsque je suis arrivé au point où j'ai eu besoin d'accéder à ma BDD</w:t>
      </w:r>
      <w:r>
        <w:fldChar w:fldCharType="begin"/>
      </w:r>
      <w:r>
        <w:instrText xml:space="preserve"> XE "</w:instrText>
      </w:r>
      <w:r w:rsidRPr="00B70BE5">
        <w:instrText>API</w:instrText>
      </w:r>
      <w:r>
        <w:instrText xml:space="preserve">" \b </w:instrText>
      </w:r>
      <w:r>
        <w:fldChar w:fldCharType="end"/>
      </w:r>
      <w:r>
        <w:t>, je me suis demandé si effectuer les requêtes SQL</w:t>
      </w:r>
      <w:r>
        <w:fldChar w:fldCharType="begin"/>
      </w:r>
      <w:r>
        <w:instrText xml:space="preserve"> XE "</w:instrText>
      </w:r>
      <w:r w:rsidRPr="00F97F1B">
        <w:instrText>sql</w:instrText>
      </w:r>
      <w:r>
        <w:instrText xml:space="preserve">" \b </w:instrText>
      </w:r>
      <w:r>
        <w:fldChar w:fldCharType="end"/>
      </w:r>
      <w:r>
        <w:t xml:space="preserve"> côté client était une bonne chose. Après avoir discuté avec Nicolas Maitre, celui-ci m'a conseillé d'utiliser une API</w:t>
      </w:r>
      <w:r>
        <w:fldChar w:fldCharType="begin"/>
      </w:r>
      <w:r>
        <w:instrText xml:space="preserve"> XE "</w:instrText>
      </w:r>
      <w:r w:rsidRPr="00C44589">
        <w:instrText>API</w:instrText>
      </w:r>
      <w:r>
        <w:instrText xml:space="preserve">" \b </w:instrText>
      </w:r>
      <w:r>
        <w:fldChar w:fldCharType="end"/>
      </w:r>
      <w:r>
        <w:t>. N'en ayant jamais faite durant nos cours, je me suis dit que c'était une bonne occasion d'augmenter mon répertoire de connaissance. J'ai donc décider d'effectuer les requêtes côté serveur.</w:t>
      </w:r>
    </w:p>
    <w:p w:rsidR="00E23AAE" w:rsidRDefault="00E23AAE" w:rsidP="0026452E">
      <w:pPr>
        <w:jc w:val="both"/>
      </w:pPr>
      <w:r>
        <w:t>Lors de la mise en place de mon API</w:t>
      </w:r>
      <w:r>
        <w:fldChar w:fldCharType="begin"/>
      </w:r>
      <w:r>
        <w:instrText xml:space="preserve"> XE "</w:instrText>
      </w:r>
      <w:r w:rsidRPr="00C44589">
        <w:instrText>API</w:instrText>
      </w:r>
      <w:r>
        <w:instrText xml:space="preserve">" \b </w:instrText>
      </w:r>
      <w:r>
        <w:fldChar w:fldCharType="end"/>
      </w:r>
      <w:r>
        <w:t xml:space="preserve">, j'ai cherché le meilleur moyen d'y accéder. J'ai alors découvert la fonction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), qui est la nouvelle version de </w:t>
      </w:r>
      <w:proofErr w:type="spellStart"/>
      <w:r>
        <w:t>XMLHttpRequest</w:t>
      </w:r>
      <w:proofErr w:type="spellEnd"/>
      <w:r>
        <w:t>.</w:t>
      </w:r>
      <w:r w:rsidR="007A4DCF">
        <w:t xml:space="preserve"> </w:t>
      </w:r>
      <w:r>
        <w:t>Les 2 particularités un peu complexe de cette fonction est qu'elle retourne une promise</w:t>
      </w:r>
      <w:r>
        <w:fldChar w:fldCharType="begin"/>
      </w:r>
      <w:r>
        <w:instrText xml:space="preserve"> XE "</w:instrText>
      </w:r>
      <w:r w:rsidRPr="00343B62">
        <w:instrText>promise</w:instrText>
      </w:r>
      <w:r>
        <w:instrText xml:space="preserve">" \b </w:instrText>
      </w:r>
      <w:r>
        <w:fldChar w:fldCharType="end"/>
      </w:r>
      <w:r>
        <w:t xml:space="preserve"> et est en asynchrone</w:t>
      </w:r>
      <w:r>
        <w:fldChar w:fldCharType="begin"/>
      </w:r>
      <w:r>
        <w:instrText xml:space="preserve"> XE "</w:instrText>
      </w:r>
      <w:r w:rsidRPr="00421F73">
        <w:instrText>asynchrone</w:instrText>
      </w:r>
      <w:r>
        <w:instrText xml:space="preserve">" \b </w:instrText>
      </w:r>
      <w:r>
        <w:fldChar w:fldCharType="end"/>
      </w:r>
      <w:r>
        <w:t>.</w:t>
      </w:r>
      <w:r w:rsidR="007A4DCF">
        <w:t xml:space="preserve"> </w:t>
      </w:r>
      <w:r>
        <w:t>N'ayant fait jusqu'alors fait que du s</w:t>
      </w:r>
      <w:bookmarkStart w:id="0" w:name="_GoBack"/>
      <w:bookmarkEnd w:id="0"/>
      <w:r>
        <w:t>ynchrone durant les modules de programmation, j'ai trouvé le concept intéressant et ai donc décidé de l'utiliser dans mon projet.</w:t>
      </w:r>
    </w:p>
    <w:p w:rsidR="007A4DCF" w:rsidRDefault="007A4DCF" w:rsidP="0026452E">
      <w:pPr>
        <w:jc w:val="both"/>
      </w:pPr>
      <w:r>
        <w:t>N'ayant jamais fait sois même un template</w:t>
      </w:r>
      <w:r>
        <w:fldChar w:fldCharType="begin"/>
      </w:r>
      <w:r>
        <w:instrText xml:space="preserve"> XE "</w:instrText>
      </w:r>
      <w:r w:rsidRPr="00613958">
        <w:instrText>template</w:instrText>
      </w:r>
      <w:r>
        <w:instrText xml:space="preserve">" \b </w:instrText>
      </w:r>
      <w:r>
        <w:fldChar w:fldCharType="end"/>
      </w:r>
      <w:r>
        <w:t xml:space="preserve"> mais se limitant à en utiliser des déjà fait, nous n'avons jamais véritablement pu solidifier nos connaissances dans le domaine. J'ai donc choisi de développer moi-même le template</w:t>
      </w:r>
      <w:r>
        <w:fldChar w:fldCharType="begin"/>
      </w:r>
      <w:r>
        <w:instrText xml:space="preserve"> XE "</w:instrText>
      </w:r>
      <w:r w:rsidRPr="00613958">
        <w:instrText>template</w:instrText>
      </w:r>
      <w:r>
        <w:instrText xml:space="preserve">" \b </w:instrText>
      </w:r>
      <w:r>
        <w:fldChar w:fldCharType="end"/>
      </w:r>
      <w:r>
        <w:t xml:space="preserve"> de mon site.</w:t>
      </w:r>
    </w:p>
    <w:p w:rsidR="00673FC5" w:rsidRDefault="00673FC5" w:rsidP="0026452E">
      <w:pPr>
        <w:pStyle w:val="Titre1"/>
        <w:jc w:val="both"/>
      </w:pPr>
      <w:r>
        <w:t>Situation finale</w:t>
      </w:r>
    </w:p>
    <w:p w:rsidR="007A4DCF" w:rsidRDefault="007A4DCF" w:rsidP="0026452E">
      <w:pPr>
        <w:jc w:val="both"/>
      </w:pPr>
      <w:r>
        <w:t>J’ai personnellement accompli mes objectifs personnels en acquérant de solides bases en JavaScript et fortifiant mes compétences en CSS</w:t>
      </w:r>
      <w:r w:rsidR="00DC191A">
        <w:t>.</w:t>
      </w:r>
    </w:p>
    <w:p w:rsidR="00DC191A" w:rsidRDefault="00DC191A" w:rsidP="0026452E">
      <w:pPr>
        <w:jc w:val="both"/>
      </w:pPr>
      <w:r>
        <w:t xml:space="preserve">La partie utilisateur de mon site fonctionne pleinement, bien que </w:t>
      </w:r>
      <w:r w:rsidR="00756674">
        <w:t>quelques bugs graphiques</w:t>
      </w:r>
      <w:r>
        <w:t xml:space="preserve"> persistent.</w:t>
      </w:r>
    </w:p>
    <w:p w:rsidR="00DC191A" w:rsidRPr="007A4DCF" w:rsidRDefault="00DC191A" w:rsidP="0026452E">
      <w:pPr>
        <w:jc w:val="both"/>
      </w:pPr>
      <w:r>
        <w:t xml:space="preserve">Malheureusement, le manque de temps dû à l'acquisition des technologies ne m'a pas permis de faire un site aussi complet que je l'aurais souhaité, </w:t>
      </w:r>
      <w:r w:rsidR="00756674">
        <w:t>notamment sur la partie voyage qui n’est pas complète et dont de nombreuses fonctionnalités n’ont pas pu être implantés.</w:t>
      </w:r>
    </w:p>
    <w:sectPr w:rsidR="00DC191A" w:rsidRPr="007A4DCF" w:rsidSect="00756674">
      <w:headerReference w:type="default" r:id="rId8"/>
      <w:footerReference w:type="default" r:id="rId9"/>
      <w:type w:val="continuous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1F" w:rsidRDefault="005B3A1F">
      <w:r>
        <w:separator/>
      </w:r>
    </w:p>
  </w:endnote>
  <w:endnote w:type="continuationSeparator" w:id="0">
    <w:p w:rsidR="005B3A1F" w:rsidRDefault="005B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544"/>
      <w:gridCol w:w="2691"/>
    </w:tblGrid>
    <w:tr w:rsidR="00414C4C" w:rsidTr="008F3F31">
      <w:tc>
        <w:tcPr>
          <w:tcW w:w="2835" w:type="dxa"/>
          <w:vAlign w:val="center"/>
        </w:tcPr>
        <w:p w:rsidR="00414C4C" w:rsidRDefault="00414C4C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7004F3">
            <w:rPr>
              <w:noProof/>
            </w:rPr>
            <w:t>CocobangoTravel_resume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414C4C" w:rsidRDefault="00414C4C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6452E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6452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691" w:type="dxa"/>
          <w:vAlign w:val="center"/>
        </w:tcPr>
        <w:p w:rsidR="00414C4C" w:rsidRDefault="007004F3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5 avril 2019</w:t>
          </w:r>
          <w:r>
            <w:fldChar w:fldCharType="end"/>
          </w:r>
        </w:p>
      </w:tc>
    </w:tr>
  </w:tbl>
  <w:p w:rsidR="00414C4C" w:rsidRDefault="00414C4C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1F" w:rsidRDefault="005B3A1F">
      <w:r>
        <w:separator/>
      </w:r>
    </w:p>
  </w:footnote>
  <w:footnote w:type="continuationSeparator" w:id="0">
    <w:p w:rsidR="005B3A1F" w:rsidRDefault="005B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1"/>
      <w:gridCol w:w="3004"/>
      <w:gridCol w:w="3055"/>
    </w:tblGrid>
    <w:tr w:rsidR="00414C4C" w:rsidTr="007355E1">
      <w:tc>
        <w:tcPr>
          <w:tcW w:w="3070" w:type="dxa"/>
          <w:vAlign w:val="center"/>
        </w:tcPr>
        <w:p w:rsidR="00414C4C" w:rsidRDefault="00414C4C" w:rsidP="007E4A01">
          <w:r>
            <w:rPr>
              <w:noProof/>
              <w:lang w:val="fr-CH" w:eastAsia="fr-CH"/>
            </w:rPr>
            <w:drawing>
              <wp:inline distT="0" distB="0" distL="0" distR="0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dxa"/>
          <w:vAlign w:val="center"/>
        </w:tcPr>
        <w:p w:rsidR="00414C4C" w:rsidRDefault="00414C4C" w:rsidP="007E4A01">
          <w:pPr>
            <w:jc w:val="center"/>
          </w:pPr>
          <w:r>
            <w:t>Florian Bergmann</w:t>
          </w:r>
        </w:p>
      </w:tc>
      <w:tc>
        <w:tcPr>
          <w:tcW w:w="3070" w:type="dxa"/>
          <w:vAlign w:val="center"/>
        </w:tcPr>
        <w:p w:rsidR="00414C4C" w:rsidRPr="007355E1" w:rsidRDefault="00414C4C" w:rsidP="007E4A01">
          <w:pPr>
            <w:jc w:val="right"/>
            <w:rPr>
              <w:b/>
            </w:rPr>
          </w:pPr>
          <w:r w:rsidRPr="0048089F"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CocobangoTravels</w:t>
          </w:r>
        </w:p>
      </w:tc>
    </w:tr>
  </w:tbl>
  <w:p w:rsidR="00414C4C" w:rsidRDefault="00414C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A79474C"/>
    <w:multiLevelType w:val="hybridMultilevel"/>
    <w:tmpl w:val="EE9C986A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60E09"/>
    <w:multiLevelType w:val="hybridMultilevel"/>
    <w:tmpl w:val="9DC07B4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FCB"/>
    <w:multiLevelType w:val="hybridMultilevel"/>
    <w:tmpl w:val="5DBC54B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BF2CBF"/>
    <w:multiLevelType w:val="hybridMultilevel"/>
    <w:tmpl w:val="9676C5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12"/>
  </w:num>
  <w:num w:numId="4">
    <w:abstractNumId w:val="38"/>
  </w:num>
  <w:num w:numId="5">
    <w:abstractNumId w:val="27"/>
  </w:num>
  <w:num w:numId="6">
    <w:abstractNumId w:val="15"/>
  </w:num>
  <w:num w:numId="7">
    <w:abstractNumId w:val="31"/>
  </w:num>
  <w:num w:numId="8">
    <w:abstractNumId w:val="42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7"/>
  </w:num>
  <w:num w:numId="14">
    <w:abstractNumId w:val="0"/>
  </w:num>
  <w:num w:numId="15">
    <w:abstractNumId w:val="3"/>
  </w:num>
  <w:num w:numId="16">
    <w:abstractNumId w:val="18"/>
  </w:num>
  <w:num w:numId="17">
    <w:abstractNumId w:val="10"/>
  </w:num>
  <w:num w:numId="18">
    <w:abstractNumId w:val="41"/>
  </w:num>
  <w:num w:numId="19">
    <w:abstractNumId w:val="33"/>
  </w:num>
  <w:num w:numId="20">
    <w:abstractNumId w:val="43"/>
  </w:num>
  <w:num w:numId="21">
    <w:abstractNumId w:val="29"/>
  </w:num>
  <w:num w:numId="22">
    <w:abstractNumId w:val="39"/>
  </w:num>
  <w:num w:numId="23">
    <w:abstractNumId w:val="17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1"/>
  </w:num>
  <w:num w:numId="29">
    <w:abstractNumId w:val="16"/>
  </w:num>
  <w:num w:numId="30">
    <w:abstractNumId w:val="28"/>
  </w:num>
  <w:num w:numId="31">
    <w:abstractNumId w:val="19"/>
  </w:num>
  <w:num w:numId="32">
    <w:abstractNumId w:val="35"/>
  </w:num>
  <w:num w:numId="33">
    <w:abstractNumId w:val="6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0"/>
  </w:num>
  <w:num w:numId="45">
    <w:abstractNumId w:val="32"/>
  </w:num>
  <w:num w:numId="46">
    <w:abstractNumId w:val="20"/>
  </w:num>
  <w:num w:numId="4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15EF5"/>
    <w:rsid w:val="00040876"/>
    <w:rsid w:val="00046B84"/>
    <w:rsid w:val="0005613A"/>
    <w:rsid w:val="00066933"/>
    <w:rsid w:val="00084FBD"/>
    <w:rsid w:val="000A47B7"/>
    <w:rsid w:val="000A4DE6"/>
    <w:rsid w:val="000B18DE"/>
    <w:rsid w:val="000B1D23"/>
    <w:rsid w:val="000C4EF2"/>
    <w:rsid w:val="000D1B38"/>
    <w:rsid w:val="000D5A67"/>
    <w:rsid w:val="00106180"/>
    <w:rsid w:val="0011271B"/>
    <w:rsid w:val="00112FF2"/>
    <w:rsid w:val="0012022E"/>
    <w:rsid w:val="00120E4E"/>
    <w:rsid w:val="00121C4F"/>
    <w:rsid w:val="00124E46"/>
    <w:rsid w:val="00144192"/>
    <w:rsid w:val="001618FE"/>
    <w:rsid w:val="001620EF"/>
    <w:rsid w:val="00163FA1"/>
    <w:rsid w:val="001709A2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C29"/>
    <w:rsid w:val="001C30F7"/>
    <w:rsid w:val="001D115A"/>
    <w:rsid w:val="001D124D"/>
    <w:rsid w:val="001D1513"/>
    <w:rsid w:val="001E1A8C"/>
    <w:rsid w:val="001F3FBE"/>
    <w:rsid w:val="001F52E1"/>
    <w:rsid w:val="00205685"/>
    <w:rsid w:val="00212505"/>
    <w:rsid w:val="00227177"/>
    <w:rsid w:val="00232BA3"/>
    <w:rsid w:val="00232E9F"/>
    <w:rsid w:val="00243AA4"/>
    <w:rsid w:val="00245601"/>
    <w:rsid w:val="00255365"/>
    <w:rsid w:val="0026452E"/>
    <w:rsid w:val="00265412"/>
    <w:rsid w:val="00273DCC"/>
    <w:rsid w:val="00274746"/>
    <w:rsid w:val="00281546"/>
    <w:rsid w:val="00297836"/>
    <w:rsid w:val="002A08AB"/>
    <w:rsid w:val="002A1DB5"/>
    <w:rsid w:val="002C0A14"/>
    <w:rsid w:val="002C4C01"/>
    <w:rsid w:val="002E2DE7"/>
    <w:rsid w:val="002E5622"/>
    <w:rsid w:val="002F39FF"/>
    <w:rsid w:val="002F423B"/>
    <w:rsid w:val="00300590"/>
    <w:rsid w:val="0030705D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96AC0"/>
    <w:rsid w:val="003C2A0D"/>
    <w:rsid w:val="003D2E3C"/>
    <w:rsid w:val="003F2179"/>
    <w:rsid w:val="0040128D"/>
    <w:rsid w:val="0040429A"/>
    <w:rsid w:val="00414C4C"/>
    <w:rsid w:val="00426A61"/>
    <w:rsid w:val="00431BFC"/>
    <w:rsid w:val="00432F3D"/>
    <w:rsid w:val="0044300D"/>
    <w:rsid w:val="00443870"/>
    <w:rsid w:val="004502D9"/>
    <w:rsid w:val="0046530B"/>
    <w:rsid w:val="0048089F"/>
    <w:rsid w:val="00484014"/>
    <w:rsid w:val="00486158"/>
    <w:rsid w:val="0049659A"/>
    <w:rsid w:val="004B01C8"/>
    <w:rsid w:val="004C1568"/>
    <w:rsid w:val="004C32D8"/>
    <w:rsid w:val="004C38FB"/>
    <w:rsid w:val="004C6C1D"/>
    <w:rsid w:val="004D3E57"/>
    <w:rsid w:val="004F521F"/>
    <w:rsid w:val="004F5FAA"/>
    <w:rsid w:val="005143EF"/>
    <w:rsid w:val="005504A2"/>
    <w:rsid w:val="00577704"/>
    <w:rsid w:val="005849B2"/>
    <w:rsid w:val="00584D43"/>
    <w:rsid w:val="00587A8C"/>
    <w:rsid w:val="00591119"/>
    <w:rsid w:val="005A1245"/>
    <w:rsid w:val="005B3A1F"/>
    <w:rsid w:val="005C1520"/>
    <w:rsid w:val="005C2E65"/>
    <w:rsid w:val="005E1E76"/>
    <w:rsid w:val="005E2C5E"/>
    <w:rsid w:val="005F1548"/>
    <w:rsid w:val="005F2769"/>
    <w:rsid w:val="00641AD2"/>
    <w:rsid w:val="00647782"/>
    <w:rsid w:val="006529B9"/>
    <w:rsid w:val="00656D8A"/>
    <w:rsid w:val="00673FC5"/>
    <w:rsid w:val="00680AAC"/>
    <w:rsid w:val="00682F47"/>
    <w:rsid w:val="00683369"/>
    <w:rsid w:val="00684B3D"/>
    <w:rsid w:val="00694E27"/>
    <w:rsid w:val="006A166E"/>
    <w:rsid w:val="006A1AC6"/>
    <w:rsid w:val="006A3962"/>
    <w:rsid w:val="006A4BF5"/>
    <w:rsid w:val="006A5BD9"/>
    <w:rsid w:val="006A6B2B"/>
    <w:rsid w:val="006C0B67"/>
    <w:rsid w:val="006C3EB0"/>
    <w:rsid w:val="006D2671"/>
    <w:rsid w:val="006E2C58"/>
    <w:rsid w:val="006E56E0"/>
    <w:rsid w:val="006F2F09"/>
    <w:rsid w:val="006F2F14"/>
    <w:rsid w:val="006F5A23"/>
    <w:rsid w:val="007004F3"/>
    <w:rsid w:val="00716E7F"/>
    <w:rsid w:val="00726EB7"/>
    <w:rsid w:val="007355E1"/>
    <w:rsid w:val="0075205B"/>
    <w:rsid w:val="00753A48"/>
    <w:rsid w:val="007553B4"/>
    <w:rsid w:val="00756674"/>
    <w:rsid w:val="00782186"/>
    <w:rsid w:val="00784982"/>
    <w:rsid w:val="00791020"/>
    <w:rsid w:val="007946DD"/>
    <w:rsid w:val="007A4DCF"/>
    <w:rsid w:val="007A7C7A"/>
    <w:rsid w:val="007C2862"/>
    <w:rsid w:val="007C53D3"/>
    <w:rsid w:val="007D476A"/>
    <w:rsid w:val="007E40EE"/>
    <w:rsid w:val="007E4A01"/>
    <w:rsid w:val="007E566E"/>
    <w:rsid w:val="007F1E38"/>
    <w:rsid w:val="007F2D29"/>
    <w:rsid w:val="00810BC9"/>
    <w:rsid w:val="00811908"/>
    <w:rsid w:val="008121C0"/>
    <w:rsid w:val="0083170D"/>
    <w:rsid w:val="008359E6"/>
    <w:rsid w:val="008503A6"/>
    <w:rsid w:val="00853769"/>
    <w:rsid w:val="008544F2"/>
    <w:rsid w:val="008811CC"/>
    <w:rsid w:val="00895B96"/>
    <w:rsid w:val="00896156"/>
    <w:rsid w:val="008B1B69"/>
    <w:rsid w:val="008B1EAB"/>
    <w:rsid w:val="008B3308"/>
    <w:rsid w:val="008B4267"/>
    <w:rsid w:val="008D2484"/>
    <w:rsid w:val="008D2C75"/>
    <w:rsid w:val="008D6F18"/>
    <w:rsid w:val="008D7200"/>
    <w:rsid w:val="008F3F31"/>
    <w:rsid w:val="00923E4F"/>
    <w:rsid w:val="0094530C"/>
    <w:rsid w:val="00947A37"/>
    <w:rsid w:val="009658A6"/>
    <w:rsid w:val="00971DB3"/>
    <w:rsid w:val="00992256"/>
    <w:rsid w:val="009D09D3"/>
    <w:rsid w:val="009D1459"/>
    <w:rsid w:val="00A22D11"/>
    <w:rsid w:val="00A3062E"/>
    <w:rsid w:val="00A61AF2"/>
    <w:rsid w:val="00A7292F"/>
    <w:rsid w:val="00A82BC7"/>
    <w:rsid w:val="00AA0785"/>
    <w:rsid w:val="00AA3564"/>
    <w:rsid w:val="00AA4BAA"/>
    <w:rsid w:val="00AB7E45"/>
    <w:rsid w:val="00AC6717"/>
    <w:rsid w:val="00AD67DD"/>
    <w:rsid w:val="00AE1B82"/>
    <w:rsid w:val="00AE420C"/>
    <w:rsid w:val="00AE470C"/>
    <w:rsid w:val="00B06AD7"/>
    <w:rsid w:val="00B2219C"/>
    <w:rsid w:val="00B263B7"/>
    <w:rsid w:val="00B31079"/>
    <w:rsid w:val="00B3286A"/>
    <w:rsid w:val="00B51939"/>
    <w:rsid w:val="00B6340D"/>
    <w:rsid w:val="00B673BB"/>
    <w:rsid w:val="00B849C6"/>
    <w:rsid w:val="00BA0FF8"/>
    <w:rsid w:val="00BC002B"/>
    <w:rsid w:val="00BC13B8"/>
    <w:rsid w:val="00BC67BE"/>
    <w:rsid w:val="00BD23EF"/>
    <w:rsid w:val="00BD486C"/>
    <w:rsid w:val="00BE6AD9"/>
    <w:rsid w:val="00BF196E"/>
    <w:rsid w:val="00BF7BA9"/>
    <w:rsid w:val="00C1036B"/>
    <w:rsid w:val="00C315ED"/>
    <w:rsid w:val="00C35B0C"/>
    <w:rsid w:val="00C41A1F"/>
    <w:rsid w:val="00C469BA"/>
    <w:rsid w:val="00C505B1"/>
    <w:rsid w:val="00C51C60"/>
    <w:rsid w:val="00C55BB4"/>
    <w:rsid w:val="00C57AFF"/>
    <w:rsid w:val="00C66D6B"/>
    <w:rsid w:val="00C82B8F"/>
    <w:rsid w:val="00C85B1A"/>
    <w:rsid w:val="00C90F8F"/>
    <w:rsid w:val="00C930E9"/>
    <w:rsid w:val="00C93656"/>
    <w:rsid w:val="00CA63A0"/>
    <w:rsid w:val="00CB3227"/>
    <w:rsid w:val="00CB4252"/>
    <w:rsid w:val="00CC15B7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55287"/>
    <w:rsid w:val="00D570AC"/>
    <w:rsid w:val="00D626BD"/>
    <w:rsid w:val="00D91054"/>
    <w:rsid w:val="00D95D9D"/>
    <w:rsid w:val="00DA4CCB"/>
    <w:rsid w:val="00DA6088"/>
    <w:rsid w:val="00DB1226"/>
    <w:rsid w:val="00DB2183"/>
    <w:rsid w:val="00DB4900"/>
    <w:rsid w:val="00DC191A"/>
    <w:rsid w:val="00DD0E31"/>
    <w:rsid w:val="00DE37FE"/>
    <w:rsid w:val="00DE4EE5"/>
    <w:rsid w:val="00DE6EE5"/>
    <w:rsid w:val="00E220F6"/>
    <w:rsid w:val="00E23AAE"/>
    <w:rsid w:val="00E30CDF"/>
    <w:rsid w:val="00E320E4"/>
    <w:rsid w:val="00E5009D"/>
    <w:rsid w:val="00E605CC"/>
    <w:rsid w:val="00E62809"/>
    <w:rsid w:val="00E63311"/>
    <w:rsid w:val="00E65702"/>
    <w:rsid w:val="00E71899"/>
    <w:rsid w:val="00EE3304"/>
    <w:rsid w:val="00EE4FF2"/>
    <w:rsid w:val="00F10DDE"/>
    <w:rsid w:val="00F13692"/>
    <w:rsid w:val="00F21CE8"/>
    <w:rsid w:val="00F2633E"/>
    <w:rsid w:val="00F41279"/>
    <w:rsid w:val="00F4663F"/>
    <w:rsid w:val="00F53ED8"/>
    <w:rsid w:val="00F76386"/>
    <w:rsid w:val="00FA17EA"/>
    <w:rsid w:val="00FD52A8"/>
    <w:rsid w:val="00FD6169"/>
    <w:rsid w:val="00FF324D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8DE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756674"/>
    <w:pPr>
      <w:keepNext/>
      <w:numPr>
        <w:numId w:val="36"/>
      </w:numPr>
      <w:ind w:left="431" w:hanging="431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8538-E2CA-4878-AED9-AA8DE7D4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5879</TotalTime>
  <Pages>1</Pages>
  <Words>415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83</cp:revision>
  <cp:lastPrinted>2019-04-05T06:16:00Z</cp:lastPrinted>
  <dcterms:created xsi:type="dcterms:W3CDTF">2019-02-08T09:35:00Z</dcterms:created>
  <dcterms:modified xsi:type="dcterms:W3CDTF">2019-04-05T06:31:00Z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