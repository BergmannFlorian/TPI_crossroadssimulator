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896156" w:rsidRPr="000D5A67" w:rsidTr="008503A6">
        <w:tc>
          <w:tcPr>
            <w:tcW w:w="9210" w:type="dxa"/>
          </w:tcPr>
          <w:p w:rsidR="003611AF" w:rsidRDefault="003611AF" w:rsidP="00AA3564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  <w:r w:rsidRPr="00AA3564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AA3564" w:rsidRPr="000D5A67" w:rsidRDefault="00AA3564" w:rsidP="00AA3564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3564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Guide d'installation</w:t>
            </w:r>
          </w:p>
        </w:tc>
      </w:tr>
    </w:tbl>
    <w:p w:rsidR="0035141E" w:rsidRDefault="0035141E">
      <w:pPr>
        <w:rPr>
          <w:rFonts w:cstheme="minorHAnsi"/>
        </w:rPr>
      </w:pPr>
    </w:p>
    <w:p w:rsidR="0035141E" w:rsidRPr="000D5A67" w:rsidRDefault="0035141E">
      <w:pPr>
        <w:rPr>
          <w:rFonts w:cstheme="minorHAnsi"/>
        </w:rPr>
      </w:pPr>
    </w:p>
    <w:p w:rsidR="004F521F" w:rsidRPr="000D5A67" w:rsidRDefault="0035141E" w:rsidP="00896156">
      <w:pPr>
        <w:jc w:val="center"/>
        <w:rPr>
          <w:rFonts w:cstheme="minorHAnsi"/>
          <w:i/>
          <w:sz w:val="30"/>
          <w:szCs w:val="30"/>
        </w:rPr>
      </w:pPr>
      <w:r>
        <w:rPr>
          <w:noProof/>
          <w:lang w:val="fr-CH" w:eastAsia="fr-CH"/>
        </w:rPr>
        <w:drawing>
          <wp:inline distT="0" distB="0" distL="0" distR="0" wp14:anchorId="438E404C" wp14:editId="43458E75">
            <wp:extent cx="2171111" cy="21960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ratoire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92" w:rsidRPr="000D5A67" w:rsidRDefault="00144192" w:rsidP="00896156">
      <w:pPr>
        <w:rPr>
          <w:rFonts w:cstheme="minorHAnsi"/>
          <w:i/>
        </w:rPr>
      </w:pPr>
    </w:p>
    <w:p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:rsidR="00414C4C" w:rsidRPr="0062247F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:rsidR="00414C4C" w:rsidRPr="0062247F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521F" w:rsidRDefault="004F521F" w:rsidP="004F521F">
      <w:pPr>
        <w:jc w:val="center"/>
        <w:rPr>
          <w:rFonts w:cstheme="minorHAnsi"/>
          <w:u w:val="single"/>
        </w:rPr>
      </w:pPr>
    </w:p>
    <w:p w:rsidR="00144192" w:rsidRPr="000D5A67" w:rsidRDefault="00144192" w:rsidP="004F521F">
      <w:pPr>
        <w:jc w:val="center"/>
        <w:rPr>
          <w:rFonts w:cstheme="minorHAnsi"/>
          <w:u w:val="single"/>
        </w:rPr>
      </w:pPr>
    </w:p>
    <w:p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0D5A67" w:rsidRDefault="004F521F" w:rsidP="004F521F">
      <w:pPr>
        <w:rPr>
          <w:rFonts w:cstheme="minorHAnsi"/>
        </w:rPr>
      </w:pPr>
    </w:p>
    <w:p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14C4C" w:rsidRDefault="00414C4C" w:rsidP="004F521F">
                      <w:pPr>
                        <w:jc w:val="center"/>
                      </w:pPr>
                    </w:p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0D5A67" w:rsidRDefault="004F521F" w:rsidP="004F521F">
      <w:pPr>
        <w:rPr>
          <w:rFonts w:cstheme="minorHAnsi"/>
        </w:rPr>
      </w:pPr>
    </w:p>
    <w:p w:rsidR="00E320E4" w:rsidRDefault="00C930E9" w:rsidP="001709A2">
      <w:pPr>
        <w:pStyle w:val="Titre1"/>
      </w:pPr>
      <w:r w:rsidRPr="000D5A67">
        <w:rPr>
          <w:rFonts w:cstheme="minorHAnsi"/>
        </w:rPr>
        <w:br w:type="page"/>
      </w:r>
    </w:p>
    <w:p w:rsidR="007A3C68" w:rsidRDefault="008121C0" w:rsidP="007A3C68">
      <w:pPr>
        <w:pStyle w:val="Paragraphedeliste"/>
        <w:numPr>
          <w:ilvl w:val="0"/>
          <w:numId w:val="44"/>
        </w:numPr>
      </w:pPr>
      <w:r>
        <w:lastRenderedPageBreak/>
        <w:t>Commencez par récupérer le code source</w:t>
      </w:r>
      <w:r w:rsidR="00131B41">
        <w:t xml:space="preserve"> fournit dans le CD en annexe</w:t>
      </w:r>
      <w:r>
        <w:t>.</w:t>
      </w:r>
    </w:p>
    <w:p w:rsidR="00CE425D" w:rsidRPr="00CE425D" w:rsidRDefault="00CA63A0" w:rsidP="0035141E">
      <w:pPr>
        <w:pStyle w:val="Paragraphedeliste"/>
        <w:numPr>
          <w:ilvl w:val="0"/>
          <w:numId w:val="44"/>
        </w:numPr>
        <w:rPr>
          <w:color w:val="FF0000"/>
        </w:rPr>
      </w:pPr>
      <w:r>
        <w:t>Utilise</w:t>
      </w:r>
      <w:r w:rsidR="007A3C68">
        <w:t>z</w:t>
      </w:r>
      <w:r w:rsidR="008121C0">
        <w:t xml:space="preserve"> </w:t>
      </w:r>
      <w:r>
        <w:t>ensuite</w:t>
      </w:r>
      <w:r w:rsidR="008121C0">
        <w:t xml:space="preserve"> un logiciel d'accès de ressources à distance</w:t>
      </w:r>
      <w:r w:rsidR="00664A01">
        <w:t xml:space="preserve"> comme </w:t>
      </w:r>
      <w:r w:rsidR="008549CD">
        <w:t>F</w:t>
      </w:r>
      <w:r w:rsidR="00664A01">
        <w:t>ilezilla ou Cyberduck</w:t>
      </w:r>
      <w:r w:rsidR="00CE425D">
        <w:t xml:space="preserve"> pour accéder au répertoire de votre domaine.</w:t>
      </w:r>
    </w:p>
    <w:p w:rsidR="00CA63A0" w:rsidRPr="00131B41" w:rsidRDefault="00971DB3" w:rsidP="0035141E">
      <w:pPr>
        <w:pStyle w:val="Paragraphedeliste"/>
        <w:numPr>
          <w:ilvl w:val="0"/>
          <w:numId w:val="44"/>
        </w:numPr>
      </w:pPr>
      <w:r>
        <w:t>Intégre</w:t>
      </w:r>
      <w:r w:rsidR="00CE425D">
        <w:t>z</w:t>
      </w:r>
      <w:r>
        <w:t xml:space="preserve"> le code </w:t>
      </w:r>
      <w:r w:rsidR="007A3C68">
        <w:t>source</w:t>
      </w:r>
      <w:r>
        <w:t xml:space="preserve"> sur votre hébergeur </w:t>
      </w:r>
      <w:r w:rsidR="00CE425D">
        <w:t xml:space="preserve">à la racine </w:t>
      </w:r>
      <w:r>
        <w:t>selon les indications de celui-ci.</w:t>
      </w:r>
    </w:p>
    <w:p w:rsidR="00131B41" w:rsidRDefault="00131B41" w:rsidP="00131B41">
      <w:r w:rsidRPr="00131B41">
        <w:t>Exemple avec</w:t>
      </w:r>
      <w:r>
        <w:t xml:space="preserve"> Cyberduck comme logiciel, sur l'hébergeur de SwissCenter, avec le domaine crossroadssimulator.mycpnv.ch :</w:t>
      </w:r>
    </w:p>
    <w:p w:rsidR="00131B41" w:rsidRDefault="00131B41" w:rsidP="00F671B1">
      <w:pPr>
        <w:pStyle w:val="Paragraphedeliste"/>
        <w:numPr>
          <w:ilvl w:val="0"/>
          <w:numId w:val="47"/>
        </w:numPr>
      </w:pPr>
      <w:r>
        <w:t>Récupération du contenu du site :</w:t>
      </w:r>
    </w:p>
    <w:p w:rsidR="00131B41" w:rsidRDefault="00131B41" w:rsidP="00131B41">
      <w:r>
        <w:rPr>
          <w:noProof/>
          <w:lang w:val="fr-CH" w:eastAsia="fr-CH"/>
        </w:rPr>
        <w:drawing>
          <wp:inline distT="0" distB="0" distL="0" distR="0" wp14:anchorId="5C6EBA6F" wp14:editId="3C56051E">
            <wp:extent cx="4972050" cy="14192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1B41" w:rsidRDefault="00131B41" w:rsidP="00F671B1">
      <w:pPr>
        <w:pStyle w:val="Paragraphedeliste"/>
        <w:numPr>
          <w:ilvl w:val="0"/>
          <w:numId w:val="48"/>
        </w:numPr>
      </w:pPr>
      <w:r>
        <w:t>Accès au répertoire du domaine :</w:t>
      </w:r>
    </w:p>
    <w:p w:rsidR="00131B41" w:rsidRDefault="00F671B1" w:rsidP="00131B41">
      <w:r>
        <w:rPr>
          <w:noProof/>
          <w:lang w:val="fr-CH" w:eastAsia="fr-CH"/>
        </w:rPr>
        <w:drawing>
          <wp:inline distT="0" distB="0" distL="0" distR="0" wp14:anchorId="37F80527" wp14:editId="43667085">
            <wp:extent cx="5759450" cy="3578225"/>
            <wp:effectExtent l="152400" t="152400" r="355600" b="3651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1B1" w:rsidRDefault="00F671B1" w:rsidP="00F671B1">
      <w:r>
        <w:rPr>
          <w:noProof/>
          <w:lang w:val="fr-CH" w:eastAsia="fr-CH"/>
        </w:rPr>
        <w:lastRenderedPageBreak/>
        <w:drawing>
          <wp:inline distT="0" distB="0" distL="0" distR="0" wp14:anchorId="25476BF6" wp14:editId="62B28893">
            <wp:extent cx="5759450" cy="1640205"/>
            <wp:effectExtent l="152400" t="152400" r="355600" b="3600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40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1B1" w:rsidRDefault="00F671B1" w:rsidP="00F671B1">
      <w:pPr>
        <w:pStyle w:val="Paragraphedeliste"/>
        <w:numPr>
          <w:ilvl w:val="0"/>
          <w:numId w:val="48"/>
        </w:numPr>
      </w:pPr>
      <w:r>
        <w:t>Insertion du contenu du site</w:t>
      </w:r>
      <w:r w:rsidR="00645CF8">
        <w:t> :</w:t>
      </w:r>
    </w:p>
    <w:p w:rsidR="00F671B1" w:rsidRDefault="00F671B1" w:rsidP="00131B41">
      <w:r>
        <w:rPr>
          <w:noProof/>
          <w:lang w:val="fr-CH" w:eastAsia="fr-CH"/>
        </w:rPr>
        <w:drawing>
          <wp:inline distT="0" distB="0" distL="0" distR="0" wp14:anchorId="0241AEDF" wp14:editId="26F03E57">
            <wp:extent cx="5759450" cy="1628775"/>
            <wp:effectExtent l="152400" t="152400" r="355600" b="3714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392"/>
                    <a:stretch/>
                  </pic:blipFill>
                  <pic:spPr bwMode="auto">
                    <a:xfrm>
                      <a:off x="0" y="0"/>
                      <a:ext cx="57594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1B1" w:rsidRPr="00131B41" w:rsidRDefault="00645CF8" w:rsidP="00131B41">
      <w:r>
        <w:t>Et voilà ! L</w:t>
      </w:r>
      <w:r w:rsidR="00F671B1">
        <w:t>e site est installé e</w:t>
      </w:r>
      <w:r>
        <w:t>s</w:t>
      </w:r>
      <w:r w:rsidR="00F671B1">
        <w:t>t prêt à être utilisé.</w:t>
      </w:r>
    </w:p>
    <w:sectPr w:rsidR="00F671B1" w:rsidRPr="00131B41" w:rsidSect="007E566E">
      <w:headerReference w:type="default" r:id="rId14"/>
      <w:footerReference w:type="default" r:id="rId15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888" w:rsidRDefault="005C1888">
      <w:r>
        <w:separator/>
      </w:r>
    </w:p>
  </w:endnote>
  <w:endnote w:type="continuationSeparator" w:id="0">
    <w:p w:rsidR="005C1888" w:rsidRDefault="005C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7"/>
      <w:gridCol w:w="1739"/>
      <w:gridCol w:w="1699"/>
    </w:tblGrid>
    <w:tr w:rsidR="00414C4C" w:rsidTr="00DC71DE">
      <w:tc>
        <w:tcPr>
          <w:tcW w:w="5637" w:type="dxa"/>
          <w:vAlign w:val="center"/>
        </w:tcPr>
        <w:p w:rsidR="00414C4C" w:rsidRDefault="00414C4C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C902E8">
            <w:rPr>
              <w:noProof/>
            </w:rPr>
            <w:t>FBN_TPI_simulateur_trafic_routier_installation</w:t>
          </w:r>
          <w:r>
            <w:rPr>
              <w:noProof/>
            </w:rPr>
            <w:fldChar w:fldCharType="end"/>
          </w:r>
        </w:p>
      </w:tc>
      <w:tc>
        <w:tcPr>
          <w:tcW w:w="1739" w:type="dxa"/>
          <w:vAlign w:val="center"/>
        </w:tcPr>
        <w:p w:rsidR="00414C4C" w:rsidRDefault="00414C4C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02E8">
            <w:rPr>
              <w:noProof/>
            </w:rPr>
            <w:t>3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C902E8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1699" w:type="dxa"/>
          <w:vAlign w:val="center"/>
        </w:tcPr>
        <w:p w:rsidR="00414C4C" w:rsidRDefault="00414C4C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 w:rsidR="00C902E8">
            <w:rPr>
              <w:noProof/>
            </w:rPr>
            <w:t>5 juin 2019</w:t>
          </w:r>
          <w:r>
            <w:fldChar w:fldCharType="end"/>
          </w:r>
        </w:p>
      </w:tc>
    </w:tr>
  </w:tbl>
  <w:p w:rsidR="00414C4C" w:rsidRDefault="00414C4C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888" w:rsidRDefault="005C1888">
      <w:r>
        <w:separator/>
      </w:r>
    </w:p>
  </w:footnote>
  <w:footnote w:type="continuationSeparator" w:id="0">
    <w:p w:rsidR="005C1888" w:rsidRDefault="005C1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2410"/>
      <w:gridCol w:w="4108"/>
    </w:tblGrid>
    <w:tr w:rsidR="00DB0DDC" w:rsidTr="00DB0DDC">
      <w:tc>
        <w:tcPr>
          <w:tcW w:w="2552" w:type="dxa"/>
          <w:vAlign w:val="center"/>
        </w:tcPr>
        <w:p w:rsidR="00DB0DDC" w:rsidRDefault="00DB0DDC" w:rsidP="0035141E">
          <w:pPr>
            <w:spacing w:before="0" w:after="0"/>
          </w:pPr>
          <w:r>
            <w:rPr>
              <w:noProof/>
              <w:lang w:val="fr-CH" w:eastAsia="fr-CH"/>
            </w:rPr>
            <w:drawing>
              <wp:inline distT="0" distB="0" distL="0" distR="0" wp14:anchorId="057B52A6" wp14:editId="671E5A8E">
                <wp:extent cx="762000" cy="228600"/>
                <wp:effectExtent l="0" t="0" r="0" b="0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DB0DDC" w:rsidRDefault="00DB0DDC" w:rsidP="0035141E">
          <w:pPr>
            <w:spacing w:before="0" w:after="0"/>
            <w:jc w:val="center"/>
          </w:pPr>
          <w:r>
            <w:t>Florian Bergmann</w:t>
          </w:r>
        </w:p>
      </w:tc>
      <w:tc>
        <w:tcPr>
          <w:tcW w:w="4108" w:type="dxa"/>
          <w:vAlign w:val="center"/>
        </w:tcPr>
        <w:p w:rsidR="00DB0DDC" w:rsidRPr="00664A01" w:rsidRDefault="00DB0DDC" w:rsidP="0035141E">
          <w:pPr>
            <w:spacing w:before="0" w:after="0"/>
            <w:jc w:val="right"/>
            <w:rPr>
              <w:rFonts w:cstheme="minorHAnsi"/>
              <w:b/>
              <w:color w:val="17365D" w:themeColor="text2" w:themeShade="BF"/>
              <w:sz w:val="32"/>
              <w:szCs w:val="32"/>
            </w:rPr>
          </w:pPr>
          <w:r w:rsidRPr="00664A01">
            <w:rPr>
              <w:rFonts w:cstheme="minorHAnsi"/>
              <w:b/>
              <w:color w:val="17365D" w:themeColor="text2" w:themeShade="BF"/>
              <w:sz w:val="32"/>
              <w:szCs w:val="32"/>
              <w:lang w:val="fr-CH" w:eastAsia="fr-CH"/>
            </w:rPr>
            <w:t>Simulateur</w:t>
          </w:r>
          <w:r w:rsidRPr="00664A01">
            <w:rPr>
              <w:rFonts w:cstheme="minorHAnsi"/>
              <w:b/>
              <w:color w:val="17365D" w:themeColor="text2" w:themeShade="BF"/>
              <w:sz w:val="32"/>
              <w:szCs w:val="32"/>
            </w:rPr>
            <w:t xml:space="preserve"> de trafic routier</w:t>
          </w:r>
        </w:p>
      </w:tc>
    </w:tr>
  </w:tbl>
  <w:p w:rsidR="00414C4C" w:rsidRDefault="00414C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14126"/>
    <w:multiLevelType w:val="hybridMultilevel"/>
    <w:tmpl w:val="1BA28F1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82FCB"/>
    <w:multiLevelType w:val="hybridMultilevel"/>
    <w:tmpl w:val="28EE85B8"/>
    <w:lvl w:ilvl="0" w:tplc="6E6205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BF2CBF"/>
    <w:multiLevelType w:val="hybridMultilevel"/>
    <w:tmpl w:val="9676C5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37B47"/>
    <w:multiLevelType w:val="hybridMultilevel"/>
    <w:tmpl w:val="674EA914"/>
    <w:lvl w:ilvl="0" w:tplc="7AFCA3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EB7744"/>
    <w:multiLevelType w:val="hybridMultilevel"/>
    <w:tmpl w:val="E2BCCA54"/>
    <w:lvl w:ilvl="0" w:tplc="7AFCA3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13"/>
  </w:num>
  <w:num w:numId="4">
    <w:abstractNumId w:val="38"/>
  </w:num>
  <w:num w:numId="5">
    <w:abstractNumId w:val="26"/>
  </w:num>
  <w:num w:numId="6">
    <w:abstractNumId w:val="15"/>
  </w:num>
  <w:num w:numId="7">
    <w:abstractNumId w:val="30"/>
  </w:num>
  <w:num w:numId="8">
    <w:abstractNumId w:val="43"/>
  </w:num>
  <w:num w:numId="9">
    <w:abstractNumId w:val="10"/>
  </w:num>
  <w:num w:numId="10">
    <w:abstractNumId w:val="21"/>
  </w:num>
  <w:num w:numId="11">
    <w:abstractNumId w:val="25"/>
  </w:num>
  <w:num w:numId="12">
    <w:abstractNumId w:val="22"/>
  </w:num>
  <w:num w:numId="13">
    <w:abstractNumId w:val="37"/>
  </w:num>
  <w:num w:numId="14">
    <w:abstractNumId w:val="0"/>
  </w:num>
  <w:num w:numId="15">
    <w:abstractNumId w:val="3"/>
  </w:num>
  <w:num w:numId="16">
    <w:abstractNumId w:val="18"/>
  </w:num>
  <w:num w:numId="17">
    <w:abstractNumId w:val="11"/>
  </w:num>
  <w:num w:numId="18">
    <w:abstractNumId w:val="42"/>
  </w:num>
  <w:num w:numId="19">
    <w:abstractNumId w:val="32"/>
  </w:num>
  <w:num w:numId="20">
    <w:abstractNumId w:val="44"/>
  </w:num>
  <w:num w:numId="21">
    <w:abstractNumId w:val="28"/>
  </w:num>
  <w:num w:numId="22">
    <w:abstractNumId w:val="40"/>
  </w:num>
  <w:num w:numId="23">
    <w:abstractNumId w:val="17"/>
  </w:num>
  <w:num w:numId="24">
    <w:abstractNumId w:val="24"/>
  </w:num>
  <w:num w:numId="25">
    <w:abstractNumId w:val="8"/>
  </w:num>
  <w:num w:numId="26">
    <w:abstractNumId w:val="20"/>
  </w:num>
  <w:num w:numId="27">
    <w:abstractNumId w:val="4"/>
  </w:num>
  <w:num w:numId="28">
    <w:abstractNumId w:val="12"/>
  </w:num>
  <w:num w:numId="29">
    <w:abstractNumId w:val="16"/>
  </w:num>
  <w:num w:numId="30">
    <w:abstractNumId w:val="27"/>
  </w:num>
  <w:num w:numId="31">
    <w:abstractNumId w:val="19"/>
  </w:num>
  <w:num w:numId="32">
    <w:abstractNumId w:val="34"/>
  </w:num>
  <w:num w:numId="33">
    <w:abstractNumId w:val="6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29"/>
  </w:num>
  <w:num w:numId="45">
    <w:abstractNumId w:val="31"/>
  </w:num>
  <w:num w:numId="46">
    <w:abstractNumId w:val="9"/>
  </w:num>
  <w:num w:numId="47">
    <w:abstractNumId w:val="35"/>
  </w:num>
  <w:num w:numId="48">
    <w:abstractNumId w:val="3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01"/>
    <w:rsid w:val="00015EF5"/>
    <w:rsid w:val="00040876"/>
    <w:rsid w:val="00046B84"/>
    <w:rsid w:val="0005613A"/>
    <w:rsid w:val="00066933"/>
    <w:rsid w:val="00084FBD"/>
    <w:rsid w:val="000A47B7"/>
    <w:rsid w:val="000A4DE6"/>
    <w:rsid w:val="000B1D23"/>
    <w:rsid w:val="000C4EF2"/>
    <w:rsid w:val="000D1B38"/>
    <w:rsid w:val="000D5A67"/>
    <w:rsid w:val="00106180"/>
    <w:rsid w:val="00112FF2"/>
    <w:rsid w:val="0012022E"/>
    <w:rsid w:val="00120E4E"/>
    <w:rsid w:val="00121C4F"/>
    <w:rsid w:val="00124E46"/>
    <w:rsid w:val="00131B41"/>
    <w:rsid w:val="00144192"/>
    <w:rsid w:val="001618FE"/>
    <w:rsid w:val="001620EF"/>
    <w:rsid w:val="00163FA1"/>
    <w:rsid w:val="001709A2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F3FBE"/>
    <w:rsid w:val="001F52E1"/>
    <w:rsid w:val="00205685"/>
    <w:rsid w:val="00212505"/>
    <w:rsid w:val="00227177"/>
    <w:rsid w:val="00232BA3"/>
    <w:rsid w:val="00232E9F"/>
    <w:rsid w:val="00245601"/>
    <w:rsid w:val="00255365"/>
    <w:rsid w:val="00265412"/>
    <w:rsid w:val="00273DCC"/>
    <w:rsid w:val="00274746"/>
    <w:rsid w:val="00275F68"/>
    <w:rsid w:val="00281546"/>
    <w:rsid w:val="00297836"/>
    <w:rsid w:val="002A08AB"/>
    <w:rsid w:val="002A1DB5"/>
    <w:rsid w:val="002C0A14"/>
    <w:rsid w:val="002C4C01"/>
    <w:rsid w:val="002E5622"/>
    <w:rsid w:val="002F39FF"/>
    <w:rsid w:val="002F423B"/>
    <w:rsid w:val="00300590"/>
    <w:rsid w:val="0030705D"/>
    <w:rsid w:val="003328AE"/>
    <w:rsid w:val="00337744"/>
    <w:rsid w:val="00350ADE"/>
    <w:rsid w:val="0035141E"/>
    <w:rsid w:val="00354947"/>
    <w:rsid w:val="0035763A"/>
    <w:rsid w:val="00360243"/>
    <w:rsid w:val="003611AF"/>
    <w:rsid w:val="00370301"/>
    <w:rsid w:val="00371ECE"/>
    <w:rsid w:val="00385A3A"/>
    <w:rsid w:val="00396AC0"/>
    <w:rsid w:val="003C2A0D"/>
    <w:rsid w:val="003D2E3C"/>
    <w:rsid w:val="003F2179"/>
    <w:rsid w:val="0040128D"/>
    <w:rsid w:val="0040429A"/>
    <w:rsid w:val="00414C4C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659A"/>
    <w:rsid w:val="004B01C8"/>
    <w:rsid w:val="004C1568"/>
    <w:rsid w:val="004C32D8"/>
    <w:rsid w:val="004C38FB"/>
    <w:rsid w:val="004C6C1D"/>
    <w:rsid w:val="004D3E57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928BB"/>
    <w:rsid w:val="005A1245"/>
    <w:rsid w:val="005B3A1F"/>
    <w:rsid w:val="005C1520"/>
    <w:rsid w:val="005C1888"/>
    <w:rsid w:val="005C2E65"/>
    <w:rsid w:val="005E1E76"/>
    <w:rsid w:val="005F1548"/>
    <w:rsid w:val="005F2769"/>
    <w:rsid w:val="00641AD2"/>
    <w:rsid w:val="00645CF8"/>
    <w:rsid w:val="00647782"/>
    <w:rsid w:val="006529B9"/>
    <w:rsid w:val="00656D8A"/>
    <w:rsid w:val="00664A01"/>
    <w:rsid w:val="00680AAC"/>
    <w:rsid w:val="00682F47"/>
    <w:rsid w:val="00683369"/>
    <w:rsid w:val="00684B3D"/>
    <w:rsid w:val="00694E27"/>
    <w:rsid w:val="006A166E"/>
    <w:rsid w:val="006A1AC6"/>
    <w:rsid w:val="006A3962"/>
    <w:rsid w:val="006A4BF5"/>
    <w:rsid w:val="006A5BD9"/>
    <w:rsid w:val="006A6B2B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82186"/>
    <w:rsid w:val="00784982"/>
    <w:rsid w:val="00791020"/>
    <w:rsid w:val="007946DD"/>
    <w:rsid w:val="007A3C68"/>
    <w:rsid w:val="007A7C7A"/>
    <w:rsid w:val="007C2862"/>
    <w:rsid w:val="007C53D3"/>
    <w:rsid w:val="007D476A"/>
    <w:rsid w:val="007E40EE"/>
    <w:rsid w:val="007E4A01"/>
    <w:rsid w:val="007E566E"/>
    <w:rsid w:val="007F1E38"/>
    <w:rsid w:val="007F2D29"/>
    <w:rsid w:val="00810BC9"/>
    <w:rsid w:val="00811908"/>
    <w:rsid w:val="008121C0"/>
    <w:rsid w:val="0083170D"/>
    <w:rsid w:val="008359E6"/>
    <w:rsid w:val="008503A6"/>
    <w:rsid w:val="00853769"/>
    <w:rsid w:val="008544F2"/>
    <w:rsid w:val="008549CD"/>
    <w:rsid w:val="008811CC"/>
    <w:rsid w:val="00895B96"/>
    <w:rsid w:val="00896156"/>
    <w:rsid w:val="008B1B69"/>
    <w:rsid w:val="008B1EAB"/>
    <w:rsid w:val="008B4267"/>
    <w:rsid w:val="008D2484"/>
    <w:rsid w:val="008D2C75"/>
    <w:rsid w:val="008D6F18"/>
    <w:rsid w:val="008D7200"/>
    <w:rsid w:val="00923E4F"/>
    <w:rsid w:val="0094530C"/>
    <w:rsid w:val="00947A37"/>
    <w:rsid w:val="009658A6"/>
    <w:rsid w:val="00971DB3"/>
    <w:rsid w:val="00992256"/>
    <w:rsid w:val="009D09D3"/>
    <w:rsid w:val="009D1459"/>
    <w:rsid w:val="00A22D11"/>
    <w:rsid w:val="00A3062E"/>
    <w:rsid w:val="00A519C5"/>
    <w:rsid w:val="00A61AF2"/>
    <w:rsid w:val="00A6527E"/>
    <w:rsid w:val="00A7292F"/>
    <w:rsid w:val="00A82BC7"/>
    <w:rsid w:val="00AA0785"/>
    <w:rsid w:val="00AA3564"/>
    <w:rsid w:val="00AA4BAA"/>
    <w:rsid w:val="00AB7E45"/>
    <w:rsid w:val="00AC6717"/>
    <w:rsid w:val="00AD67DD"/>
    <w:rsid w:val="00AE1B82"/>
    <w:rsid w:val="00AE420C"/>
    <w:rsid w:val="00AE470C"/>
    <w:rsid w:val="00B06AD7"/>
    <w:rsid w:val="00B2219C"/>
    <w:rsid w:val="00B263B7"/>
    <w:rsid w:val="00B31079"/>
    <w:rsid w:val="00B3286A"/>
    <w:rsid w:val="00B512FF"/>
    <w:rsid w:val="00B51939"/>
    <w:rsid w:val="00B6340D"/>
    <w:rsid w:val="00B673BB"/>
    <w:rsid w:val="00B849C6"/>
    <w:rsid w:val="00BA0FF8"/>
    <w:rsid w:val="00BB5A73"/>
    <w:rsid w:val="00BC002B"/>
    <w:rsid w:val="00BC13B8"/>
    <w:rsid w:val="00BC67BE"/>
    <w:rsid w:val="00BD23EF"/>
    <w:rsid w:val="00BD486C"/>
    <w:rsid w:val="00BE6AD9"/>
    <w:rsid w:val="00BF196E"/>
    <w:rsid w:val="00BF7BA9"/>
    <w:rsid w:val="00C1036B"/>
    <w:rsid w:val="00C315ED"/>
    <w:rsid w:val="00C35B0C"/>
    <w:rsid w:val="00C41A1F"/>
    <w:rsid w:val="00C469BA"/>
    <w:rsid w:val="00C505B1"/>
    <w:rsid w:val="00C51C60"/>
    <w:rsid w:val="00C55BB4"/>
    <w:rsid w:val="00C57AFF"/>
    <w:rsid w:val="00C66D6B"/>
    <w:rsid w:val="00C80C86"/>
    <w:rsid w:val="00C82B8F"/>
    <w:rsid w:val="00C85B1A"/>
    <w:rsid w:val="00C902E8"/>
    <w:rsid w:val="00C90F8F"/>
    <w:rsid w:val="00C930E9"/>
    <w:rsid w:val="00C93656"/>
    <w:rsid w:val="00CA63A0"/>
    <w:rsid w:val="00CB3227"/>
    <w:rsid w:val="00CB4252"/>
    <w:rsid w:val="00CC15B7"/>
    <w:rsid w:val="00CC37A9"/>
    <w:rsid w:val="00CC7FC0"/>
    <w:rsid w:val="00CD19ED"/>
    <w:rsid w:val="00CE425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55287"/>
    <w:rsid w:val="00D570AC"/>
    <w:rsid w:val="00D626BD"/>
    <w:rsid w:val="00D91054"/>
    <w:rsid w:val="00D95D9D"/>
    <w:rsid w:val="00DA4CCB"/>
    <w:rsid w:val="00DA6088"/>
    <w:rsid w:val="00DB0DDC"/>
    <w:rsid w:val="00DB2183"/>
    <w:rsid w:val="00DB4900"/>
    <w:rsid w:val="00DC71DE"/>
    <w:rsid w:val="00DD0E31"/>
    <w:rsid w:val="00DE37FE"/>
    <w:rsid w:val="00DE4EE5"/>
    <w:rsid w:val="00DE6EE5"/>
    <w:rsid w:val="00E220F6"/>
    <w:rsid w:val="00E30CDF"/>
    <w:rsid w:val="00E320E4"/>
    <w:rsid w:val="00E5009D"/>
    <w:rsid w:val="00E605CC"/>
    <w:rsid w:val="00E62809"/>
    <w:rsid w:val="00E63311"/>
    <w:rsid w:val="00E65702"/>
    <w:rsid w:val="00E71899"/>
    <w:rsid w:val="00EE3304"/>
    <w:rsid w:val="00EE48FF"/>
    <w:rsid w:val="00EE4FF2"/>
    <w:rsid w:val="00F13692"/>
    <w:rsid w:val="00F21CE8"/>
    <w:rsid w:val="00F2633E"/>
    <w:rsid w:val="00F41279"/>
    <w:rsid w:val="00F4663F"/>
    <w:rsid w:val="00F53ED8"/>
    <w:rsid w:val="00F671B1"/>
    <w:rsid w:val="00FA17EA"/>
    <w:rsid w:val="00FD52A8"/>
    <w:rsid w:val="00FD6169"/>
    <w:rsid w:val="00FF324D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7612A74"/>
  <w14:defaultImageDpi w14:val="330"/>
  <w15:docId w15:val="{49D5BFD5-74E0-4A7B-B8AD-77129B43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customStyle="1" w:styleId="TableauGrille1Clair1">
    <w:name w:val="Tableau Grille 1 Clair1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51">
    <w:name w:val="Tableau Grille 4 - Accentuation 51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customStyle="1" w:styleId="Tableausimple11">
    <w:name w:val="Tableau simple 1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7337-645C-4015-82D8-A920ADF9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</Template>
  <TotalTime>46</TotalTime>
  <Pages>3</Pages>
  <Words>99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6</cp:revision>
  <cp:lastPrinted>2019-06-05T11:42:00Z</cp:lastPrinted>
  <dcterms:created xsi:type="dcterms:W3CDTF">2019-06-04T20:08:00Z</dcterms:created>
  <dcterms:modified xsi:type="dcterms:W3CDTF">2019-06-05T12:24:00Z</dcterms:modified>
</cp:coreProperties>
</file>