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Pr="000D5A67" w:rsidRDefault="00C930E9" w:rsidP="0012022E">
      <w:pPr>
        <w:pStyle w:val="TM1"/>
        <w:rPr>
          <w:rFonts w:cstheme="minorHAnsi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0"/>
      </w:tblGrid>
      <w:tr w:rsidR="00896156" w:rsidRPr="000D5A67" w:rsidTr="008503A6">
        <w:tc>
          <w:tcPr>
            <w:tcW w:w="9210" w:type="dxa"/>
          </w:tcPr>
          <w:p w:rsidR="003611AF" w:rsidRDefault="003611AF" w:rsidP="00AA3564">
            <w:pPr>
              <w:jc w:val="center"/>
              <w:rPr>
                <w:rFonts w:cstheme="minorHAnsi"/>
                <w:color w:val="95B3D7" w:themeColor="accent1" w:themeTint="99"/>
                <w:sz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95B3D7" w:themeColor="accent1" w:themeTint="99"/>
                <w:sz w:val="9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Simulateur de trafic routier</w:t>
            </w:r>
            <w:r w:rsidRPr="00AA3564">
              <w:rPr>
                <w:rFonts w:cstheme="minorHAnsi"/>
                <w:color w:val="95B3D7" w:themeColor="accent1" w:themeTint="99"/>
                <w:sz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AA3564" w:rsidRPr="000D5A67" w:rsidRDefault="00AA3564" w:rsidP="00AA3564">
            <w:pPr>
              <w:jc w:val="center"/>
              <w:rPr>
                <w:rFonts w:cstheme="minorHAnsi"/>
                <w:color w:val="95B3D7" w:themeColor="accent1" w:themeTint="99"/>
                <w:sz w:val="9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A3564">
              <w:rPr>
                <w:rFonts w:cstheme="minorHAnsi"/>
                <w:color w:val="95B3D7" w:themeColor="accent1" w:themeTint="99"/>
                <w:sz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Guide d'</w:t>
            </w:r>
            <w:r w:rsidR="001F6D10">
              <w:rPr>
                <w:rFonts w:cstheme="minorHAnsi"/>
                <w:color w:val="95B3D7" w:themeColor="accent1" w:themeTint="99"/>
                <w:sz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utilisation</w:t>
            </w:r>
          </w:p>
        </w:tc>
      </w:tr>
    </w:tbl>
    <w:p w:rsidR="0035141E" w:rsidRDefault="0035141E">
      <w:pPr>
        <w:rPr>
          <w:rFonts w:cstheme="minorHAnsi"/>
        </w:rPr>
      </w:pPr>
    </w:p>
    <w:p w:rsidR="0035141E" w:rsidRPr="000D5A67" w:rsidRDefault="0035141E">
      <w:pPr>
        <w:rPr>
          <w:rFonts w:cstheme="minorHAnsi"/>
        </w:rPr>
      </w:pPr>
    </w:p>
    <w:p w:rsidR="004F521F" w:rsidRPr="000D5A67" w:rsidRDefault="0035141E" w:rsidP="00896156">
      <w:pPr>
        <w:jc w:val="center"/>
        <w:rPr>
          <w:rFonts w:cstheme="minorHAnsi"/>
          <w:i/>
          <w:sz w:val="30"/>
          <w:szCs w:val="30"/>
        </w:rPr>
      </w:pPr>
      <w:r>
        <w:rPr>
          <w:noProof/>
          <w:lang w:val="fr-CH" w:eastAsia="fr-CH"/>
        </w:rPr>
        <w:drawing>
          <wp:inline distT="0" distB="0" distL="0" distR="0" wp14:anchorId="438E404C" wp14:editId="43458E75">
            <wp:extent cx="2171111" cy="2196000"/>
            <wp:effectExtent l="0" t="0" r="63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ratoire(7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111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192" w:rsidRPr="000D5A67" w:rsidRDefault="00144192" w:rsidP="00896156">
      <w:pPr>
        <w:rPr>
          <w:rFonts w:cstheme="minorHAnsi"/>
          <w:i/>
        </w:rPr>
      </w:pPr>
    </w:p>
    <w:p w:rsidR="004F521F" w:rsidRPr="000D5A67" w:rsidRDefault="00DE6EE5" w:rsidP="0012022E">
      <w:pPr>
        <w:jc w:val="center"/>
        <w:rPr>
          <w:rFonts w:cstheme="minorHAnsi"/>
          <w:i/>
        </w:rPr>
      </w:pPr>
      <w:r w:rsidRPr="000D5A67">
        <w:rPr>
          <w:rFonts w:cstheme="minorHAnsi"/>
          <w:noProof/>
          <w:lang w:val="fr-CH" w:eastAsia="fr-CH"/>
        </w:rPr>
        <mc:AlternateContent>
          <mc:Choice Requires="wps">
            <w:drawing>
              <wp:inline distT="0" distB="0" distL="0" distR="0">
                <wp:extent cx="1106170" cy="866140"/>
                <wp:effectExtent l="0" t="0" r="0" b="0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17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C4C" w:rsidRPr="0067729D" w:rsidRDefault="00414C4C" w:rsidP="00896156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Bergmann Florian</w:t>
                            </w:r>
                          </w:p>
                          <w:p w:rsidR="00414C4C" w:rsidRPr="0067729D" w:rsidRDefault="00414C4C" w:rsidP="00896156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Ch. de la Prairie 2</w:t>
                            </w:r>
                          </w:p>
                          <w:p w:rsidR="00414C4C" w:rsidRPr="0067729D" w:rsidRDefault="00414C4C" w:rsidP="00896156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1426 Concise</w:t>
                            </w:r>
                          </w:p>
                          <w:p w:rsidR="00414C4C" w:rsidRPr="0062247F" w:rsidRDefault="00414C4C" w:rsidP="00896156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florian.bergmann@cpnv.ch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width:87.1pt;height:68.2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" filled="f" stroked="f">
                <v:textbox>
                  <w:txbxContent>
                    <w:p w:rsidR="00414C4C" w:rsidRPr="0067729D" w:rsidRDefault="00414C4C" w:rsidP="00896156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Bergmann Florian</w:t>
                      </w:r>
                    </w:p>
                    <w:p w:rsidR="00414C4C" w:rsidRPr="0067729D" w:rsidRDefault="00414C4C" w:rsidP="00896156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Ch. de la Prairie 2</w:t>
                      </w:r>
                    </w:p>
                    <w:p w:rsidR="00414C4C" w:rsidRPr="0067729D" w:rsidRDefault="00414C4C" w:rsidP="00896156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1426 Concise</w:t>
                      </w:r>
                    </w:p>
                    <w:p w:rsidR="00414C4C" w:rsidRPr="0062247F" w:rsidRDefault="00414C4C" w:rsidP="00896156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florian.bergmann@cpnv.ch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F521F" w:rsidRDefault="004F521F" w:rsidP="004F521F">
      <w:pPr>
        <w:jc w:val="center"/>
        <w:rPr>
          <w:rFonts w:cstheme="minorHAnsi"/>
          <w:u w:val="single"/>
        </w:rPr>
      </w:pPr>
    </w:p>
    <w:p w:rsidR="00144192" w:rsidRPr="000D5A67" w:rsidRDefault="00144192" w:rsidP="004F521F">
      <w:pPr>
        <w:jc w:val="center"/>
        <w:rPr>
          <w:rFonts w:cstheme="minorHAnsi"/>
          <w:u w:val="single"/>
        </w:rPr>
      </w:pPr>
    </w:p>
    <w:p w:rsidR="004F521F" w:rsidRPr="000D5A67" w:rsidRDefault="00DE6EE5" w:rsidP="004F521F">
      <w:pPr>
        <w:jc w:val="center"/>
        <w:rPr>
          <w:rFonts w:cstheme="minorHAnsi"/>
          <w:u w:val="single"/>
        </w:rPr>
      </w:pPr>
      <w:r w:rsidRPr="000D5A67">
        <w:rPr>
          <w:rFonts w:cstheme="minorHAnsi"/>
          <w:noProof/>
          <w:lang w:val="fr-CH" w:eastAsia="fr-CH"/>
        </w:rPr>
        <w:drawing>
          <wp:anchor distT="0" distB="0" distL="114300" distR="114300" simplePos="0" relativeHeight="251657216" behindDoc="0" locked="0" layoutInCell="0" allowOverlap="1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1905" b="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Pr="000D5A67" w:rsidRDefault="004F521F" w:rsidP="004F521F">
      <w:pPr>
        <w:rPr>
          <w:rFonts w:cstheme="minorHAnsi"/>
        </w:rPr>
      </w:pPr>
    </w:p>
    <w:p w:rsidR="004F521F" w:rsidRPr="000D5A67" w:rsidRDefault="00DE6EE5" w:rsidP="004F521F">
      <w:pPr>
        <w:rPr>
          <w:rFonts w:cstheme="minorHAnsi"/>
        </w:rPr>
      </w:pPr>
      <w:r w:rsidRPr="000D5A67">
        <w:rPr>
          <w:rFonts w:cstheme="minorHAnsi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C4C" w:rsidRDefault="00414C4C" w:rsidP="004F521F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SI-C3b</w:t>
                            </w:r>
                          </w:p>
                          <w:p w:rsidR="00414C4C" w:rsidRDefault="00414C4C" w:rsidP="004F521F">
                            <w:pPr>
                              <w:jc w:val="center"/>
                            </w:pPr>
                          </w:p>
                          <w:p w:rsidR="00414C4C" w:rsidRDefault="00414C4C" w:rsidP="004F521F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05 février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" o:spid="_x0000_s1027" type="#_x0000_t202" style="position:absolute;margin-left:164pt;margin-top:2.65pt;width:119.25pt;height:53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14C4C" w:rsidRDefault="00414C4C" w:rsidP="004F521F">
                      <w:pPr>
                        <w:jc w:val="center"/>
                      </w:pPr>
                      <w:r>
                        <w:rPr>
                          <w:u w:val="single"/>
                        </w:rPr>
                        <w:t>SI-C3b</w:t>
                      </w:r>
                    </w:p>
                    <w:p w:rsidR="00414C4C" w:rsidRDefault="00414C4C" w:rsidP="004F521F">
                      <w:pPr>
                        <w:jc w:val="center"/>
                      </w:pPr>
                    </w:p>
                    <w:p w:rsidR="00414C4C" w:rsidRDefault="00414C4C" w:rsidP="004F521F">
                      <w:pPr>
                        <w:jc w:val="center"/>
                      </w:pPr>
                      <w:r>
                        <w:rPr>
                          <w:i/>
                        </w:rPr>
                        <w:t>05 février 2019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Pr="000D5A67" w:rsidRDefault="004F521F" w:rsidP="004F521F">
      <w:pPr>
        <w:rPr>
          <w:rFonts w:cstheme="minorHAnsi"/>
        </w:rPr>
      </w:pPr>
    </w:p>
    <w:p w:rsidR="00E320E4" w:rsidRDefault="00C930E9" w:rsidP="001709A2">
      <w:pPr>
        <w:pStyle w:val="Titre1"/>
      </w:pPr>
      <w:r w:rsidRPr="000D5A67">
        <w:rPr>
          <w:rFonts w:cstheme="minorHAnsi"/>
        </w:rPr>
        <w:br w:type="page"/>
      </w:r>
    </w:p>
    <w:p w:rsidR="00DE30E3" w:rsidRDefault="00DE30E3" w:rsidP="00DE30E3">
      <w:r>
        <w:lastRenderedPageBreak/>
        <w:t>L'u</w:t>
      </w:r>
      <w:r w:rsidR="00C05476">
        <w:t>tilisation de l'application est</w:t>
      </w:r>
      <w:r>
        <w:t xml:space="preserve"> détaillée</w:t>
      </w:r>
      <w:r w:rsidR="00C05476">
        <w:t xml:space="preserve"> en deux parties :</w:t>
      </w:r>
      <w:r>
        <w:t xml:space="preserve"> les options et la simulation</w:t>
      </w:r>
      <w:r w:rsidR="00936932">
        <w:t>.</w:t>
      </w:r>
    </w:p>
    <w:p w:rsidR="00CA63A0" w:rsidRDefault="00F02DD5" w:rsidP="00F02DD5">
      <w:pPr>
        <w:pStyle w:val="Titre1"/>
        <w:numPr>
          <w:ilvl w:val="0"/>
          <w:numId w:val="46"/>
        </w:numPr>
      </w:pPr>
      <w:r>
        <w:t>Les options</w:t>
      </w:r>
    </w:p>
    <w:p w:rsidR="00F02DD5" w:rsidRDefault="00936932" w:rsidP="00F02DD5">
      <w:bookmarkStart w:id="0" w:name="_GoBack"/>
      <w:r>
        <w:rPr>
          <w:noProof/>
          <w:lang w:val="fr-CH" w:eastAsia="fr-CH"/>
        </w:rPr>
        <w:drawing>
          <wp:inline distT="0" distB="0" distL="0" distR="0">
            <wp:extent cx="2131060" cy="3800475"/>
            <wp:effectExtent l="0" t="0" r="254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4056EC" w:rsidRDefault="00153249" w:rsidP="009B4EFE">
      <w:r w:rsidRPr="007D7743">
        <w:rPr>
          <w:color w:val="FF0000"/>
          <w:sz w:val="32"/>
        </w:rPr>
        <w:t>1</w:t>
      </w:r>
      <w:r>
        <w:rPr>
          <w:color w:val="FF0000"/>
          <w:sz w:val="32"/>
        </w:rPr>
        <w:t xml:space="preserve">. </w:t>
      </w:r>
      <w:r w:rsidR="009B4EFE">
        <w:t xml:space="preserve">Pour commencer, choisissez </w:t>
      </w:r>
      <w:r w:rsidR="007D7743">
        <w:t>le type de carrefour</w:t>
      </w:r>
      <w:r w:rsidR="004B33F7">
        <w:t>. Un seul type peut être choisi</w:t>
      </w:r>
      <w:r w:rsidR="007D7743">
        <w:t xml:space="preserve"> à la fois.</w:t>
      </w:r>
    </w:p>
    <w:p w:rsidR="007D7743" w:rsidRDefault="00153249" w:rsidP="009B4EFE">
      <w:r w:rsidRPr="007D7743">
        <w:rPr>
          <w:color w:val="FF0000"/>
          <w:sz w:val="32"/>
        </w:rPr>
        <w:t>2</w:t>
      </w:r>
      <w:r>
        <w:rPr>
          <w:color w:val="FF0000"/>
          <w:sz w:val="32"/>
        </w:rPr>
        <w:t xml:space="preserve">. </w:t>
      </w:r>
      <w:r w:rsidR="007D7743">
        <w:t xml:space="preserve">Puis sélectionnez le nombre de routes que vous souhaitez attacher au carrefour. </w:t>
      </w:r>
      <w:r w:rsidR="00393DC1">
        <w:t>Le nombre minimum est de 3 pour tous les carrefours. Le nombre maximum de routes est de 5 pour la "Priorité de droite" et le "Feux rouge/vert", et 7 pour le "Giratoire"</w:t>
      </w:r>
      <w:r w:rsidR="004B33F7">
        <w:t>.</w:t>
      </w:r>
    </w:p>
    <w:p w:rsidR="00365836" w:rsidRDefault="00153249" w:rsidP="009B4EFE">
      <w:r w:rsidRPr="004423A5">
        <w:rPr>
          <w:color w:val="FF0000"/>
          <w:sz w:val="32"/>
        </w:rPr>
        <w:t>3</w:t>
      </w:r>
      <w:r>
        <w:rPr>
          <w:color w:val="FF0000"/>
          <w:sz w:val="32"/>
        </w:rPr>
        <w:t xml:space="preserve">. </w:t>
      </w:r>
      <w:r w:rsidR="004423A5">
        <w:t>Ensuite, définissez le nombre de véhic</w:t>
      </w:r>
      <w:r w:rsidR="004B33F7">
        <w:t>ules par routes</w:t>
      </w:r>
      <w:r w:rsidR="004423A5">
        <w:t>. Chaque route peut contenir entre 0 et 3 véhicules.</w:t>
      </w:r>
    </w:p>
    <w:p w:rsidR="004423A5" w:rsidRDefault="00153249" w:rsidP="009B4EFE">
      <w:r w:rsidRPr="004423A5">
        <w:rPr>
          <w:color w:val="FF0000"/>
          <w:sz w:val="32"/>
        </w:rPr>
        <w:t>4</w:t>
      </w:r>
      <w:r>
        <w:rPr>
          <w:color w:val="FF0000"/>
          <w:sz w:val="32"/>
        </w:rPr>
        <w:t xml:space="preserve">. </w:t>
      </w:r>
      <w:r w:rsidR="004423A5">
        <w:t xml:space="preserve">Il reste l'option de vitesse </w:t>
      </w:r>
      <w:r w:rsidR="004B33F7">
        <w:t>des véhicules. Celle-ci va définir combien de véhicules arriveront</w:t>
      </w:r>
      <w:r w:rsidR="004423A5">
        <w:t xml:space="preserve"> à passer à chaque passage aux verts du carrefour de type "Feux rouge/vert".</w:t>
      </w:r>
    </w:p>
    <w:p w:rsidR="004423A5" w:rsidRPr="004056EC" w:rsidRDefault="00153249" w:rsidP="009B4EFE">
      <w:r>
        <w:rPr>
          <w:color w:val="FF0000"/>
          <w:sz w:val="32"/>
        </w:rPr>
        <w:t xml:space="preserve">5. </w:t>
      </w:r>
      <w:r w:rsidR="00ED025B">
        <w:t>Le bouton "Générer" vous permet maintenant de créer la simulation.</w:t>
      </w:r>
    </w:p>
    <w:p w:rsidR="00F02DD5" w:rsidRDefault="00F02DD5" w:rsidP="00F02DD5">
      <w:pPr>
        <w:pStyle w:val="Titre1"/>
      </w:pPr>
      <w:r>
        <w:lastRenderedPageBreak/>
        <w:t>La simulation</w:t>
      </w:r>
    </w:p>
    <w:p w:rsidR="00CE56ED" w:rsidRDefault="00153249" w:rsidP="00CE56ED">
      <w:r>
        <w:rPr>
          <w:noProof/>
          <w:lang w:val="fr-CH" w:eastAsia="fr-CH"/>
        </w:rPr>
        <w:drawing>
          <wp:inline distT="0" distB="0" distL="0" distR="0">
            <wp:extent cx="5753100" cy="44100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962" w:rsidRDefault="00CE56ED" w:rsidP="00CE56ED">
      <w:r w:rsidRPr="009349CF">
        <w:rPr>
          <w:color w:val="FF0000"/>
          <w:sz w:val="32"/>
        </w:rPr>
        <w:t>1</w:t>
      </w:r>
      <w:r w:rsidRPr="00CE56ED">
        <w:rPr>
          <w:color w:val="FF0000"/>
        </w:rPr>
        <w:t>.</w:t>
      </w:r>
      <w:r>
        <w:t xml:space="preserve"> </w:t>
      </w:r>
      <w:r w:rsidR="00765962">
        <w:t xml:space="preserve">La simulation est générée à cet endroit, contrôlez que cela vous convienne ou </w:t>
      </w:r>
      <w:r w:rsidR="004B33F7">
        <w:t>régénérez</w:t>
      </w:r>
      <w:r w:rsidR="00765962">
        <w:t xml:space="preserve"> une nouvelle simulation pour obtenir une configuration de véhicules différente.</w:t>
      </w:r>
    </w:p>
    <w:p w:rsidR="00765962" w:rsidRDefault="00CE56ED" w:rsidP="00765962">
      <w:r w:rsidRPr="009349CF">
        <w:rPr>
          <w:color w:val="FF0000"/>
          <w:sz w:val="32"/>
        </w:rPr>
        <w:t>2</w:t>
      </w:r>
      <w:r w:rsidRPr="00CE56ED">
        <w:rPr>
          <w:color w:val="FF0000"/>
        </w:rPr>
        <w:t>.</w:t>
      </w:r>
      <w:r>
        <w:rPr>
          <w:color w:val="FF0000"/>
        </w:rPr>
        <w:t xml:space="preserve"> </w:t>
      </w:r>
      <w:r w:rsidR="00765962">
        <w:t xml:space="preserve">Lancez la simulation avec le bouton de lecture. Une fois lancé, le bouton change pour un bouton </w:t>
      </w:r>
      <w:r>
        <w:t xml:space="preserve">de </w:t>
      </w:r>
      <w:r w:rsidR="00765962">
        <w:t>pause</w:t>
      </w:r>
      <w:r>
        <w:t xml:space="preserve"> </w:t>
      </w:r>
      <w:r>
        <w:rPr>
          <w:noProof/>
          <w:lang w:val="fr-CH" w:eastAsia="fr-CH"/>
        </w:rPr>
        <w:drawing>
          <wp:inline distT="0" distB="0" distL="0" distR="0" wp14:anchorId="7FDCC106" wp14:editId="7F7F1C7C">
            <wp:extent cx="404532" cy="3619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094" cy="3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CE56ED" w:rsidRPr="00F02DD5" w:rsidRDefault="00CE56ED" w:rsidP="00765962">
      <w:r w:rsidRPr="009349CF">
        <w:rPr>
          <w:color w:val="FF0000"/>
          <w:sz w:val="32"/>
        </w:rPr>
        <w:t>3</w:t>
      </w:r>
      <w:r w:rsidRPr="00CE56ED">
        <w:rPr>
          <w:color w:val="FF0000"/>
        </w:rPr>
        <w:t>.</w:t>
      </w:r>
      <w:r>
        <w:rPr>
          <w:color w:val="FF0000"/>
        </w:rPr>
        <w:t xml:space="preserve"> </w:t>
      </w:r>
      <w:r>
        <w:t>Le résultat de</w:t>
      </w:r>
      <w:r w:rsidR="004C593B">
        <w:t xml:space="preserve"> la simulation va s'afficher à fur et à mesure</w:t>
      </w:r>
      <w:r>
        <w:t>.</w:t>
      </w:r>
    </w:p>
    <w:sectPr w:rsidR="00CE56ED" w:rsidRPr="00F02DD5" w:rsidSect="007E566E">
      <w:headerReference w:type="default" r:id="rId13"/>
      <w:footerReference w:type="default" r:id="rId14"/>
      <w:type w:val="continuous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D05" w:rsidRDefault="00150D05">
      <w:r>
        <w:separator/>
      </w:r>
    </w:p>
  </w:endnote>
  <w:endnote w:type="continuationSeparator" w:id="0">
    <w:p w:rsidR="00150D05" w:rsidRDefault="00150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39"/>
      <w:gridCol w:w="2032"/>
      <w:gridCol w:w="1699"/>
    </w:tblGrid>
    <w:tr w:rsidR="00414C4C" w:rsidTr="0035141E">
      <w:tc>
        <w:tcPr>
          <w:tcW w:w="5339" w:type="dxa"/>
          <w:vAlign w:val="center"/>
        </w:tcPr>
        <w:p w:rsidR="00414C4C" w:rsidRDefault="00414C4C" w:rsidP="007E4A01">
          <w:pPr>
            <w:pStyle w:val="Pieddepage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  \* MERGEFORMAT </w:instrText>
          </w:r>
          <w:r>
            <w:rPr>
              <w:noProof/>
            </w:rPr>
            <w:fldChar w:fldCharType="separate"/>
          </w:r>
          <w:r w:rsidR="00D47B17">
            <w:rPr>
              <w:noProof/>
            </w:rPr>
            <w:t>FBN_TPI_simulateur_trafic_routier_utilisation</w:t>
          </w:r>
          <w:r>
            <w:rPr>
              <w:noProof/>
            </w:rPr>
            <w:fldChar w:fldCharType="end"/>
          </w:r>
        </w:p>
      </w:tc>
      <w:tc>
        <w:tcPr>
          <w:tcW w:w="2032" w:type="dxa"/>
          <w:vAlign w:val="center"/>
        </w:tcPr>
        <w:p w:rsidR="00414C4C" w:rsidRDefault="00414C4C" w:rsidP="007E4A01">
          <w:pPr>
            <w:pStyle w:val="Pieddepage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47B17">
            <w:rPr>
              <w:noProof/>
            </w:rPr>
            <w:t>2</w:t>
          </w:r>
          <w:r>
            <w:fldChar w:fldCharType="end"/>
          </w:r>
          <w:r>
            <w:t xml:space="preserve"> sur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D47B17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  <w:tc>
        <w:tcPr>
          <w:tcW w:w="1699" w:type="dxa"/>
          <w:vAlign w:val="center"/>
        </w:tcPr>
        <w:p w:rsidR="00414C4C" w:rsidRDefault="00414C4C" w:rsidP="007E4A01">
          <w:pPr>
            <w:pStyle w:val="Pieddepage"/>
            <w:jc w:val="right"/>
          </w:pPr>
          <w:r>
            <w:fldChar w:fldCharType="begin"/>
          </w:r>
          <w:r>
            <w:instrText xml:space="preserve"> PRINTDATE  \@ "d MMMM yyyy"  \* MERGEFORMAT </w:instrText>
          </w:r>
          <w:r>
            <w:fldChar w:fldCharType="separate"/>
          </w:r>
          <w:r w:rsidR="00D47B17">
            <w:rPr>
              <w:noProof/>
            </w:rPr>
            <w:t>5 juin 2019</w:t>
          </w:r>
          <w:r>
            <w:fldChar w:fldCharType="end"/>
          </w:r>
        </w:p>
      </w:tc>
    </w:tr>
  </w:tbl>
  <w:p w:rsidR="00414C4C" w:rsidRDefault="00414C4C" w:rsidP="007E4A0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D05" w:rsidRDefault="00150D05">
      <w:r>
        <w:separator/>
      </w:r>
    </w:p>
  </w:footnote>
  <w:footnote w:type="continuationSeparator" w:id="0">
    <w:p w:rsidR="00150D05" w:rsidRDefault="00150D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07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2410"/>
      <w:gridCol w:w="4108"/>
    </w:tblGrid>
    <w:tr w:rsidR="009E01DE" w:rsidTr="009E01DE">
      <w:tc>
        <w:tcPr>
          <w:tcW w:w="2552" w:type="dxa"/>
          <w:vAlign w:val="center"/>
        </w:tcPr>
        <w:p w:rsidR="009E01DE" w:rsidRDefault="009E01DE" w:rsidP="0035141E">
          <w:pPr>
            <w:spacing w:before="0" w:after="0"/>
          </w:pPr>
          <w:r>
            <w:rPr>
              <w:noProof/>
              <w:lang w:val="fr-CH" w:eastAsia="fr-CH"/>
            </w:rPr>
            <w:drawing>
              <wp:inline distT="0" distB="0" distL="0" distR="0" wp14:anchorId="0B2EBDA8" wp14:editId="1B2E92E0">
                <wp:extent cx="762000" cy="228600"/>
                <wp:effectExtent l="0" t="0" r="0" b="0"/>
                <wp:docPr id="26" name="Imag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téléchargemen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490" cy="2308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0" w:type="dxa"/>
          <w:vAlign w:val="center"/>
        </w:tcPr>
        <w:p w:rsidR="009E01DE" w:rsidRDefault="009E01DE" w:rsidP="0035141E">
          <w:pPr>
            <w:spacing w:before="0" w:after="0"/>
            <w:jc w:val="center"/>
          </w:pPr>
          <w:r>
            <w:t>Florian Bergmann</w:t>
          </w:r>
        </w:p>
      </w:tc>
      <w:tc>
        <w:tcPr>
          <w:tcW w:w="4108" w:type="dxa"/>
          <w:vAlign w:val="center"/>
        </w:tcPr>
        <w:p w:rsidR="009E01DE" w:rsidRPr="00664A01" w:rsidRDefault="009E01DE" w:rsidP="0035141E">
          <w:pPr>
            <w:spacing w:before="0" w:after="0"/>
            <w:jc w:val="right"/>
            <w:rPr>
              <w:rFonts w:cstheme="minorHAnsi"/>
              <w:b/>
              <w:color w:val="17365D" w:themeColor="text2" w:themeShade="BF"/>
              <w:sz w:val="32"/>
              <w:szCs w:val="32"/>
            </w:rPr>
          </w:pPr>
          <w:r w:rsidRPr="00664A01">
            <w:rPr>
              <w:rFonts w:cstheme="minorHAnsi"/>
              <w:b/>
              <w:color w:val="17365D" w:themeColor="text2" w:themeShade="BF"/>
              <w:sz w:val="32"/>
              <w:szCs w:val="32"/>
              <w:lang w:val="fr-CH" w:eastAsia="fr-CH"/>
            </w:rPr>
            <w:t>Simulateur</w:t>
          </w:r>
          <w:r w:rsidRPr="00664A01">
            <w:rPr>
              <w:rFonts w:cstheme="minorHAnsi"/>
              <w:b/>
              <w:color w:val="17365D" w:themeColor="text2" w:themeShade="BF"/>
              <w:sz w:val="32"/>
              <w:szCs w:val="32"/>
            </w:rPr>
            <w:t xml:space="preserve"> de trafic routier</w:t>
          </w:r>
        </w:p>
      </w:tc>
    </w:tr>
  </w:tbl>
  <w:p w:rsidR="00414C4C" w:rsidRDefault="00414C4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313C90"/>
    <w:multiLevelType w:val="hybridMultilevel"/>
    <w:tmpl w:val="5206006A"/>
    <w:lvl w:ilvl="0" w:tplc="FE8CFDA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E2726"/>
    <w:multiLevelType w:val="hybridMultilevel"/>
    <w:tmpl w:val="51C0A04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045C0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F6F52A2"/>
    <w:multiLevelType w:val="hybridMultilevel"/>
    <w:tmpl w:val="533EC85A"/>
    <w:lvl w:ilvl="0" w:tplc="5E6E27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9748E5"/>
    <w:multiLevelType w:val="hybridMultilevel"/>
    <w:tmpl w:val="EC32D156"/>
    <w:lvl w:ilvl="0" w:tplc="9ACE3D6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3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850F9"/>
    <w:multiLevelType w:val="hybridMultilevel"/>
    <w:tmpl w:val="73620EA0"/>
    <w:lvl w:ilvl="0" w:tplc="811CA4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1CCF61F2"/>
    <w:multiLevelType w:val="hybridMultilevel"/>
    <w:tmpl w:val="8BBE5846"/>
    <w:lvl w:ilvl="0" w:tplc="FE8CFDA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29212280"/>
    <w:multiLevelType w:val="multilevel"/>
    <w:tmpl w:val="66D8E1EC"/>
    <w:lvl w:ilvl="0">
      <w:start w:val="7"/>
      <w:numFmt w:val="decimalZero"/>
      <w:lvlText w:val="%1"/>
      <w:lvlJc w:val="left"/>
      <w:pPr>
        <w:ind w:left="1200" w:hanging="1200"/>
      </w:pPr>
      <w:rPr>
        <w:rFonts w:hint="default"/>
      </w:rPr>
    </w:lvl>
    <w:lvl w:ilvl="1">
      <w:start w:val="2"/>
      <w:numFmt w:val="decimalZero"/>
      <w:lvlText w:val="%1.%2"/>
      <w:lvlJc w:val="left"/>
      <w:pPr>
        <w:ind w:left="1200" w:hanging="1200"/>
      </w:pPr>
      <w:rPr>
        <w:rFonts w:hint="default"/>
      </w:rPr>
    </w:lvl>
    <w:lvl w:ilvl="2">
      <w:start w:val="2019"/>
      <w:numFmt w:val="decimal"/>
      <w:lvlText w:val="%1.%2.%3"/>
      <w:lvlJc w:val="left"/>
      <w:pPr>
        <w:ind w:left="1200" w:hanging="12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12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2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326606"/>
    <w:multiLevelType w:val="hybridMultilevel"/>
    <w:tmpl w:val="7814FFCC"/>
    <w:lvl w:ilvl="0" w:tplc="8F2E58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4F4264"/>
    <w:multiLevelType w:val="hybridMultilevel"/>
    <w:tmpl w:val="64C2F1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E47B39"/>
    <w:multiLevelType w:val="hybridMultilevel"/>
    <w:tmpl w:val="C456C82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47C10925"/>
    <w:multiLevelType w:val="hybridMultilevel"/>
    <w:tmpl w:val="8F9E2B0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487038"/>
    <w:multiLevelType w:val="hybridMultilevel"/>
    <w:tmpl w:val="E2BE3F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4C01B75"/>
    <w:multiLevelType w:val="hybridMultilevel"/>
    <w:tmpl w:val="1B9814FE"/>
    <w:lvl w:ilvl="0" w:tplc="D5049560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F82FCB"/>
    <w:multiLevelType w:val="hybridMultilevel"/>
    <w:tmpl w:val="28EE85B8"/>
    <w:lvl w:ilvl="0" w:tplc="6E6205C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9BF2CBF"/>
    <w:multiLevelType w:val="hybridMultilevel"/>
    <w:tmpl w:val="9676C58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7164E4"/>
    <w:multiLevelType w:val="hybridMultilevel"/>
    <w:tmpl w:val="2FF8A218"/>
    <w:lvl w:ilvl="0" w:tplc="FE8CFDA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027E6B"/>
    <w:multiLevelType w:val="hybridMultilevel"/>
    <w:tmpl w:val="353493E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8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193736"/>
    <w:multiLevelType w:val="multilevel"/>
    <w:tmpl w:val="448E83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1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"/>
  </w:num>
  <w:num w:numId="3">
    <w:abstractNumId w:val="12"/>
  </w:num>
  <w:num w:numId="4">
    <w:abstractNumId w:val="38"/>
  </w:num>
  <w:num w:numId="5">
    <w:abstractNumId w:val="27"/>
  </w:num>
  <w:num w:numId="6">
    <w:abstractNumId w:val="14"/>
  </w:num>
  <w:num w:numId="7">
    <w:abstractNumId w:val="31"/>
  </w:num>
  <w:num w:numId="8">
    <w:abstractNumId w:val="42"/>
  </w:num>
  <w:num w:numId="9">
    <w:abstractNumId w:val="9"/>
  </w:num>
  <w:num w:numId="10">
    <w:abstractNumId w:val="20"/>
  </w:num>
  <w:num w:numId="11">
    <w:abstractNumId w:val="26"/>
  </w:num>
  <w:num w:numId="12">
    <w:abstractNumId w:val="22"/>
  </w:num>
  <w:num w:numId="13">
    <w:abstractNumId w:val="37"/>
  </w:num>
  <w:num w:numId="14">
    <w:abstractNumId w:val="0"/>
  </w:num>
  <w:num w:numId="15">
    <w:abstractNumId w:val="3"/>
  </w:num>
  <w:num w:numId="16">
    <w:abstractNumId w:val="17"/>
  </w:num>
  <w:num w:numId="17">
    <w:abstractNumId w:val="10"/>
  </w:num>
  <w:num w:numId="18">
    <w:abstractNumId w:val="41"/>
  </w:num>
  <w:num w:numId="19">
    <w:abstractNumId w:val="33"/>
  </w:num>
  <w:num w:numId="20">
    <w:abstractNumId w:val="43"/>
  </w:num>
  <w:num w:numId="21">
    <w:abstractNumId w:val="29"/>
  </w:num>
  <w:num w:numId="22">
    <w:abstractNumId w:val="39"/>
  </w:num>
  <w:num w:numId="23">
    <w:abstractNumId w:val="16"/>
  </w:num>
  <w:num w:numId="24">
    <w:abstractNumId w:val="25"/>
  </w:num>
  <w:num w:numId="25">
    <w:abstractNumId w:val="8"/>
  </w:num>
  <w:num w:numId="26">
    <w:abstractNumId w:val="19"/>
  </w:num>
  <w:num w:numId="27">
    <w:abstractNumId w:val="4"/>
  </w:num>
  <w:num w:numId="28">
    <w:abstractNumId w:val="11"/>
  </w:num>
  <w:num w:numId="29">
    <w:abstractNumId w:val="15"/>
  </w:num>
  <w:num w:numId="30">
    <w:abstractNumId w:val="28"/>
  </w:num>
  <w:num w:numId="31">
    <w:abstractNumId w:val="18"/>
  </w:num>
  <w:num w:numId="32">
    <w:abstractNumId w:val="35"/>
  </w:num>
  <w:num w:numId="33">
    <w:abstractNumId w:val="6"/>
  </w:num>
  <w:num w:numId="3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</w:num>
  <w:num w:numId="36">
    <w:abstractNumId w:val="5"/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4"/>
  </w:num>
  <w:num w:numId="39">
    <w:abstractNumId w:val="13"/>
  </w:num>
  <w:num w:numId="40">
    <w:abstractNumId w:val="1"/>
  </w:num>
  <w:num w:numId="41">
    <w:abstractNumId w:val="7"/>
  </w:num>
  <w:num w:numId="42">
    <w:abstractNumId w:val="1"/>
  </w:num>
  <w:num w:numId="43">
    <w:abstractNumId w:val="7"/>
  </w:num>
  <w:num w:numId="44">
    <w:abstractNumId w:val="30"/>
  </w:num>
  <w:num w:numId="45">
    <w:abstractNumId w:val="32"/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1"/>
  </w:num>
  <w:num w:numId="48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131078" w:nlCheck="1" w:checkStyle="0"/>
  <w:activeWritingStyle w:appName="MSWord" w:lang="fr-CH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A01"/>
    <w:rsid w:val="00015EF5"/>
    <w:rsid w:val="00040876"/>
    <w:rsid w:val="00046B84"/>
    <w:rsid w:val="0005613A"/>
    <w:rsid w:val="00066933"/>
    <w:rsid w:val="00084FBD"/>
    <w:rsid w:val="000A47B7"/>
    <w:rsid w:val="000A4DE6"/>
    <w:rsid w:val="000B1D23"/>
    <w:rsid w:val="000C4EF2"/>
    <w:rsid w:val="000D1B38"/>
    <w:rsid w:val="000D5A67"/>
    <w:rsid w:val="00106180"/>
    <w:rsid w:val="00112FF2"/>
    <w:rsid w:val="0012022E"/>
    <w:rsid w:val="00120E4E"/>
    <w:rsid w:val="00120E7C"/>
    <w:rsid w:val="00121C4F"/>
    <w:rsid w:val="00124E46"/>
    <w:rsid w:val="00144192"/>
    <w:rsid w:val="00150D05"/>
    <w:rsid w:val="00153249"/>
    <w:rsid w:val="00153B8A"/>
    <w:rsid w:val="001618FE"/>
    <w:rsid w:val="001620EF"/>
    <w:rsid w:val="00163FA1"/>
    <w:rsid w:val="001709A2"/>
    <w:rsid w:val="001725CE"/>
    <w:rsid w:val="00172C7C"/>
    <w:rsid w:val="00174AD5"/>
    <w:rsid w:val="001800E8"/>
    <w:rsid w:val="001849AA"/>
    <w:rsid w:val="001B2CDE"/>
    <w:rsid w:val="001B362A"/>
    <w:rsid w:val="001B6598"/>
    <w:rsid w:val="001B7271"/>
    <w:rsid w:val="001B7C29"/>
    <w:rsid w:val="001C30F7"/>
    <w:rsid w:val="001D115A"/>
    <w:rsid w:val="001D124D"/>
    <w:rsid w:val="001D1513"/>
    <w:rsid w:val="001E1A8C"/>
    <w:rsid w:val="001F3FBE"/>
    <w:rsid w:val="001F52E1"/>
    <w:rsid w:val="001F6D10"/>
    <w:rsid w:val="00205685"/>
    <w:rsid w:val="0021023E"/>
    <w:rsid w:val="00212505"/>
    <w:rsid w:val="00227177"/>
    <w:rsid w:val="00232BA3"/>
    <w:rsid w:val="00232E9F"/>
    <w:rsid w:val="00245601"/>
    <w:rsid w:val="00255365"/>
    <w:rsid w:val="00265412"/>
    <w:rsid w:val="00273DCC"/>
    <w:rsid w:val="00274746"/>
    <w:rsid w:val="00275F68"/>
    <w:rsid w:val="00281546"/>
    <w:rsid w:val="00297836"/>
    <w:rsid w:val="002A08AB"/>
    <w:rsid w:val="002A1DB5"/>
    <w:rsid w:val="002C0A14"/>
    <w:rsid w:val="002C4C01"/>
    <w:rsid w:val="002E5622"/>
    <w:rsid w:val="002F39FF"/>
    <w:rsid w:val="002F423B"/>
    <w:rsid w:val="00300590"/>
    <w:rsid w:val="0030705D"/>
    <w:rsid w:val="003328AE"/>
    <w:rsid w:val="00337744"/>
    <w:rsid w:val="00350ADE"/>
    <w:rsid w:val="0035141E"/>
    <w:rsid w:val="00354947"/>
    <w:rsid w:val="0035763A"/>
    <w:rsid w:val="00360243"/>
    <w:rsid w:val="003611AF"/>
    <w:rsid w:val="00365836"/>
    <w:rsid w:val="00370301"/>
    <w:rsid w:val="00371ECE"/>
    <w:rsid w:val="00385A3A"/>
    <w:rsid w:val="00393DC1"/>
    <w:rsid w:val="00396AC0"/>
    <w:rsid w:val="003C2A0D"/>
    <w:rsid w:val="003D2E3C"/>
    <w:rsid w:val="003F2179"/>
    <w:rsid w:val="0040128D"/>
    <w:rsid w:val="0040429A"/>
    <w:rsid w:val="004056EC"/>
    <w:rsid w:val="00414C4C"/>
    <w:rsid w:val="00426A61"/>
    <w:rsid w:val="00431BFC"/>
    <w:rsid w:val="00432F3D"/>
    <w:rsid w:val="004423A5"/>
    <w:rsid w:val="0044300D"/>
    <w:rsid w:val="00443870"/>
    <w:rsid w:val="004502D9"/>
    <w:rsid w:val="0046530B"/>
    <w:rsid w:val="0048089F"/>
    <w:rsid w:val="00484014"/>
    <w:rsid w:val="00486158"/>
    <w:rsid w:val="0049659A"/>
    <w:rsid w:val="004B01C8"/>
    <w:rsid w:val="004B33F7"/>
    <w:rsid w:val="004C1568"/>
    <w:rsid w:val="004C32D8"/>
    <w:rsid w:val="004C38FB"/>
    <w:rsid w:val="004C593B"/>
    <w:rsid w:val="004C6C1D"/>
    <w:rsid w:val="004D3E57"/>
    <w:rsid w:val="004F521F"/>
    <w:rsid w:val="004F5FAA"/>
    <w:rsid w:val="00500394"/>
    <w:rsid w:val="005143EF"/>
    <w:rsid w:val="00524BEA"/>
    <w:rsid w:val="005504A2"/>
    <w:rsid w:val="00577704"/>
    <w:rsid w:val="005849B2"/>
    <w:rsid w:val="00584D43"/>
    <w:rsid w:val="00587A8C"/>
    <w:rsid w:val="00591119"/>
    <w:rsid w:val="005A1245"/>
    <w:rsid w:val="005B3519"/>
    <w:rsid w:val="005B3A1F"/>
    <w:rsid w:val="005C1520"/>
    <w:rsid w:val="005C2E65"/>
    <w:rsid w:val="005E1E76"/>
    <w:rsid w:val="005F1548"/>
    <w:rsid w:val="005F2769"/>
    <w:rsid w:val="00641AD2"/>
    <w:rsid w:val="00647782"/>
    <w:rsid w:val="006529B9"/>
    <w:rsid w:val="00656D8A"/>
    <w:rsid w:val="00664A01"/>
    <w:rsid w:val="00680AAC"/>
    <w:rsid w:val="00682F47"/>
    <w:rsid w:val="00683369"/>
    <w:rsid w:val="00684B3D"/>
    <w:rsid w:val="00694E27"/>
    <w:rsid w:val="006A166E"/>
    <w:rsid w:val="006A1AC6"/>
    <w:rsid w:val="006A3962"/>
    <w:rsid w:val="006A4BF5"/>
    <w:rsid w:val="006A5BD9"/>
    <w:rsid w:val="006A6B2B"/>
    <w:rsid w:val="006C0B67"/>
    <w:rsid w:val="006C3EB0"/>
    <w:rsid w:val="006D2671"/>
    <w:rsid w:val="006E2C58"/>
    <w:rsid w:val="006E56E0"/>
    <w:rsid w:val="006F2F09"/>
    <w:rsid w:val="006F2F14"/>
    <w:rsid w:val="006F5A23"/>
    <w:rsid w:val="00716E7F"/>
    <w:rsid w:val="00726EB7"/>
    <w:rsid w:val="007355E1"/>
    <w:rsid w:val="0075205B"/>
    <w:rsid w:val="00753A48"/>
    <w:rsid w:val="007553B4"/>
    <w:rsid w:val="00765962"/>
    <w:rsid w:val="00782186"/>
    <w:rsid w:val="00784982"/>
    <w:rsid w:val="00791020"/>
    <w:rsid w:val="007946DD"/>
    <w:rsid w:val="007A3C68"/>
    <w:rsid w:val="007A7C7A"/>
    <w:rsid w:val="007C2862"/>
    <w:rsid w:val="007C53D3"/>
    <w:rsid w:val="007D476A"/>
    <w:rsid w:val="007D7743"/>
    <w:rsid w:val="007E40EE"/>
    <w:rsid w:val="007E4A01"/>
    <w:rsid w:val="007E566E"/>
    <w:rsid w:val="007F1E38"/>
    <w:rsid w:val="007F2D29"/>
    <w:rsid w:val="00810BC9"/>
    <w:rsid w:val="00811908"/>
    <w:rsid w:val="008121C0"/>
    <w:rsid w:val="0083170D"/>
    <w:rsid w:val="008359E6"/>
    <w:rsid w:val="008503A6"/>
    <w:rsid w:val="00853769"/>
    <w:rsid w:val="008544F2"/>
    <w:rsid w:val="008549CD"/>
    <w:rsid w:val="008811CC"/>
    <w:rsid w:val="00895B96"/>
    <w:rsid w:val="00896156"/>
    <w:rsid w:val="008B1B69"/>
    <w:rsid w:val="008B1EAB"/>
    <w:rsid w:val="008B4267"/>
    <w:rsid w:val="008D2484"/>
    <w:rsid w:val="008D2C75"/>
    <w:rsid w:val="008D6F18"/>
    <w:rsid w:val="008D7200"/>
    <w:rsid w:val="00905CD0"/>
    <w:rsid w:val="00922203"/>
    <w:rsid w:val="00923E4F"/>
    <w:rsid w:val="009349CF"/>
    <w:rsid w:val="00936932"/>
    <w:rsid w:val="0094530C"/>
    <w:rsid w:val="00947A37"/>
    <w:rsid w:val="009658A6"/>
    <w:rsid w:val="00971DB3"/>
    <w:rsid w:val="00992256"/>
    <w:rsid w:val="009B4EFE"/>
    <w:rsid w:val="009D09D3"/>
    <w:rsid w:val="009D1459"/>
    <w:rsid w:val="009E01DE"/>
    <w:rsid w:val="00A22D11"/>
    <w:rsid w:val="00A3062E"/>
    <w:rsid w:val="00A61AF2"/>
    <w:rsid w:val="00A7292F"/>
    <w:rsid w:val="00A82BC7"/>
    <w:rsid w:val="00AA0785"/>
    <w:rsid w:val="00AA3564"/>
    <w:rsid w:val="00AA4BAA"/>
    <w:rsid w:val="00AB7E45"/>
    <w:rsid w:val="00AC6717"/>
    <w:rsid w:val="00AD67DD"/>
    <w:rsid w:val="00AE1B82"/>
    <w:rsid w:val="00AE420C"/>
    <w:rsid w:val="00AE470C"/>
    <w:rsid w:val="00B06AD7"/>
    <w:rsid w:val="00B2219C"/>
    <w:rsid w:val="00B263B7"/>
    <w:rsid w:val="00B31079"/>
    <w:rsid w:val="00B3286A"/>
    <w:rsid w:val="00B51939"/>
    <w:rsid w:val="00B6340D"/>
    <w:rsid w:val="00B673BB"/>
    <w:rsid w:val="00B849C6"/>
    <w:rsid w:val="00BA0FF8"/>
    <w:rsid w:val="00BC002B"/>
    <w:rsid w:val="00BC13B8"/>
    <w:rsid w:val="00BC67BE"/>
    <w:rsid w:val="00BD23EF"/>
    <w:rsid w:val="00BD486C"/>
    <w:rsid w:val="00BE6AD9"/>
    <w:rsid w:val="00BF196E"/>
    <w:rsid w:val="00BF7BA9"/>
    <w:rsid w:val="00C05476"/>
    <w:rsid w:val="00C1036B"/>
    <w:rsid w:val="00C315ED"/>
    <w:rsid w:val="00C35B0C"/>
    <w:rsid w:val="00C41A1F"/>
    <w:rsid w:val="00C469BA"/>
    <w:rsid w:val="00C505B1"/>
    <w:rsid w:val="00C51C60"/>
    <w:rsid w:val="00C55BB4"/>
    <w:rsid w:val="00C57AFF"/>
    <w:rsid w:val="00C66D6B"/>
    <w:rsid w:val="00C82B8F"/>
    <w:rsid w:val="00C85B1A"/>
    <w:rsid w:val="00C90F8F"/>
    <w:rsid w:val="00C930E9"/>
    <w:rsid w:val="00C93656"/>
    <w:rsid w:val="00CA63A0"/>
    <w:rsid w:val="00CB3227"/>
    <w:rsid w:val="00CB4252"/>
    <w:rsid w:val="00CC15B7"/>
    <w:rsid w:val="00CC37A9"/>
    <w:rsid w:val="00CC7FC0"/>
    <w:rsid w:val="00CD19ED"/>
    <w:rsid w:val="00CE425D"/>
    <w:rsid w:val="00CE56ED"/>
    <w:rsid w:val="00CE602B"/>
    <w:rsid w:val="00CF39A8"/>
    <w:rsid w:val="00D00639"/>
    <w:rsid w:val="00D04AB9"/>
    <w:rsid w:val="00D05EA6"/>
    <w:rsid w:val="00D069EA"/>
    <w:rsid w:val="00D06E04"/>
    <w:rsid w:val="00D14A10"/>
    <w:rsid w:val="00D16CA5"/>
    <w:rsid w:val="00D212C8"/>
    <w:rsid w:val="00D416FE"/>
    <w:rsid w:val="00D47B17"/>
    <w:rsid w:val="00D55287"/>
    <w:rsid w:val="00D570AC"/>
    <w:rsid w:val="00D626BD"/>
    <w:rsid w:val="00D91054"/>
    <w:rsid w:val="00D95D9D"/>
    <w:rsid w:val="00DA4CCB"/>
    <w:rsid w:val="00DA6088"/>
    <w:rsid w:val="00DB2183"/>
    <w:rsid w:val="00DB4900"/>
    <w:rsid w:val="00DD0E31"/>
    <w:rsid w:val="00DD45A6"/>
    <w:rsid w:val="00DE30E3"/>
    <w:rsid w:val="00DE37FE"/>
    <w:rsid w:val="00DE4EE5"/>
    <w:rsid w:val="00DE6EE5"/>
    <w:rsid w:val="00E220F6"/>
    <w:rsid w:val="00E30CDF"/>
    <w:rsid w:val="00E320E4"/>
    <w:rsid w:val="00E5009D"/>
    <w:rsid w:val="00E605CC"/>
    <w:rsid w:val="00E62809"/>
    <w:rsid w:val="00E63311"/>
    <w:rsid w:val="00E65702"/>
    <w:rsid w:val="00E71899"/>
    <w:rsid w:val="00EB0138"/>
    <w:rsid w:val="00ED025B"/>
    <w:rsid w:val="00EE3304"/>
    <w:rsid w:val="00EE48FF"/>
    <w:rsid w:val="00EE4FF2"/>
    <w:rsid w:val="00F02DD5"/>
    <w:rsid w:val="00F13692"/>
    <w:rsid w:val="00F21CE8"/>
    <w:rsid w:val="00F2633E"/>
    <w:rsid w:val="00F41279"/>
    <w:rsid w:val="00F4663F"/>
    <w:rsid w:val="00F53ED8"/>
    <w:rsid w:val="00FA17EA"/>
    <w:rsid w:val="00FD52A8"/>
    <w:rsid w:val="00FD6169"/>
    <w:rsid w:val="00FF324D"/>
    <w:rsid w:val="00FF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5707713E"/>
  <w14:defaultImageDpi w14:val="330"/>
  <w15:docId w15:val="{70F0EA4F-1F9E-4036-86D3-488768361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A67"/>
    <w:pPr>
      <w:spacing w:before="120" w:after="120"/>
    </w:pPr>
    <w:rPr>
      <w:rFonts w:asciiTheme="minorHAnsi" w:hAnsiTheme="minorHAnsi"/>
      <w:sz w:val="24"/>
      <w:lang w:val="fr-FR" w:eastAsia="fr-FR"/>
    </w:rPr>
  </w:style>
  <w:style w:type="paragraph" w:styleId="Titre1">
    <w:name w:val="heading 1"/>
    <w:basedOn w:val="Normal"/>
    <w:next w:val="Normal"/>
    <w:qFormat/>
    <w:rsid w:val="0012022E"/>
    <w:pPr>
      <w:keepNext/>
      <w:numPr>
        <w:numId w:val="36"/>
      </w:numPr>
      <w:spacing w:before="24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12022E"/>
    <w:pPr>
      <w:keepNext/>
      <w:numPr>
        <w:ilvl w:val="1"/>
        <w:numId w:val="36"/>
      </w:numPr>
      <w:spacing w:before="240"/>
      <w:outlineLvl w:val="1"/>
    </w:pPr>
    <w:rPr>
      <w:b/>
      <w:iCs/>
      <w:u w:val="single"/>
    </w:rPr>
  </w:style>
  <w:style w:type="paragraph" w:styleId="Titre3">
    <w:name w:val="heading 3"/>
    <w:basedOn w:val="Normal"/>
    <w:next w:val="Normal"/>
    <w:link w:val="Titre3Car"/>
    <w:qFormat/>
    <w:rsid w:val="0012022E"/>
    <w:pPr>
      <w:keepNext/>
      <w:numPr>
        <w:ilvl w:val="2"/>
        <w:numId w:val="36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36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36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36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36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36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36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rsid w:val="0012022E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styleId="lev">
    <w:name w:val="Strong"/>
    <w:basedOn w:val="Policepardfaut"/>
    <w:rsid w:val="007A7C7A"/>
    <w:rPr>
      <w:b/>
      <w:bCs/>
    </w:rPr>
  </w:style>
  <w:style w:type="paragraph" w:styleId="Paragraphedeliste">
    <w:name w:val="List Paragraph"/>
    <w:basedOn w:val="Normal"/>
    <w:uiPriority w:val="34"/>
    <w:qFormat/>
    <w:rsid w:val="00D55287"/>
    <w:pPr>
      <w:ind w:left="720"/>
      <w:contextualSpacing/>
    </w:pPr>
  </w:style>
  <w:style w:type="table" w:customStyle="1" w:styleId="TableauGrille1Clair1">
    <w:name w:val="Tableau Grille 1 Clair1"/>
    <w:basedOn w:val="TableauNormal"/>
    <w:uiPriority w:val="46"/>
    <w:rsid w:val="00E320E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4-Accentuation51">
    <w:name w:val="Tableau Grille 4 - Accentuation 51"/>
    <w:basedOn w:val="TableauNormal"/>
    <w:uiPriority w:val="49"/>
    <w:rsid w:val="00E320E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Sous-titre">
    <w:name w:val="Subtitle"/>
    <w:basedOn w:val="Normal"/>
    <w:next w:val="Normal"/>
    <w:link w:val="Sous-titreCar"/>
    <w:qFormat/>
    <w:rsid w:val="00084FB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rsid w:val="00084FB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fr-FR" w:eastAsia="fr-FR"/>
    </w:rPr>
  </w:style>
  <w:style w:type="paragraph" w:styleId="Titre">
    <w:name w:val="Title"/>
    <w:basedOn w:val="Normal"/>
    <w:next w:val="Normal"/>
    <w:link w:val="TitreCar"/>
    <w:qFormat/>
    <w:rsid w:val="00443870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443870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  <w:style w:type="paragraph" w:customStyle="1" w:styleId="western">
    <w:name w:val="western"/>
    <w:basedOn w:val="Normal"/>
    <w:rsid w:val="00443870"/>
    <w:pPr>
      <w:spacing w:before="100" w:beforeAutospacing="1" w:after="119"/>
    </w:pPr>
    <w:rPr>
      <w:rFonts w:cs="Arial"/>
      <w:sz w:val="22"/>
      <w:szCs w:val="22"/>
      <w:lang w:val="en-GB" w:eastAsia="en-GB"/>
    </w:rPr>
  </w:style>
  <w:style w:type="paragraph" w:customStyle="1" w:styleId="Default">
    <w:name w:val="Default"/>
    <w:rsid w:val="00E62809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table" w:customStyle="1" w:styleId="Tableausimple11">
    <w:name w:val="Tableau simple 11"/>
    <w:basedOn w:val="TableauNormal"/>
    <w:uiPriority w:val="40"/>
    <w:rsid w:val="00E62809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3Car">
    <w:name w:val="Titre 3 Car"/>
    <w:basedOn w:val="Policepardfaut"/>
    <w:link w:val="Titre3"/>
    <w:rsid w:val="007C2862"/>
    <w:rPr>
      <w:rFonts w:ascii="Arial" w:hAnsi="Arial"/>
      <w:b/>
      <w:sz w:val="24"/>
      <w:lang w:val="fr-FR" w:eastAsia="fr-FR"/>
    </w:rPr>
  </w:style>
  <w:style w:type="paragraph" w:customStyle="1" w:styleId="Normalsansparaph">
    <w:name w:val="Normal sans paraph"/>
    <w:basedOn w:val="Normal"/>
    <w:qFormat/>
    <w:rsid w:val="000D5A67"/>
    <w:pPr>
      <w:spacing w:after="0"/>
    </w:pPr>
    <w:rPr>
      <w:rFonts w:eastAsiaTheme="minorEastAsia" w:cstheme="minorBidi"/>
      <w:bCs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396AC0"/>
    <w:pPr>
      <w:spacing w:before="0" w:after="0"/>
      <w:ind w:left="240" w:hanging="240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3703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Mod&#232;les\Canevas%20CPNV\Dossier%20de%20projet%20Application%20CPNV%20v8.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06E7C-9B1A-4EDE-8FD4-435BAC9CA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Application CPNV v8.3</Template>
  <TotalTime>47</TotalTime>
  <Pages>3</Pages>
  <Words>190</Words>
  <Characters>1049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>1</vt:lpstr>
      <vt:lpstr>Introduction</vt:lpstr>
      <vt:lpstr>    Cadre, description et motivation</vt:lpstr>
      <vt:lpstr>    Organisation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initial</vt:lpstr>
      <vt:lpstr>    Planification</vt:lpstr>
      <vt:lpstr>    Historique</vt:lpstr>
      <vt:lpstr>Conception</vt:lpstr>
      <vt:lpstr>    Dossier de conception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bord de chaque participant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BERGMANN Florian</dc:creator>
  <cp:lastModifiedBy>BERGMANN Florian</cp:lastModifiedBy>
  <cp:revision>8</cp:revision>
  <cp:lastPrinted>2019-06-05T11:47:00Z</cp:lastPrinted>
  <dcterms:created xsi:type="dcterms:W3CDTF">2019-06-04T20:09:00Z</dcterms:created>
  <dcterms:modified xsi:type="dcterms:W3CDTF">2019-06-05T12:25:00Z</dcterms:modified>
</cp:coreProperties>
</file>