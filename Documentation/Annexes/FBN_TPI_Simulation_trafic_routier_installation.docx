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Pr="000D5A67" w:rsidRDefault="00C930E9" w:rsidP="0012022E">
      <w:pPr>
        <w:pStyle w:val="TM1"/>
        <w:rPr>
          <w:rFonts w:cstheme="minorHAnsi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896156" w:rsidRPr="000D5A67" w:rsidTr="008503A6">
        <w:tc>
          <w:tcPr>
            <w:tcW w:w="9210" w:type="dxa"/>
          </w:tcPr>
          <w:p w:rsidR="00896156" w:rsidRDefault="00AA3564" w:rsidP="00AA3564">
            <w:pPr>
              <w:jc w:val="center"/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CocobangoTravels</w:t>
            </w:r>
          </w:p>
          <w:p w:rsidR="00AA3564" w:rsidRPr="000D5A67" w:rsidRDefault="00AA3564" w:rsidP="00AA3564">
            <w:pPr>
              <w:jc w:val="center"/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A3564"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Guide d'installation</w:t>
            </w:r>
          </w:p>
        </w:tc>
      </w:tr>
    </w:tbl>
    <w:p w:rsidR="00CF39A8" w:rsidRDefault="00CF39A8">
      <w:pPr>
        <w:rPr>
          <w:rFonts w:cstheme="minorHAnsi"/>
          <w:sz w:val="52"/>
        </w:rPr>
      </w:pPr>
    </w:p>
    <w:p w:rsidR="00144192" w:rsidRPr="000D5A67" w:rsidRDefault="00144192">
      <w:pPr>
        <w:rPr>
          <w:rFonts w:cstheme="minorHAnsi"/>
          <w:sz w:val="52"/>
        </w:rPr>
      </w:pPr>
    </w:p>
    <w:p w:rsidR="00CF39A8" w:rsidRPr="000D5A67" w:rsidRDefault="00CF39A8">
      <w:pPr>
        <w:rPr>
          <w:rFonts w:cstheme="minorHAnsi"/>
        </w:rPr>
      </w:pPr>
    </w:p>
    <w:p w:rsidR="004F521F" w:rsidRPr="000D5A67" w:rsidRDefault="00896156" w:rsidP="00896156">
      <w:pPr>
        <w:jc w:val="center"/>
        <w:rPr>
          <w:rFonts w:cstheme="minorHAnsi"/>
          <w:i/>
          <w:sz w:val="30"/>
          <w:szCs w:val="30"/>
        </w:rPr>
      </w:pPr>
      <w:r w:rsidRPr="000D5A67">
        <w:rPr>
          <w:rFonts w:cstheme="minorHAnsi"/>
          <w:noProof/>
          <w:lang w:val="fr-CH" w:eastAsia="fr-CH"/>
        </w:rPr>
        <w:drawing>
          <wp:inline distT="0" distB="0" distL="0" distR="0">
            <wp:extent cx="2586573" cy="1698699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coco bongo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573" cy="169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21F" w:rsidRDefault="004F521F" w:rsidP="00896156">
      <w:pPr>
        <w:rPr>
          <w:rFonts w:cstheme="minorHAnsi"/>
          <w:i/>
        </w:rPr>
      </w:pPr>
    </w:p>
    <w:p w:rsidR="00144192" w:rsidRDefault="00144192" w:rsidP="00896156">
      <w:pPr>
        <w:rPr>
          <w:rFonts w:cstheme="minorHAnsi"/>
          <w:i/>
        </w:rPr>
      </w:pPr>
    </w:p>
    <w:p w:rsidR="00144192" w:rsidRDefault="00144192" w:rsidP="00896156">
      <w:pPr>
        <w:rPr>
          <w:rFonts w:cstheme="minorHAnsi"/>
          <w:i/>
        </w:rPr>
      </w:pPr>
    </w:p>
    <w:p w:rsidR="00144192" w:rsidRPr="000D5A67" w:rsidRDefault="00144192" w:rsidP="00896156">
      <w:pPr>
        <w:rPr>
          <w:rFonts w:cstheme="minorHAnsi"/>
          <w:i/>
        </w:rPr>
      </w:pPr>
    </w:p>
    <w:p w:rsidR="004F521F" w:rsidRPr="000D5A67" w:rsidRDefault="00DE6EE5" w:rsidP="0012022E">
      <w:pPr>
        <w:jc w:val="center"/>
        <w:rPr>
          <w:rFonts w:cstheme="minorHAnsi"/>
          <w:i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inline distT="0" distB="0" distL="0" distR="0">
                <wp:extent cx="1106170" cy="866140"/>
                <wp:effectExtent l="0" t="0" r="0" b="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C4C" w:rsidRPr="0067729D" w:rsidRDefault="00414C4C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Bergmann Florian</w:t>
                            </w:r>
                          </w:p>
                          <w:p w:rsidR="00414C4C" w:rsidRPr="0067729D" w:rsidRDefault="00414C4C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Ch. de la Prairie 2</w:t>
                            </w:r>
                          </w:p>
                          <w:p w:rsidR="00414C4C" w:rsidRPr="0067729D" w:rsidRDefault="00414C4C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1426 Concise</w:t>
                            </w:r>
                          </w:p>
                          <w:p w:rsidR="00414C4C" w:rsidRPr="0062247F" w:rsidRDefault="00414C4C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florian.bergmann@cpnv.ch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87.1pt;height:68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" filled="f" stroked="f">
                <v:textbox>
                  <w:txbxContent>
                    <w:p w:rsidR="00414C4C" w:rsidRPr="0067729D" w:rsidRDefault="00414C4C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Bergmann Florian</w:t>
                      </w:r>
                    </w:p>
                    <w:p w:rsidR="00414C4C" w:rsidRPr="0067729D" w:rsidRDefault="00414C4C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Ch. de la Prairie 2</w:t>
                      </w:r>
                    </w:p>
                    <w:p w:rsidR="00414C4C" w:rsidRPr="0067729D" w:rsidRDefault="00414C4C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1426 Concise</w:t>
                      </w:r>
                    </w:p>
                    <w:p w:rsidR="00414C4C" w:rsidRPr="0062247F" w:rsidRDefault="00414C4C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florian.bergmann@cpnv.ch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521F" w:rsidRDefault="004F521F" w:rsidP="004F521F">
      <w:pPr>
        <w:jc w:val="center"/>
        <w:rPr>
          <w:rFonts w:cstheme="minorHAnsi"/>
          <w:u w:val="single"/>
        </w:rPr>
      </w:pPr>
    </w:p>
    <w:p w:rsidR="00144192" w:rsidRPr="000D5A67" w:rsidRDefault="00144192" w:rsidP="004F521F">
      <w:pPr>
        <w:jc w:val="center"/>
        <w:rPr>
          <w:rFonts w:cstheme="minorHAnsi"/>
          <w:u w:val="single"/>
        </w:rPr>
      </w:pPr>
    </w:p>
    <w:p w:rsidR="004F521F" w:rsidRPr="000D5A67" w:rsidRDefault="00DE6EE5" w:rsidP="004F521F">
      <w:pPr>
        <w:jc w:val="center"/>
        <w:rPr>
          <w:rFonts w:cstheme="minorHAnsi"/>
          <w:u w:val="single"/>
        </w:rPr>
      </w:pPr>
      <w:r w:rsidRPr="000D5A67">
        <w:rPr>
          <w:rFonts w:cstheme="minorHAnsi"/>
          <w:noProof/>
          <w:lang w:val="fr-CH" w:eastAsia="fr-CH"/>
        </w:rPr>
        <w:drawing>
          <wp:anchor distT="0" distB="0" distL="114300" distR="114300" simplePos="0" relativeHeight="251657216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Pr="000D5A67" w:rsidRDefault="004F521F" w:rsidP="004F521F">
      <w:pPr>
        <w:rPr>
          <w:rFonts w:cstheme="minorHAnsi"/>
        </w:rPr>
      </w:pPr>
    </w:p>
    <w:p w:rsidR="004F521F" w:rsidRPr="000D5A67" w:rsidRDefault="00DE6EE5" w:rsidP="004F521F">
      <w:pPr>
        <w:rPr>
          <w:rFonts w:cstheme="minorHAnsi"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C4C" w:rsidRDefault="00414C4C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SI-C3b</w:t>
                            </w:r>
                          </w:p>
                          <w:p w:rsidR="00414C4C" w:rsidRDefault="00414C4C" w:rsidP="004F521F">
                            <w:pPr>
                              <w:jc w:val="center"/>
                            </w:pPr>
                          </w:p>
                          <w:p w:rsidR="00414C4C" w:rsidRDefault="00414C4C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05 février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164pt;margin-top:2.65pt;width:119.25pt;height:5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14C4C" w:rsidRDefault="00414C4C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SI-C3b</w:t>
                      </w:r>
                    </w:p>
                    <w:p w:rsidR="00414C4C" w:rsidRDefault="00414C4C" w:rsidP="004F521F">
                      <w:pPr>
                        <w:jc w:val="center"/>
                      </w:pPr>
                    </w:p>
                    <w:p w:rsidR="00414C4C" w:rsidRDefault="00414C4C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05 février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Pr="000D5A67" w:rsidRDefault="004F521F" w:rsidP="004F521F">
      <w:pPr>
        <w:rPr>
          <w:rFonts w:cstheme="minorHAnsi"/>
        </w:rPr>
      </w:pPr>
    </w:p>
    <w:p w:rsidR="00E320E4" w:rsidRDefault="00C930E9" w:rsidP="001709A2">
      <w:pPr>
        <w:pStyle w:val="Titre1"/>
      </w:pPr>
      <w:r w:rsidRPr="000D5A67">
        <w:rPr>
          <w:rFonts w:cstheme="minorHAnsi"/>
        </w:rPr>
        <w:br w:type="page"/>
      </w:r>
      <w:bookmarkStart w:id="0" w:name="_Toc5223942"/>
      <w:r w:rsidR="008121C0">
        <w:lastRenderedPageBreak/>
        <w:t>Site WEB</w:t>
      </w:r>
      <w:bookmarkEnd w:id="0"/>
    </w:p>
    <w:p w:rsidR="008121C0" w:rsidRDefault="008121C0" w:rsidP="00CA63A0">
      <w:pPr>
        <w:pStyle w:val="Paragraphedeliste"/>
        <w:numPr>
          <w:ilvl w:val="0"/>
          <w:numId w:val="44"/>
        </w:numPr>
      </w:pPr>
      <w:r>
        <w:t>Commencez par récupérer le code source.</w:t>
      </w:r>
    </w:p>
    <w:p w:rsidR="008121C0" w:rsidRDefault="00CA63A0" w:rsidP="00CA63A0">
      <w:pPr>
        <w:pStyle w:val="Paragraphedeliste"/>
        <w:numPr>
          <w:ilvl w:val="0"/>
          <w:numId w:val="44"/>
        </w:numPr>
      </w:pPr>
      <w:r>
        <w:t>Utilise</w:t>
      </w:r>
      <w:r w:rsidR="008121C0">
        <w:t xml:space="preserve"> </w:t>
      </w:r>
      <w:r>
        <w:t>ensuite</w:t>
      </w:r>
      <w:r w:rsidR="008121C0">
        <w:t xml:space="preserve"> un logiciel d'accès de ressources à distance.</w:t>
      </w:r>
    </w:p>
    <w:p w:rsidR="00971DB3" w:rsidRDefault="00971DB3" w:rsidP="00CA63A0">
      <w:pPr>
        <w:pStyle w:val="Paragraphedeliste"/>
        <w:numPr>
          <w:ilvl w:val="0"/>
          <w:numId w:val="44"/>
        </w:numPr>
      </w:pPr>
      <w:r>
        <w:t>Intégrez ensuite le code récupéré sur votre hébergeur selon les indications de celui-ci.</w:t>
      </w:r>
    </w:p>
    <w:p w:rsidR="001709A2" w:rsidRPr="00CA63A0" w:rsidRDefault="001709A2" w:rsidP="00CA63A0">
      <w:pPr>
        <w:pStyle w:val="Paragraphedeliste"/>
        <w:numPr>
          <w:ilvl w:val="0"/>
          <w:numId w:val="44"/>
        </w:numPr>
        <w:rPr>
          <w:color w:val="FF0000"/>
        </w:rPr>
      </w:pPr>
      <w:r w:rsidRPr="00CA63A0">
        <w:rPr>
          <w:color w:val="FF0000"/>
        </w:rPr>
        <w:t xml:space="preserve">Attention à ce que votre </w:t>
      </w:r>
      <w:r w:rsidR="00CA63A0" w:rsidRPr="00CA63A0">
        <w:rPr>
          <w:color w:val="FF0000"/>
        </w:rPr>
        <w:t>hébergeur</w:t>
      </w:r>
      <w:r w:rsidRPr="00CA63A0">
        <w:rPr>
          <w:color w:val="FF0000"/>
        </w:rPr>
        <w:t xml:space="preserve"> supporte le JavaScript et le PHP.</w:t>
      </w:r>
    </w:p>
    <w:p w:rsidR="008121C0" w:rsidRDefault="008121C0" w:rsidP="008121C0">
      <w:pPr>
        <w:pStyle w:val="Titre1"/>
      </w:pPr>
      <w:bookmarkStart w:id="1" w:name="_Toc5223943"/>
      <w:r>
        <w:t>BDD</w:t>
      </w:r>
      <w:bookmarkEnd w:id="1"/>
    </w:p>
    <w:p w:rsidR="00971DB3" w:rsidRDefault="001709A2" w:rsidP="00CA63A0">
      <w:pPr>
        <w:pStyle w:val="Paragraphedeliste"/>
        <w:numPr>
          <w:ilvl w:val="0"/>
          <w:numId w:val="45"/>
        </w:numPr>
      </w:pPr>
      <w:r>
        <w:t>Les scripts de créations se trouvent dans le dossier API dans le code source.</w:t>
      </w:r>
    </w:p>
    <w:p w:rsidR="00CA63A0" w:rsidRDefault="00CA63A0" w:rsidP="00CA63A0">
      <w:pPr>
        <w:pStyle w:val="Paragraphedeliste"/>
        <w:numPr>
          <w:ilvl w:val="0"/>
          <w:numId w:val="45"/>
        </w:numPr>
      </w:pPr>
      <w:r>
        <w:t>Exécuter les scripts dans votre Interface web de gestion de donnée.</w:t>
      </w:r>
    </w:p>
    <w:p w:rsidR="00CA63A0" w:rsidRPr="00CA63A0" w:rsidRDefault="001709A2" w:rsidP="00CA63A0">
      <w:pPr>
        <w:pStyle w:val="Paragraphedeliste"/>
        <w:numPr>
          <w:ilvl w:val="0"/>
          <w:numId w:val="45"/>
        </w:numPr>
        <w:rPr>
          <w:color w:val="FF0000"/>
        </w:rPr>
      </w:pPr>
      <w:r w:rsidRPr="00CA63A0">
        <w:rPr>
          <w:color w:val="FF0000"/>
        </w:rPr>
        <w:t xml:space="preserve">Attention à ce que votre </w:t>
      </w:r>
      <w:r w:rsidR="00CA63A0" w:rsidRPr="00CA63A0">
        <w:rPr>
          <w:color w:val="FF0000"/>
        </w:rPr>
        <w:t>hébergement</w:t>
      </w:r>
      <w:r w:rsidRPr="00CA63A0">
        <w:rPr>
          <w:color w:val="FF0000"/>
        </w:rPr>
        <w:t xml:space="preserve"> soit en MySQL.</w:t>
      </w:r>
      <w:bookmarkStart w:id="2" w:name="_GoBack"/>
      <w:bookmarkEnd w:id="2"/>
    </w:p>
    <w:sectPr w:rsidR="00CA63A0" w:rsidRPr="00CA63A0" w:rsidSect="007E566E">
      <w:headerReference w:type="default" r:id="rId10"/>
      <w:footerReference w:type="default" r:id="rId11"/>
      <w:type w:val="continuous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A1F" w:rsidRDefault="005B3A1F">
      <w:r>
        <w:separator/>
      </w:r>
    </w:p>
  </w:endnote>
  <w:endnote w:type="continuationSeparator" w:id="0">
    <w:p w:rsidR="005B3A1F" w:rsidRDefault="005B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1560"/>
      <w:gridCol w:w="2974"/>
    </w:tblGrid>
    <w:tr w:rsidR="00414C4C" w:rsidTr="00275F68">
      <w:tc>
        <w:tcPr>
          <w:tcW w:w="4536" w:type="dxa"/>
          <w:vAlign w:val="center"/>
        </w:tcPr>
        <w:p w:rsidR="00414C4C" w:rsidRDefault="00414C4C" w:rsidP="007E4A01">
          <w:pPr>
            <w:pStyle w:val="Pieddepag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275F68">
            <w:rPr>
              <w:noProof/>
            </w:rPr>
            <w:t>CocobangoTravel_installation.docx</w:t>
          </w:r>
          <w:r>
            <w:rPr>
              <w:noProof/>
            </w:rPr>
            <w:fldChar w:fldCharType="end"/>
          </w:r>
        </w:p>
      </w:tc>
      <w:tc>
        <w:tcPr>
          <w:tcW w:w="1560" w:type="dxa"/>
          <w:vAlign w:val="center"/>
        </w:tcPr>
        <w:p w:rsidR="00414C4C" w:rsidRDefault="00414C4C" w:rsidP="007E4A01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75F68">
            <w:rPr>
              <w:noProof/>
            </w:rPr>
            <w:t>2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275F6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974" w:type="dxa"/>
          <w:vAlign w:val="center"/>
        </w:tcPr>
        <w:p w:rsidR="00414C4C" w:rsidRDefault="00414C4C" w:rsidP="007E4A01">
          <w:pPr>
            <w:pStyle w:val="Pieddepage"/>
            <w:jc w:val="right"/>
          </w:pPr>
          <w:r>
            <w:fldChar w:fldCharType="begin"/>
          </w:r>
          <w:r>
            <w:instrText xml:space="preserve"> PRINTDATE  \@ "d MMMM yyyy"  \* MERGEFORMAT </w:instrText>
          </w:r>
          <w:r>
            <w:fldChar w:fldCharType="separate"/>
          </w:r>
          <w:r w:rsidR="00275F68">
            <w:rPr>
              <w:noProof/>
            </w:rPr>
            <w:t>5 avril 2019</w:t>
          </w:r>
          <w:r>
            <w:fldChar w:fldCharType="end"/>
          </w:r>
        </w:p>
      </w:tc>
    </w:tr>
  </w:tbl>
  <w:p w:rsidR="00414C4C" w:rsidRDefault="00414C4C" w:rsidP="007E4A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A1F" w:rsidRDefault="005B3A1F">
      <w:r>
        <w:separator/>
      </w:r>
    </w:p>
  </w:footnote>
  <w:footnote w:type="continuationSeparator" w:id="0">
    <w:p w:rsidR="005B3A1F" w:rsidRDefault="005B3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1"/>
      <w:gridCol w:w="3004"/>
      <w:gridCol w:w="3055"/>
    </w:tblGrid>
    <w:tr w:rsidR="00414C4C" w:rsidTr="007355E1">
      <w:tc>
        <w:tcPr>
          <w:tcW w:w="3070" w:type="dxa"/>
          <w:vAlign w:val="center"/>
        </w:tcPr>
        <w:p w:rsidR="00414C4C" w:rsidRDefault="00414C4C" w:rsidP="007E4A01">
          <w:r>
            <w:rPr>
              <w:noProof/>
              <w:lang w:val="fr-CH" w:eastAsia="fr-CH"/>
            </w:rPr>
            <w:drawing>
              <wp:inline distT="0" distB="0" distL="0" distR="0">
                <wp:extent cx="762000" cy="228600"/>
                <wp:effectExtent l="0" t="0" r="0" b="0"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0" w:type="dxa"/>
          <w:vAlign w:val="center"/>
        </w:tcPr>
        <w:p w:rsidR="00414C4C" w:rsidRDefault="00414C4C" w:rsidP="007E4A01">
          <w:pPr>
            <w:jc w:val="center"/>
          </w:pPr>
          <w:r>
            <w:t>Florian Bergmann</w:t>
          </w:r>
        </w:p>
      </w:tc>
      <w:tc>
        <w:tcPr>
          <w:tcW w:w="3070" w:type="dxa"/>
          <w:vAlign w:val="center"/>
        </w:tcPr>
        <w:p w:rsidR="00414C4C" w:rsidRPr="007355E1" w:rsidRDefault="00414C4C" w:rsidP="007E4A01">
          <w:pPr>
            <w:jc w:val="right"/>
            <w:rPr>
              <w:b/>
            </w:rPr>
          </w:pPr>
          <w:r w:rsidRPr="0048089F">
            <w:rPr>
              <w:b/>
              <w:color w:val="17365D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CocobangoTravels</w:t>
          </w:r>
        </w:p>
      </w:tc>
    </w:tr>
  </w:tbl>
  <w:p w:rsidR="00414C4C" w:rsidRDefault="00414C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13C90"/>
    <w:multiLevelType w:val="hybridMultilevel"/>
    <w:tmpl w:val="5206006A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2726"/>
    <w:multiLevelType w:val="hybridMultilevel"/>
    <w:tmpl w:val="51C0A04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045C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6F52A2"/>
    <w:multiLevelType w:val="hybridMultilevel"/>
    <w:tmpl w:val="533EC85A"/>
    <w:lvl w:ilvl="0" w:tplc="5E6E27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748E5"/>
    <w:multiLevelType w:val="hybridMultilevel"/>
    <w:tmpl w:val="EC32D156"/>
    <w:lvl w:ilvl="0" w:tplc="9ACE3D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3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850F9"/>
    <w:multiLevelType w:val="hybridMultilevel"/>
    <w:tmpl w:val="73620EA0"/>
    <w:lvl w:ilvl="0" w:tplc="811CA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CCF61F2"/>
    <w:multiLevelType w:val="hybridMultilevel"/>
    <w:tmpl w:val="8BBE5846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29212280"/>
    <w:multiLevelType w:val="multilevel"/>
    <w:tmpl w:val="66D8E1EC"/>
    <w:lvl w:ilvl="0">
      <w:start w:val="7"/>
      <w:numFmt w:val="decimalZero"/>
      <w:lvlText w:val="%1"/>
      <w:lvlJc w:val="left"/>
      <w:pPr>
        <w:ind w:left="1200" w:hanging="120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200" w:hanging="120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26606"/>
    <w:multiLevelType w:val="hybridMultilevel"/>
    <w:tmpl w:val="7814FFCC"/>
    <w:lvl w:ilvl="0" w:tplc="8F2E5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F4264"/>
    <w:multiLevelType w:val="hybridMultilevel"/>
    <w:tmpl w:val="64C2F1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4E487038"/>
    <w:multiLevelType w:val="hybridMultilevel"/>
    <w:tmpl w:val="E2BE3F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C01B75"/>
    <w:multiLevelType w:val="hybridMultilevel"/>
    <w:tmpl w:val="1B9814FE"/>
    <w:lvl w:ilvl="0" w:tplc="D504956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82FCB"/>
    <w:multiLevelType w:val="hybridMultilevel"/>
    <w:tmpl w:val="5DBC54B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BF2CBF"/>
    <w:multiLevelType w:val="hybridMultilevel"/>
    <w:tmpl w:val="9676C5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164E4"/>
    <w:multiLevelType w:val="hybridMultilevel"/>
    <w:tmpl w:val="2FF8A218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027E6B"/>
    <w:multiLevelType w:val="hybridMultilevel"/>
    <w:tmpl w:val="353493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6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193736"/>
    <w:multiLevelType w:val="multilevel"/>
    <w:tmpl w:val="448E8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"/>
  </w:num>
  <w:num w:numId="3">
    <w:abstractNumId w:val="12"/>
  </w:num>
  <w:num w:numId="4">
    <w:abstractNumId w:val="36"/>
  </w:num>
  <w:num w:numId="5">
    <w:abstractNumId w:val="25"/>
  </w:num>
  <w:num w:numId="6">
    <w:abstractNumId w:val="14"/>
  </w:num>
  <w:num w:numId="7">
    <w:abstractNumId w:val="29"/>
  </w:num>
  <w:num w:numId="8">
    <w:abstractNumId w:val="40"/>
  </w:num>
  <w:num w:numId="9">
    <w:abstractNumId w:val="9"/>
  </w:num>
  <w:num w:numId="10">
    <w:abstractNumId w:val="20"/>
  </w:num>
  <w:num w:numId="11">
    <w:abstractNumId w:val="24"/>
  </w:num>
  <w:num w:numId="12">
    <w:abstractNumId w:val="21"/>
  </w:num>
  <w:num w:numId="13">
    <w:abstractNumId w:val="35"/>
  </w:num>
  <w:num w:numId="14">
    <w:abstractNumId w:val="0"/>
  </w:num>
  <w:num w:numId="15">
    <w:abstractNumId w:val="3"/>
  </w:num>
  <w:num w:numId="16">
    <w:abstractNumId w:val="17"/>
  </w:num>
  <w:num w:numId="17">
    <w:abstractNumId w:val="10"/>
  </w:num>
  <w:num w:numId="18">
    <w:abstractNumId w:val="39"/>
  </w:num>
  <w:num w:numId="19">
    <w:abstractNumId w:val="31"/>
  </w:num>
  <w:num w:numId="20">
    <w:abstractNumId w:val="41"/>
  </w:num>
  <w:num w:numId="21">
    <w:abstractNumId w:val="27"/>
  </w:num>
  <w:num w:numId="22">
    <w:abstractNumId w:val="37"/>
  </w:num>
  <w:num w:numId="23">
    <w:abstractNumId w:val="16"/>
  </w:num>
  <w:num w:numId="24">
    <w:abstractNumId w:val="23"/>
  </w:num>
  <w:num w:numId="25">
    <w:abstractNumId w:val="8"/>
  </w:num>
  <w:num w:numId="26">
    <w:abstractNumId w:val="19"/>
  </w:num>
  <w:num w:numId="27">
    <w:abstractNumId w:val="4"/>
  </w:num>
  <w:num w:numId="28">
    <w:abstractNumId w:val="11"/>
  </w:num>
  <w:num w:numId="29">
    <w:abstractNumId w:val="15"/>
  </w:num>
  <w:num w:numId="30">
    <w:abstractNumId w:val="26"/>
  </w:num>
  <w:num w:numId="31">
    <w:abstractNumId w:val="18"/>
  </w:num>
  <w:num w:numId="32">
    <w:abstractNumId w:val="33"/>
  </w:num>
  <w:num w:numId="33">
    <w:abstractNumId w:val="6"/>
  </w:num>
  <w:num w:numId="3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</w:num>
  <w:num w:numId="36">
    <w:abstractNumId w:val="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  <w:num w:numId="39">
    <w:abstractNumId w:val="13"/>
  </w:num>
  <w:num w:numId="40">
    <w:abstractNumId w:val="1"/>
  </w:num>
  <w:num w:numId="41">
    <w:abstractNumId w:val="7"/>
  </w:num>
  <w:num w:numId="42">
    <w:abstractNumId w:val="1"/>
  </w:num>
  <w:num w:numId="43">
    <w:abstractNumId w:val="7"/>
  </w:num>
  <w:num w:numId="44">
    <w:abstractNumId w:val="28"/>
  </w:num>
  <w:num w:numId="45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01"/>
    <w:rsid w:val="00015EF5"/>
    <w:rsid w:val="00040876"/>
    <w:rsid w:val="00046B84"/>
    <w:rsid w:val="0005613A"/>
    <w:rsid w:val="00066933"/>
    <w:rsid w:val="00084FBD"/>
    <w:rsid w:val="000A47B7"/>
    <w:rsid w:val="000A4DE6"/>
    <w:rsid w:val="000B1D23"/>
    <w:rsid w:val="000C4EF2"/>
    <w:rsid w:val="000D1B38"/>
    <w:rsid w:val="000D5A67"/>
    <w:rsid w:val="00106180"/>
    <w:rsid w:val="00112FF2"/>
    <w:rsid w:val="0012022E"/>
    <w:rsid w:val="00120E4E"/>
    <w:rsid w:val="00121C4F"/>
    <w:rsid w:val="00124E46"/>
    <w:rsid w:val="00144192"/>
    <w:rsid w:val="001618FE"/>
    <w:rsid w:val="001620EF"/>
    <w:rsid w:val="00163FA1"/>
    <w:rsid w:val="001709A2"/>
    <w:rsid w:val="001725CE"/>
    <w:rsid w:val="00172C7C"/>
    <w:rsid w:val="00174AD5"/>
    <w:rsid w:val="001800E8"/>
    <w:rsid w:val="001849AA"/>
    <w:rsid w:val="001B2CDE"/>
    <w:rsid w:val="001B362A"/>
    <w:rsid w:val="001B6598"/>
    <w:rsid w:val="001B7271"/>
    <w:rsid w:val="001B7C29"/>
    <w:rsid w:val="001C30F7"/>
    <w:rsid w:val="001D115A"/>
    <w:rsid w:val="001D124D"/>
    <w:rsid w:val="001D1513"/>
    <w:rsid w:val="001E1A8C"/>
    <w:rsid w:val="001F3FBE"/>
    <w:rsid w:val="001F52E1"/>
    <w:rsid w:val="00205685"/>
    <w:rsid w:val="00212505"/>
    <w:rsid w:val="00227177"/>
    <w:rsid w:val="00232BA3"/>
    <w:rsid w:val="00232E9F"/>
    <w:rsid w:val="00245601"/>
    <w:rsid w:val="00255365"/>
    <w:rsid w:val="00265412"/>
    <w:rsid w:val="00273DCC"/>
    <w:rsid w:val="00274746"/>
    <w:rsid w:val="00275F68"/>
    <w:rsid w:val="00281546"/>
    <w:rsid w:val="00297836"/>
    <w:rsid w:val="002A08AB"/>
    <w:rsid w:val="002A1DB5"/>
    <w:rsid w:val="002C0A14"/>
    <w:rsid w:val="002C4C01"/>
    <w:rsid w:val="002E5622"/>
    <w:rsid w:val="002F39FF"/>
    <w:rsid w:val="002F423B"/>
    <w:rsid w:val="00300590"/>
    <w:rsid w:val="0030705D"/>
    <w:rsid w:val="003328AE"/>
    <w:rsid w:val="00337744"/>
    <w:rsid w:val="00350ADE"/>
    <w:rsid w:val="00354947"/>
    <w:rsid w:val="0035763A"/>
    <w:rsid w:val="00360243"/>
    <w:rsid w:val="00370301"/>
    <w:rsid w:val="00371ECE"/>
    <w:rsid w:val="00385A3A"/>
    <w:rsid w:val="00396AC0"/>
    <w:rsid w:val="003C2A0D"/>
    <w:rsid w:val="003D2E3C"/>
    <w:rsid w:val="003F2179"/>
    <w:rsid w:val="0040128D"/>
    <w:rsid w:val="0040429A"/>
    <w:rsid w:val="00414C4C"/>
    <w:rsid w:val="00426A61"/>
    <w:rsid w:val="00431BFC"/>
    <w:rsid w:val="00432F3D"/>
    <w:rsid w:val="0044300D"/>
    <w:rsid w:val="00443870"/>
    <w:rsid w:val="004502D9"/>
    <w:rsid w:val="0046530B"/>
    <w:rsid w:val="0048089F"/>
    <w:rsid w:val="00484014"/>
    <w:rsid w:val="00486158"/>
    <w:rsid w:val="0049659A"/>
    <w:rsid w:val="004B01C8"/>
    <w:rsid w:val="004C1568"/>
    <w:rsid w:val="004C32D8"/>
    <w:rsid w:val="004C38FB"/>
    <w:rsid w:val="004C6C1D"/>
    <w:rsid w:val="004D3E57"/>
    <w:rsid w:val="004F521F"/>
    <w:rsid w:val="004F5FAA"/>
    <w:rsid w:val="005143EF"/>
    <w:rsid w:val="005504A2"/>
    <w:rsid w:val="00577704"/>
    <w:rsid w:val="005849B2"/>
    <w:rsid w:val="00584D43"/>
    <w:rsid w:val="00587A8C"/>
    <w:rsid w:val="00591119"/>
    <w:rsid w:val="005A1245"/>
    <w:rsid w:val="005B3A1F"/>
    <w:rsid w:val="005C1520"/>
    <w:rsid w:val="005C2E65"/>
    <w:rsid w:val="005E1E76"/>
    <w:rsid w:val="005F1548"/>
    <w:rsid w:val="005F2769"/>
    <w:rsid w:val="00641AD2"/>
    <w:rsid w:val="00647782"/>
    <w:rsid w:val="006529B9"/>
    <w:rsid w:val="00656D8A"/>
    <w:rsid w:val="00680AAC"/>
    <w:rsid w:val="00682F47"/>
    <w:rsid w:val="00683369"/>
    <w:rsid w:val="00684B3D"/>
    <w:rsid w:val="00694E27"/>
    <w:rsid w:val="006A166E"/>
    <w:rsid w:val="006A1AC6"/>
    <w:rsid w:val="006A3962"/>
    <w:rsid w:val="006A4BF5"/>
    <w:rsid w:val="006A5BD9"/>
    <w:rsid w:val="006A6B2B"/>
    <w:rsid w:val="006C0B67"/>
    <w:rsid w:val="006C3EB0"/>
    <w:rsid w:val="006D2671"/>
    <w:rsid w:val="006E2C58"/>
    <w:rsid w:val="006E56E0"/>
    <w:rsid w:val="006F2F09"/>
    <w:rsid w:val="006F2F14"/>
    <w:rsid w:val="006F5A23"/>
    <w:rsid w:val="00716E7F"/>
    <w:rsid w:val="00726EB7"/>
    <w:rsid w:val="007355E1"/>
    <w:rsid w:val="0075205B"/>
    <w:rsid w:val="00753A48"/>
    <w:rsid w:val="007553B4"/>
    <w:rsid w:val="00782186"/>
    <w:rsid w:val="00784982"/>
    <w:rsid w:val="00791020"/>
    <w:rsid w:val="007946DD"/>
    <w:rsid w:val="007A7C7A"/>
    <w:rsid w:val="007C2862"/>
    <w:rsid w:val="007C53D3"/>
    <w:rsid w:val="007D476A"/>
    <w:rsid w:val="007E40EE"/>
    <w:rsid w:val="007E4A01"/>
    <w:rsid w:val="007E566E"/>
    <w:rsid w:val="007F1E38"/>
    <w:rsid w:val="007F2D29"/>
    <w:rsid w:val="00810BC9"/>
    <w:rsid w:val="00811908"/>
    <w:rsid w:val="008121C0"/>
    <w:rsid w:val="0083170D"/>
    <w:rsid w:val="008359E6"/>
    <w:rsid w:val="008503A6"/>
    <w:rsid w:val="00853769"/>
    <w:rsid w:val="008544F2"/>
    <w:rsid w:val="008811CC"/>
    <w:rsid w:val="00895B96"/>
    <w:rsid w:val="00896156"/>
    <w:rsid w:val="008B1B69"/>
    <w:rsid w:val="008B1EAB"/>
    <w:rsid w:val="008B4267"/>
    <w:rsid w:val="008D2484"/>
    <w:rsid w:val="008D2C75"/>
    <w:rsid w:val="008D6F18"/>
    <w:rsid w:val="008D7200"/>
    <w:rsid w:val="00923E4F"/>
    <w:rsid w:val="0094530C"/>
    <w:rsid w:val="00947A37"/>
    <w:rsid w:val="009658A6"/>
    <w:rsid w:val="00971DB3"/>
    <w:rsid w:val="00992256"/>
    <w:rsid w:val="009D09D3"/>
    <w:rsid w:val="009D1459"/>
    <w:rsid w:val="00A22D11"/>
    <w:rsid w:val="00A3062E"/>
    <w:rsid w:val="00A61AF2"/>
    <w:rsid w:val="00A7292F"/>
    <w:rsid w:val="00A82BC7"/>
    <w:rsid w:val="00AA0785"/>
    <w:rsid w:val="00AA3564"/>
    <w:rsid w:val="00AA4BAA"/>
    <w:rsid w:val="00AB7E45"/>
    <w:rsid w:val="00AC6717"/>
    <w:rsid w:val="00AD67DD"/>
    <w:rsid w:val="00AE1B82"/>
    <w:rsid w:val="00AE420C"/>
    <w:rsid w:val="00AE470C"/>
    <w:rsid w:val="00B06AD7"/>
    <w:rsid w:val="00B2219C"/>
    <w:rsid w:val="00B263B7"/>
    <w:rsid w:val="00B31079"/>
    <w:rsid w:val="00B3286A"/>
    <w:rsid w:val="00B51939"/>
    <w:rsid w:val="00B6340D"/>
    <w:rsid w:val="00B673BB"/>
    <w:rsid w:val="00B849C6"/>
    <w:rsid w:val="00BA0FF8"/>
    <w:rsid w:val="00BC002B"/>
    <w:rsid w:val="00BC13B8"/>
    <w:rsid w:val="00BC67BE"/>
    <w:rsid w:val="00BD23EF"/>
    <w:rsid w:val="00BD486C"/>
    <w:rsid w:val="00BE6AD9"/>
    <w:rsid w:val="00BF196E"/>
    <w:rsid w:val="00BF7BA9"/>
    <w:rsid w:val="00C1036B"/>
    <w:rsid w:val="00C315ED"/>
    <w:rsid w:val="00C35B0C"/>
    <w:rsid w:val="00C41A1F"/>
    <w:rsid w:val="00C469BA"/>
    <w:rsid w:val="00C505B1"/>
    <w:rsid w:val="00C51C60"/>
    <w:rsid w:val="00C55BB4"/>
    <w:rsid w:val="00C57AFF"/>
    <w:rsid w:val="00C66D6B"/>
    <w:rsid w:val="00C82B8F"/>
    <w:rsid w:val="00C85B1A"/>
    <w:rsid w:val="00C90F8F"/>
    <w:rsid w:val="00C930E9"/>
    <w:rsid w:val="00C93656"/>
    <w:rsid w:val="00CA63A0"/>
    <w:rsid w:val="00CB3227"/>
    <w:rsid w:val="00CB4252"/>
    <w:rsid w:val="00CC15B7"/>
    <w:rsid w:val="00CC37A9"/>
    <w:rsid w:val="00CC7FC0"/>
    <w:rsid w:val="00CD19ED"/>
    <w:rsid w:val="00CE602B"/>
    <w:rsid w:val="00CF39A8"/>
    <w:rsid w:val="00D00639"/>
    <w:rsid w:val="00D04AB9"/>
    <w:rsid w:val="00D05EA6"/>
    <w:rsid w:val="00D069EA"/>
    <w:rsid w:val="00D06E04"/>
    <w:rsid w:val="00D14A10"/>
    <w:rsid w:val="00D16CA5"/>
    <w:rsid w:val="00D212C8"/>
    <w:rsid w:val="00D416FE"/>
    <w:rsid w:val="00D55287"/>
    <w:rsid w:val="00D570AC"/>
    <w:rsid w:val="00D626BD"/>
    <w:rsid w:val="00D91054"/>
    <w:rsid w:val="00D95D9D"/>
    <w:rsid w:val="00DA4CCB"/>
    <w:rsid w:val="00DA6088"/>
    <w:rsid w:val="00DB2183"/>
    <w:rsid w:val="00DB4900"/>
    <w:rsid w:val="00DD0E31"/>
    <w:rsid w:val="00DE37FE"/>
    <w:rsid w:val="00DE4EE5"/>
    <w:rsid w:val="00DE6EE5"/>
    <w:rsid w:val="00E220F6"/>
    <w:rsid w:val="00E30CDF"/>
    <w:rsid w:val="00E320E4"/>
    <w:rsid w:val="00E5009D"/>
    <w:rsid w:val="00E605CC"/>
    <w:rsid w:val="00E62809"/>
    <w:rsid w:val="00E63311"/>
    <w:rsid w:val="00E65702"/>
    <w:rsid w:val="00E71899"/>
    <w:rsid w:val="00EE3304"/>
    <w:rsid w:val="00EE4FF2"/>
    <w:rsid w:val="00F13692"/>
    <w:rsid w:val="00F21CE8"/>
    <w:rsid w:val="00F2633E"/>
    <w:rsid w:val="00F41279"/>
    <w:rsid w:val="00F4663F"/>
    <w:rsid w:val="00F53ED8"/>
    <w:rsid w:val="00FA17EA"/>
    <w:rsid w:val="00FD52A8"/>
    <w:rsid w:val="00FD6169"/>
    <w:rsid w:val="00FF324D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efaultImageDpi w14:val="330"/>
  <w15:docId w15:val="{68D43587-A996-4DDD-97C0-3CFD3FE0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67"/>
    <w:pPr>
      <w:spacing w:before="120" w:after="120"/>
    </w:pPr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12022E"/>
    <w:pPr>
      <w:keepNext/>
      <w:numPr>
        <w:numId w:val="36"/>
      </w:numPr>
      <w:spacing w:before="24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12022E"/>
    <w:pPr>
      <w:keepNext/>
      <w:numPr>
        <w:ilvl w:val="1"/>
        <w:numId w:val="36"/>
      </w:numPr>
      <w:spacing w:before="24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link w:val="Titre3Car"/>
    <w:qFormat/>
    <w:rsid w:val="0012022E"/>
    <w:pPr>
      <w:keepNext/>
      <w:numPr>
        <w:ilvl w:val="2"/>
        <w:numId w:val="36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6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6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6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6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12022E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rsid w:val="007A7C7A"/>
    <w:rPr>
      <w:b/>
      <w:bCs/>
    </w:rPr>
  </w:style>
  <w:style w:type="paragraph" w:styleId="Paragraphedeliste">
    <w:name w:val="List Paragraph"/>
    <w:basedOn w:val="Normal"/>
    <w:uiPriority w:val="34"/>
    <w:qFormat/>
    <w:rsid w:val="00D55287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E320E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E320E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ous-titre">
    <w:name w:val="Subtitle"/>
    <w:basedOn w:val="Normal"/>
    <w:next w:val="Normal"/>
    <w:link w:val="Sous-titreCar"/>
    <w:qFormat/>
    <w:rsid w:val="00084FB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084FB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443870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44387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customStyle="1" w:styleId="western">
    <w:name w:val="western"/>
    <w:basedOn w:val="Normal"/>
    <w:rsid w:val="00443870"/>
    <w:pPr>
      <w:spacing w:before="100" w:beforeAutospacing="1" w:after="119"/>
    </w:pPr>
    <w:rPr>
      <w:rFonts w:cs="Arial"/>
      <w:sz w:val="22"/>
      <w:szCs w:val="22"/>
      <w:lang w:val="en-GB" w:eastAsia="en-GB"/>
    </w:rPr>
  </w:style>
  <w:style w:type="paragraph" w:customStyle="1" w:styleId="Default">
    <w:name w:val="Default"/>
    <w:rsid w:val="00E62809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styleId="Tableausimple1">
    <w:name w:val="Plain Table 1"/>
    <w:basedOn w:val="TableauNormal"/>
    <w:uiPriority w:val="40"/>
    <w:rsid w:val="00E6280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3Car">
    <w:name w:val="Titre 3 Car"/>
    <w:basedOn w:val="Policepardfaut"/>
    <w:link w:val="Titre3"/>
    <w:rsid w:val="007C2862"/>
    <w:rPr>
      <w:rFonts w:ascii="Arial" w:hAnsi="Arial"/>
      <w:b/>
      <w:sz w:val="24"/>
      <w:lang w:val="fr-FR" w:eastAsia="fr-FR"/>
    </w:rPr>
  </w:style>
  <w:style w:type="paragraph" w:customStyle="1" w:styleId="Normalsansparaph">
    <w:name w:val="Normal sans paraph"/>
    <w:basedOn w:val="Normal"/>
    <w:qFormat/>
    <w:rsid w:val="000D5A67"/>
    <w:pPr>
      <w:spacing w:after="0"/>
    </w:pPr>
    <w:rPr>
      <w:rFonts w:eastAsiaTheme="minorEastAsia" w:cstheme="minorBidi"/>
      <w:bCs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396AC0"/>
    <w:pPr>
      <w:spacing w:before="0" w:after="0"/>
      <w:ind w:left="240" w:hanging="240"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370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Mod&#232;les\Canevas%20CPNV\Dossier%20de%20projet%20Application%20CPNV%20v8.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6D32C-6DA1-4E62-BEA3-E381FAB6D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Application CPNV v8.3.dotx</Template>
  <TotalTime>5775</TotalTime>
  <Pages>2</Pages>
  <Words>89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BERGMANN Florian</dc:creator>
  <cp:lastModifiedBy>BERGMANN Florian</cp:lastModifiedBy>
  <cp:revision>77</cp:revision>
  <cp:lastPrinted>2019-04-05T06:24:00Z</cp:lastPrinted>
  <dcterms:created xsi:type="dcterms:W3CDTF">2019-02-08T09:35:00Z</dcterms:created>
  <dcterms:modified xsi:type="dcterms:W3CDTF">2019-04-05T06:27:00Z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