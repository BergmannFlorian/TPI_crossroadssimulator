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B1" w:rsidRDefault="00AF7DB1" w:rsidP="00AF7DB1">
      <w:pPr>
        <w:pStyle w:val="Titre"/>
        <w:jc w:val="center"/>
      </w:pPr>
      <w:r>
        <w:t>Résumé du rapport de TPI</w:t>
      </w:r>
    </w:p>
    <w:p w:rsidR="00CA63A0" w:rsidRDefault="003169CF" w:rsidP="0026452E">
      <w:pPr>
        <w:pStyle w:val="Titre1"/>
        <w:jc w:val="both"/>
      </w:pPr>
      <w:r>
        <w:t>Situation de départ</w:t>
      </w:r>
    </w:p>
    <w:p w:rsidR="00673FC5" w:rsidRDefault="009F7060" w:rsidP="0026452E">
      <w:pPr>
        <w:jc w:val="both"/>
      </w:pPr>
      <w:r>
        <w:t>Au départ, mon intention</w:t>
      </w:r>
      <w:r w:rsidR="007A4DCF">
        <w:t xml:space="preserve"> </w:t>
      </w:r>
      <w:r w:rsidR="007751BD">
        <w:t>était de développer une application web de simulation de trafic routier en JavaScript</w:t>
      </w:r>
      <w:r w:rsidR="007A4DCF">
        <w:fldChar w:fldCharType="begin"/>
      </w:r>
      <w:r w:rsidR="007A4DCF">
        <w:instrText xml:space="preserve"> XE "</w:instrText>
      </w:r>
      <w:r w:rsidR="007A4DCF" w:rsidRPr="00782DB7">
        <w:instrText>CSS</w:instrText>
      </w:r>
      <w:r w:rsidR="007A4DCF">
        <w:instrText xml:space="preserve">" \b </w:instrText>
      </w:r>
      <w:r w:rsidR="007A4DCF">
        <w:fldChar w:fldCharType="end"/>
      </w:r>
      <w:r w:rsidR="007A4DCF">
        <w:t xml:space="preserve">. Le chef de projet m'a donc donné comme travail d'effectuer </w:t>
      </w:r>
      <w:r w:rsidR="007751BD">
        <w:t>une application qui va simuler le trafic dans une série de carrefours</w:t>
      </w:r>
      <w:r w:rsidR="007A4DCF">
        <w:t>.</w:t>
      </w:r>
    </w:p>
    <w:p w:rsidR="00C3487B" w:rsidRDefault="00C3487B" w:rsidP="0026452E">
      <w:pPr>
        <w:jc w:val="both"/>
      </w:pPr>
      <w:r>
        <w:t>Ces carrefours sont les priorités de droite, les feux (rouge ou v</w:t>
      </w:r>
      <w:r w:rsidR="009F7060">
        <w:t>ert) et les giratoires. Les deux premiers pourront</w:t>
      </w:r>
      <w:r>
        <w:t xml:space="preserve"> avoir de 3 à 5 routes connectées, le giratoire pourra en avoir jusqu'à 7.</w:t>
      </w:r>
    </w:p>
    <w:p w:rsidR="000B18DE" w:rsidRPr="00C3487B" w:rsidRDefault="000B18DE" w:rsidP="00C3487B">
      <w:pPr>
        <w:jc w:val="both"/>
        <w:rPr>
          <w:rFonts w:cstheme="minorHAnsi"/>
        </w:rPr>
      </w:pPr>
      <w:r>
        <w:t xml:space="preserve">7 points spécifiques </w:t>
      </w:r>
      <w:r w:rsidR="00C3487B">
        <w:t>seront</w:t>
      </w:r>
      <w:r>
        <w:t xml:space="preserve"> évalué</w:t>
      </w:r>
      <w:r w:rsidR="00C3487B">
        <w:t>s</w:t>
      </w:r>
      <w:r>
        <w:t> :</w:t>
      </w:r>
      <w:r w:rsidR="00E23AAE">
        <w:t xml:space="preserve"> </w:t>
      </w:r>
      <w:r w:rsidR="00C3487B" w:rsidRPr="00C3487B">
        <w:rPr>
          <w:rFonts w:cstheme="minorHAnsi"/>
        </w:rPr>
        <w:t>La simulation</w:t>
      </w:r>
      <w:r w:rsidR="00C3487B" w:rsidRPr="00C3487B">
        <w:rPr>
          <w:rFonts w:cstheme="minorHAnsi"/>
        </w:rPr>
        <w:fldChar w:fldCharType="begin"/>
      </w:r>
      <w:r w:rsidR="00C3487B">
        <w:instrText xml:space="preserve"> XE "</w:instrText>
      </w:r>
      <w:r w:rsidR="00C3487B" w:rsidRPr="00C3487B">
        <w:rPr>
          <w:rFonts w:cstheme="minorHAnsi"/>
        </w:rPr>
        <w:instrText>simulation</w:instrText>
      </w:r>
      <w:r w:rsidR="00C3487B">
        <w:instrText xml:space="preserve">" \b </w:instrText>
      </w:r>
      <w:r w:rsidR="00C3487B" w:rsidRPr="00C3487B">
        <w:rPr>
          <w:rFonts w:cstheme="minorHAnsi"/>
        </w:rPr>
        <w:fldChar w:fldCharType="end"/>
      </w:r>
      <w:r w:rsidR="009F7060">
        <w:rPr>
          <w:rFonts w:cstheme="minorHAnsi"/>
        </w:rPr>
        <w:t xml:space="preserve"> est fonctionnelle ;</w:t>
      </w:r>
      <w:r w:rsidR="00C3487B" w:rsidRPr="00C3487B">
        <w:rPr>
          <w:rFonts w:cstheme="minorHAnsi"/>
        </w:rPr>
        <w:t xml:space="preserve"> le c</w:t>
      </w:r>
      <w:r w:rsidR="009F7060">
        <w:rPr>
          <w:rFonts w:cstheme="minorHAnsi"/>
        </w:rPr>
        <w:t>hoix au minimum de 3 carrefours ;</w:t>
      </w:r>
      <w:r w:rsidR="00C3487B" w:rsidRPr="00C3487B">
        <w:rPr>
          <w:rFonts w:cstheme="minorHAnsi"/>
        </w:rPr>
        <w:t xml:space="preserve"> les options des</w:t>
      </w:r>
      <w:r w:rsidR="009F7060">
        <w:rPr>
          <w:rFonts w:cstheme="minorHAnsi"/>
        </w:rPr>
        <w:t xml:space="preserve"> véhicules sont opérationnelles ;</w:t>
      </w:r>
      <w:r w:rsidR="00C3487B" w:rsidRPr="00C3487B">
        <w:rPr>
          <w:rFonts w:cstheme="minorHAnsi"/>
        </w:rPr>
        <w:t xml:space="preserve"> documentation du déploiement et </w:t>
      </w:r>
      <w:r w:rsidR="009F7060">
        <w:rPr>
          <w:rFonts w:cstheme="minorHAnsi"/>
        </w:rPr>
        <w:t>de l'utilisation de la solution ;</w:t>
      </w:r>
      <w:r w:rsidR="00C3487B" w:rsidRPr="00C3487B">
        <w:rPr>
          <w:rFonts w:cstheme="minorHAnsi"/>
        </w:rPr>
        <w:t xml:space="preserve"> description et qualité des test</w:t>
      </w:r>
      <w:r w:rsidR="009F7060">
        <w:rPr>
          <w:rFonts w:cstheme="minorHAnsi"/>
        </w:rPr>
        <w:t>s effectués (stratégie de test) ;</w:t>
      </w:r>
      <w:r w:rsidR="00C3487B" w:rsidRPr="00C3487B">
        <w:rPr>
          <w:rFonts w:cstheme="minorHAnsi"/>
        </w:rPr>
        <w:t xml:space="preserve"> la facili</w:t>
      </w:r>
      <w:r w:rsidR="009F7060">
        <w:rPr>
          <w:rFonts w:cstheme="minorHAnsi"/>
        </w:rPr>
        <w:t>té d'utilisation de l'interface ;</w:t>
      </w:r>
      <w:r w:rsidR="00C3487B" w:rsidRPr="00C3487B">
        <w:rPr>
          <w:rFonts w:cstheme="minorHAnsi"/>
        </w:rPr>
        <w:t xml:space="preserve"> la qualité du code</w:t>
      </w:r>
      <w:r w:rsidR="008F39F9">
        <w:rPr>
          <w:rFonts w:cstheme="minorHAnsi"/>
        </w:rPr>
        <w:t>.</w:t>
      </w:r>
    </w:p>
    <w:p w:rsidR="00673FC5" w:rsidRDefault="003169CF" w:rsidP="0026452E">
      <w:pPr>
        <w:pStyle w:val="Titre1"/>
        <w:jc w:val="both"/>
      </w:pPr>
      <w:r>
        <w:t>Mise en œuvre</w:t>
      </w:r>
    </w:p>
    <w:p w:rsidR="00E23AAE" w:rsidRDefault="00243AA4" w:rsidP="0026452E">
      <w:pPr>
        <w:jc w:val="both"/>
      </w:pPr>
      <w:r>
        <w:t xml:space="preserve">J’ai commencé par </w:t>
      </w:r>
      <w:r w:rsidR="009F7060">
        <w:t>définir les règles de conduite, ce qui m’a permis</w:t>
      </w:r>
      <w:r w:rsidR="008F39F9">
        <w:t xml:space="preserve"> de définir les scénarios</w:t>
      </w:r>
      <w:r>
        <w:t>.</w:t>
      </w:r>
      <w:r w:rsidR="00756674">
        <w:t xml:space="preserve"> </w:t>
      </w:r>
      <w:r w:rsidR="00F10DDE">
        <w:t>En parallèle</w:t>
      </w:r>
      <w:r w:rsidR="00737DCC">
        <w:t>,</w:t>
      </w:r>
      <w:r w:rsidR="00F10DDE">
        <w:t xml:space="preserve"> j’ai </w:t>
      </w:r>
      <w:r w:rsidR="00806532">
        <w:t>dessiné</w:t>
      </w:r>
      <w:r w:rsidR="00820BAF">
        <w:t xml:space="preserve"> les carrefours</w:t>
      </w:r>
      <w:r w:rsidR="00806532">
        <w:t xml:space="preserve"> et les véhicules</w:t>
      </w:r>
      <w:r w:rsidR="00F10DDE">
        <w:t>.</w:t>
      </w:r>
    </w:p>
    <w:p w:rsidR="00806532" w:rsidRDefault="009F7060" w:rsidP="0026452E">
      <w:pPr>
        <w:jc w:val="both"/>
      </w:pPr>
      <w:r>
        <w:t>Ensuite, j'ai pu implémenter</w:t>
      </w:r>
      <w:r w:rsidR="00820BAF">
        <w:t xml:space="preserve"> mon application avec </w:t>
      </w:r>
      <w:r w:rsidR="00806532">
        <w:t>les différentes options requises et les différents carrefours.</w:t>
      </w:r>
    </w:p>
    <w:p w:rsidR="00806532" w:rsidRDefault="00806532" w:rsidP="0026452E">
      <w:pPr>
        <w:jc w:val="both"/>
      </w:pPr>
      <w:r>
        <w:t>Une fois arrivé sur l'implémentation des véhicules</w:t>
      </w:r>
      <w:r w:rsidR="005C092E">
        <w:t xml:space="preserve">, il a fallu réfléchir </w:t>
      </w:r>
      <w:r w:rsidR="009F7060">
        <w:t xml:space="preserve">à une méthode pour définir </w:t>
      </w:r>
      <w:r w:rsidR="005C092E">
        <w:t xml:space="preserve">l'ordre </w:t>
      </w:r>
      <w:r w:rsidR="009F7060">
        <w:t xml:space="preserve">dans lequel </w:t>
      </w:r>
      <w:r w:rsidR="005C092E">
        <w:t>les véhicule</w:t>
      </w:r>
      <w:r w:rsidR="009F7060">
        <w:t>s</w:t>
      </w:r>
      <w:r w:rsidR="005C092E">
        <w:t xml:space="preserve"> allaient passer. </w:t>
      </w:r>
      <w:r w:rsidR="00A10FC6">
        <w:t xml:space="preserve">J'ai donc </w:t>
      </w:r>
      <w:r w:rsidR="008D6B63">
        <w:t>choisi</w:t>
      </w:r>
      <w:r w:rsidR="00A10FC6">
        <w:t xml:space="preserve">, grâce </w:t>
      </w:r>
      <w:r w:rsidR="00BA1CA8">
        <w:t>aux règles de conduite</w:t>
      </w:r>
      <w:r w:rsidR="008D6B63">
        <w:t xml:space="preserve"> définie précédemment,</w:t>
      </w:r>
      <w:r w:rsidR="00A10FC6">
        <w:t xml:space="preserve"> que les véhicules tournant </w:t>
      </w:r>
      <w:r w:rsidR="008D6B63">
        <w:t>à droite seraient les premier</w:t>
      </w:r>
      <w:r w:rsidR="009F7060">
        <w:t>s</w:t>
      </w:r>
      <w:r w:rsidR="008D6B63">
        <w:t xml:space="preserve"> à passer, que les véhicules tournant à gauche seraient les derniers à passer et que tous les autres pa</w:t>
      </w:r>
      <w:bookmarkStart w:id="0" w:name="_GoBack"/>
      <w:bookmarkEnd w:id="0"/>
      <w:r w:rsidR="008D6B63">
        <w:t>sseraient entre deux.</w:t>
      </w:r>
    </w:p>
    <w:p w:rsidR="008D6B63" w:rsidRDefault="00CD2DB3" w:rsidP="0026452E">
      <w:pPr>
        <w:jc w:val="both"/>
      </w:pPr>
      <w:r>
        <w:t xml:space="preserve">Pour finir, j'ai implémenté la simulation. </w:t>
      </w:r>
      <w:r w:rsidR="00BA1CA8">
        <w:t>A ce moment-là s'est posé un problème ! C</w:t>
      </w:r>
      <w:r>
        <w:t>omment faire pour que les véhicules puissent savoir s'ils peuvent passer ou s'ils vont passe</w:t>
      </w:r>
      <w:r w:rsidR="00BA1CA8">
        <w:t>r sur la trajectoire d'un autre ?</w:t>
      </w:r>
      <w:r>
        <w:t xml:space="preserve"> Après avoir analysé</w:t>
      </w:r>
      <w:r w:rsidR="0041048F">
        <w:t xml:space="preserve"> plusieurs solutions, j'ai opté pour un système où </w:t>
      </w:r>
      <w:r w:rsidR="00B006BF">
        <w:t>le carrefour est divisé en plusieurs zones, que les véhicules vont réserver afin d'indiquer aux autres par où ils vont passer. La délimitation est faite de telle sorte à ce qu'elle s'adapte dynamiquement au nombre de routes.</w:t>
      </w:r>
    </w:p>
    <w:p w:rsidR="00673FC5" w:rsidRDefault="003169CF" w:rsidP="0026452E">
      <w:pPr>
        <w:pStyle w:val="Titre1"/>
        <w:jc w:val="both"/>
      </w:pPr>
      <w:r>
        <w:t>Résultats</w:t>
      </w:r>
    </w:p>
    <w:p w:rsidR="002D12A0" w:rsidRDefault="002D12A0" w:rsidP="0026452E">
      <w:pPr>
        <w:jc w:val="both"/>
      </w:pPr>
      <w:r>
        <w:t>J'ai pu réaliser toute les fonctionnalités dans le temps imparti et elles fonctionnent toutes correctement.</w:t>
      </w:r>
      <w:r w:rsidR="00BA1CA8">
        <w:t xml:space="preserve"> Il ne reste également aucune </w:t>
      </w:r>
      <w:r>
        <w:t>erreur connue sur les navigateurs listés dans les tests.</w:t>
      </w:r>
    </w:p>
    <w:p w:rsidR="001B613B" w:rsidRDefault="001B613B" w:rsidP="0026452E">
      <w:pPr>
        <w:jc w:val="both"/>
      </w:pPr>
      <w:r>
        <w:t>Le travail de réflexion autour du fonctionnement d'un véhicule dans un carrefour était très intéressant, et réussir à l'implémenter fut un défi stimulant.</w:t>
      </w:r>
    </w:p>
    <w:p w:rsidR="002D12A0" w:rsidRDefault="002D12A0" w:rsidP="0026452E">
      <w:pPr>
        <w:jc w:val="both"/>
      </w:pPr>
      <w:r>
        <w:t>Pour ce qui est des améliorations futures, il est prévu l'ajout d'animations, plu</w:t>
      </w:r>
      <w:r w:rsidR="00BA1CA8">
        <w:t>s d'options de personnalisation</w:t>
      </w:r>
      <w:r>
        <w:t xml:space="preserve"> de la simulation, de la création dynamique des carrefours au niveau graphique, une amélioration de la charte graphique et de l'optimisation de code.</w:t>
      </w:r>
    </w:p>
    <w:p w:rsidR="002D12A0" w:rsidRPr="007A4DCF" w:rsidRDefault="002D12A0" w:rsidP="0026452E">
      <w:pPr>
        <w:jc w:val="both"/>
      </w:pPr>
      <w:r>
        <w:lastRenderedPageBreak/>
        <w:t xml:space="preserve">Pour conclure, je </w:t>
      </w:r>
      <w:r w:rsidR="00E103BC">
        <w:t>peux dire</w:t>
      </w:r>
      <w:r>
        <w:t xml:space="preserve"> que je suis satisfait de mon travail durant ce TPI</w:t>
      </w:r>
      <w:r w:rsidR="001B613B">
        <w:t>.</w:t>
      </w:r>
    </w:p>
    <w:sectPr w:rsidR="002D12A0" w:rsidRPr="007A4DCF" w:rsidSect="00A451D2">
      <w:headerReference w:type="default" r:id="rId8"/>
      <w:footerReference w:type="default" r:id="rId9"/>
      <w:type w:val="continuous"/>
      <w:pgSz w:w="11906" w:h="16838" w:code="9"/>
      <w:pgMar w:top="1418" w:right="1418" w:bottom="1418" w:left="1418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429" w:rsidRDefault="00670429">
      <w:r>
        <w:separator/>
      </w:r>
    </w:p>
  </w:endnote>
  <w:endnote w:type="continuationSeparator" w:id="0">
    <w:p w:rsidR="00670429" w:rsidRDefault="0067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94"/>
      <w:gridCol w:w="2398"/>
      <w:gridCol w:w="1894"/>
    </w:tblGrid>
    <w:tr w:rsidR="00414C4C" w:rsidTr="008F3F31">
      <w:tc>
        <w:tcPr>
          <w:tcW w:w="2835" w:type="dxa"/>
          <w:vAlign w:val="center"/>
        </w:tcPr>
        <w:p w:rsidR="00414C4C" w:rsidRDefault="00414C4C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A451D2">
            <w:rPr>
              <w:noProof/>
            </w:rPr>
            <w:t>FBN_TPI_simulateur_trafic_routier_resume.docx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414C4C" w:rsidRDefault="00414C4C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451D2"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A451D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691" w:type="dxa"/>
          <w:vAlign w:val="center"/>
        </w:tcPr>
        <w:p w:rsidR="00414C4C" w:rsidRDefault="007004F3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 w:rsidR="00A451D2">
            <w:rPr>
              <w:noProof/>
            </w:rPr>
            <w:t>5 juin 2019</w:t>
          </w:r>
          <w:r>
            <w:fldChar w:fldCharType="end"/>
          </w:r>
        </w:p>
      </w:tc>
    </w:tr>
  </w:tbl>
  <w:p w:rsidR="00414C4C" w:rsidRDefault="00414C4C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429" w:rsidRDefault="00670429">
      <w:r>
        <w:separator/>
      </w:r>
    </w:p>
  </w:footnote>
  <w:footnote w:type="continuationSeparator" w:id="0">
    <w:p w:rsidR="00670429" w:rsidRDefault="00670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207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069"/>
      <w:gridCol w:w="3967"/>
      <w:gridCol w:w="3007"/>
    </w:tblGrid>
    <w:tr w:rsidR="0096110C" w:rsidTr="0096110C">
      <w:tc>
        <w:tcPr>
          <w:tcW w:w="3034" w:type="dxa"/>
          <w:vAlign w:val="center"/>
        </w:tcPr>
        <w:p w:rsidR="0096110C" w:rsidRDefault="0096110C" w:rsidP="0096110C">
          <w:r>
            <w:rPr>
              <w:noProof/>
              <w:lang w:val="fr-CH" w:eastAsia="fr-CH"/>
            </w:rPr>
            <w:drawing>
              <wp:inline distT="0" distB="0" distL="0" distR="0" wp14:anchorId="37A21951" wp14:editId="60B211E3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69" w:type="dxa"/>
          <w:vAlign w:val="center"/>
        </w:tcPr>
        <w:p w:rsidR="0096110C" w:rsidRDefault="0096110C" w:rsidP="0096110C">
          <w:pPr>
            <w:jc w:val="center"/>
          </w:pPr>
          <w:r>
            <w:t>Florian Bergmann</w:t>
          </w:r>
        </w:p>
      </w:tc>
      <w:tc>
        <w:tcPr>
          <w:tcW w:w="3967" w:type="dxa"/>
          <w:vAlign w:val="center"/>
        </w:tcPr>
        <w:p w:rsidR="0096110C" w:rsidRPr="007355E1" w:rsidRDefault="0096110C" w:rsidP="0096110C">
          <w:pPr>
            <w:jc w:val="right"/>
            <w:rPr>
              <w:b/>
            </w:rPr>
          </w:pPr>
          <w:r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Simulateur de trafic routier</w:t>
          </w:r>
        </w:p>
      </w:tc>
      <w:tc>
        <w:tcPr>
          <w:tcW w:w="3007" w:type="dxa"/>
          <w:vAlign w:val="center"/>
        </w:tcPr>
        <w:p w:rsidR="0096110C" w:rsidRPr="007355E1" w:rsidRDefault="0096110C" w:rsidP="0096110C">
          <w:pPr>
            <w:jc w:val="right"/>
            <w:rPr>
              <w:b/>
            </w:rPr>
          </w:pPr>
        </w:p>
      </w:tc>
    </w:tr>
  </w:tbl>
  <w:p w:rsidR="00414C4C" w:rsidRDefault="00414C4C" w:rsidP="00A451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A79474C"/>
    <w:multiLevelType w:val="hybridMultilevel"/>
    <w:tmpl w:val="EE9C986A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60E09"/>
    <w:multiLevelType w:val="hybridMultilevel"/>
    <w:tmpl w:val="9DC07B4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82FCB"/>
    <w:multiLevelType w:val="hybridMultilevel"/>
    <w:tmpl w:val="5DBC54B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BF2CBF"/>
    <w:multiLevelType w:val="hybridMultilevel"/>
    <w:tmpl w:val="9676C5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12"/>
  </w:num>
  <w:num w:numId="4">
    <w:abstractNumId w:val="38"/>
  </w:num>
  <w:num w:numId="5">
    <w:abstractNumId w:val="27"/>
  </w:num>
  <w:num w:numId="6">
    <w:abstractNumId w:val="15"/>
  </w:num>
  <w:num w:numId="7">
    <w:abstractNumId w:val="31"/>
  </w:num>
  <w:num w:numId="8">
    <w:abstractNumId w:val="42"/>
  </w:num>
  <w:num w:numId="9">
    <w:abstractNumId w:val="9"/>
  </w:num>
  <w:num w:numId="10">
    <w:abstractNumId w:val="22"/>
  </w:num>
  <w:num w:numId="11">
    <w:abstractNumId w:val="26"/>
  </w:num>
  <w:num w:numId="12">
    <w:abstractNumId w:val="23"/>
  </w:num>
  <w:num w:numId="13">
    <w:abstractNumId w:val="37"/>
  </w:num>
  <w:num w:numId="14">
    <w:abstractNumId w:val="0"/>
  </w:num>
  <w:num w:numId="15">
    <w:abstractNumId w:val="3"/>
  </w:num>
  <w:num w:numId="16">
    <w:abstractNumId w:val="18"/>
  </w:num>
  <w:num w:numId="17">
    <w:abstractNumId w:val="10"/>
  </w:num>
  <w:num w:numId="18">
    <w:abstractNumId w:val="41"/>
  </w:num>
  <w:num w:numId="19">
    <w:abstractNumId w:val="33"/>
  </w:num>
  <w:num w:numId="20">
    <w:abstractNumId w:val="43"/>
  </w:num>
  <w:num w:numId="21">
    <w:abstractNumId w:val="29"/>
  </w:num>
  <w:num w:numId="22">
    <w:abstractNumId w:val="39"/>
  </w:num>
  <w:num w:numId="23">
    <w:abstractNumId w:val="17"/>
  </w:num>
  <w:num w:numId="24">
    <w:abstractNumId w:val="25"/>
  </w:num>
  <w:num w:numId="25">
    <w:abstractNumId w:val="8"/>
  </w:num>
  <w:num w:numId="26">
    <w:abstractNumId w:val="21"/>
  </w:num>
  <w:num w:numId="27">
    <w:abstractNumId w:val="4"/>
  </w:num>
  <w:num w:numId="28">
    <w:abstractNumId w:val="11"/>
  </w:num>
  <w:num w:numId="29">
    <w:abstractNumId w:val="16"/>
  </w:num>
  <w:num w:numId="30">
    <w:abstractNumId w:val="28"/>
  </w:num>
  <w:num w:numId="31">
    <w:abstractNumId w:val="19"/>
  </w:num>
  <w:num w:numId="32">
    <w:abstractNumId w:val="35"/>
  </w:num>
  <w:num w:numId="33">
    <w:abstractNumId w:val="6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0"/>
  </w:num>
  <w:num w:numId="45">
    <w:abstractNumId w:val="32"/>
  </w:num>
  <w:num w:numId="46">
    <w:abstractNumId w:val="20"/>
  </w:num>
  <w:num w:numId="4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01"/>
    <w:rsid w:val="00015EF5"/>
    <w:rsid w:val="00040876"/>
    <w:rsid w:val="00046B84"/>
    <w:rsid w:val="0005613A"/>
    <w:rsid w:val="00066933"/>
    <w:rsid w:val="00084FBD"/>
    <w:rsid w:val="000A47B7"/>
    <w:rsid w:val="000A4DE6"/>
    <w:rsid w:val="000B18DE"/>
    <w:rsid w:val="000B1D23"/>
    <w:rsid w:val="000C4EF2"/>
    <w:rsid w:val="000D1B38"/>
    <w:rsid w:val="000D5A67"/>
    <w:rsid w:val="00106180"/>
    <w:rsid w:val="0011271B"/>
    <w:rsid w:val="00112FF2"/>
    <w:rsid w:val="0012022E"/>
    <w:rsid w:val="00120E4E"/>
    <w:rsid w:val="00121C4F"/>
    <w:rsid w:val="00124E46"/>
    <w:rsid w:val="00144192"/>
    <w:rsid w:val="001618FE"/>
    <w:rsid w:val="001620EF"/>
    <w:rsid w:val="00163FA1"/>
    <w:rsid w:val="001709A2"/>
    <w:rsid w:val="001725CE"/>
    <w:rsid w:val="00172C7C"/>
    <w:rsid w:val="00174AD5"/>
    <w:rsid w:val="001800E8"/>
    <w:rsid w:val="001849AA"/>
    <w:rsid w:val="001B2CDE"/>
    <w:rsid w:val="001B362A"/>
    <w:rsid w:val="001B613B"/>
    <w:rsid w:val="001B6598"/>
    <w:rsid w:val="001B7271"/>
    <w:rsid w:val="001B7C29"/>
    <w:rsid w:val="001C30F7"/>
    <w:rsid w:val="001D115A"/>
    <w:rsid w:val="001D124D"/>
    <w:rsid w:val="001D1513"/>
    <w:rsid w:val="001E1A8C"/>
    <w:rsid w:val="001F3FBE"/>
    <w:rsid w:val="001F52E1"/>
    <w:rsid w:val="00205685"/>
    <w:rsid w:val="00212505"/>
    <w:rsid w:val="00227177"/>
    <w:rsid w:val="00232BA3"/>
    <w:rsid w:val="00232E9F"/>
    <w:rsid w:val="00243AA4"/>
    <w:rsid w:val="00245601"/>
    <w:rsid w:val="00255365"/>
    <w:rsid w:val="0026452E"/>
    <w:rsid w:val="00265412"/>
    <w:rsid w:val="00273DCC"/>
    <w:rsid w:val="00274746"/>
    <w:rsid w:val="00281546"/>
    <w:rsid w:val="00297836"/>
    <w:rsid w:val="002A08AB"/>
    <w:rsid w:val="002A1DB5"/>
    <w:rsid w:val="002C0A14"/>
    <w:rsid w:val="002C4C01"/>
    <w:rsid w:val="002D12A0"/>
    <w:rsid w:val="002E2DE7"/>
    <w:rsid w:val="002E5622"/>
    <w:rsid w:val="002F39FF"/>
    <w:rsid w:val="002F423B"/>
    <w:rsid w:val="00300590"/>
    <w:rsid w:val="0030705D"/>
    <w:rsid w:val="003169CF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96AC0"/>
    <w:rsid w:val="003C2A0D"/>
    <w:rsid w:val="003D2E3C"/>
    <w:rsid w:val="003F2179"/>
    <w:rsid w:val="0040128D"/>
    <w:rsid w:val="0040429A"/>
    <w:rsid w:val="0041048F"/>
    <w:rsid w:val="00414C4C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659A"/>
    <w:rsid w:val="004B01C8"/>
    <w:rsid w:val="004C1568"/>
    <w:rsid w:val="004C32D8"/>
    <w:rsid w:val="004C38FB"/>
    <w:rsid w:val="004C6C1D"/>
    <w:rsid w:val="004D3E57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A1245"/>
    <w:rsid w:val="005B3A1F"/>
    <w:rsid w:val="005C092E"/>
    <w:rsid w:val="005C1520"/>
    <w:rsid w:val="005C2E65"/>
    <w:rsid w:val="005E1E76"/>
    <w:rsid w:val="005E2C5E"/>
    <w:rsid w:val="005F1548"/>
    <w:rsid w:val="005F2769"/>
    <w:rsid w:val="00641AD2"/>
    <w:rsid w:val="00647782"/>
    <w:rsid w:val="006529B9"/>
    <w:rsid w:val="00656D8A"/>
    <w:rsid w:val="00670429"/>
    <w:rsid w:val="00673FC5"/>
    <w:rsid w:val="00680AAC"/>
    <w:rsid w:val="00682F47"/>
    <w:rsid w:val="00683369"/>
    <w:rsid w:val="00684B3D"/>
    <w:rsid w:val="00694E27"/>
    <w:rsid w:val="00696BD8"/>
    <w:rsid w:val="006A166E"/>
    <w:rsid w:val="006A1AC6"/>
    <w:rsid w:val="006A3962"/>
    <w:rsid w:val="006A4BF5"/>
    <w:rsid w:val="006A5BD9"/>
    <w:rsid w:val="006A6B2B"/>
    <w:rsid w:val="006C0B67"/>
    <w:rsid w:val="006C3EB0"/>
    <w:rsid w:val="006D2671"/>
    <w:rsid w:val="006E2C58"/>
    <w:rsid w:val="006E56E0"/>
    <w:rsid w:val="006F2F09"/>
    <w:rsid w:val="006F2F14"/>
    <w:rsid w:val="006F5A23"/>
    <w:rsid w:val="007004F3"/>
    <w:rsid w:val="00716E7F"/>
    <w:rsid w:val="00726EB7"/>
    <w:rsid w:val="00734FC3"/>
    <w:rsid w:val="007355E1"/>
    <w:rsid w:val="00737DCC"/>
    <w:rsid w:val="0075205B"/>
    <w:rsid w:val="00753A48"/>
    <w:rsid w:val="007553B4"/>
    <w:rsid w:val="00756674"/>
    <w:rsid w:val="007751BD"/>
    <w:rsid w:val="00782186"/>
    <w:rsid w:val="00784982"/>
    <w:rsid w:val="00791020"/>
    <w:rsid w:val="007946DD"/>
    <w:rsid w:val="007A4DCF"/>
    <w:rsid w:val="007A7C7A"/>
    <w:rsid w:val="007C2862"/>
    <w:rsid w:val="007C53D3"/>
    <w:rsid w:val="007D476A"/>
    <w:rsid w:val="007E40EE"/>
    <w:rsid w:val="007E4A01"/>
    <w:rsid w:val="007E566E"/>
    <w:rsid w:val="007F1E38"/>
    <w:rsid w:val="007F2D29"/>
    <w:rsid w:val="00806532"/>
    <w:rsid w:val="00810BC9"/>
    <w:rsid w:val="00811908"/>
    <w:rsid w:val="008121C0"/>
    <w:rsid w:val="00820BAF"/>
    <w:rsid w:val="0083170D"/>
    <w:rsid w:val="008359E6"/>
    <w:rsid w:val="008503A6"/>
    <w:rsid w:val="00853769"/>
    <w:rsid w:val="008544F2"/>
    <w:rsid w:val="008811CC"/>
    <w:rsid w:val="00895B96"/>
    <w:rsid w:val="00896156"/>
    <w:rsid w:val="008A08B3"/>
    <w:rsid w:val="008B1B69"/>
    <w:rsid w:val="008B1EAB"/>
    <w:rsid w:val="008B3308"/>
    <w:rsid w:val="008B4267"/>
    <w:rsid w:val="008D2484"/>
    <w:rsid w:val="008D2C75"/>
    <w:rsid w:val="008D6B63"/>
    <w:rsid w:val="008D6F18"/>
    <w:rsid w:val="008D7200"/>
    <w:rsid w:val="008F39F9"/>
    <w:rsid w:val="008F3F31"/>
    <w:rsid w:val="00923E4F"/>
    <w:rsid w:val="0094530C"/>
    <w:rsid w:val="00947A37"/>
    <w:rsid w:val="0096110C"/>
    <w:rsid w:val="009658A6"/>
    <w:rsid w:val="00971DB3"/>
    <w:rsid w:val="00992256"/>
    <w:rsid w:val="009D09D3"/>
    <w:rsid w:val="009D1459"/>
    <w:rsid w:val="009F7060"/>
    <w:rsid w:val="00A10FC6"/>
    <w:rsid w:val="00A22D11"/>
    <w:rsid w:val="00A3062E"/>
    <w:rsid w:val="00A451D2"/>
    <w:rsid w:val="00A47057"/>
    <w:rsid w:val="00A61AF2"/>
    <w:rsid w:val="00A7292F"/>
    <w:rsid w:val="00A82BC7"/>
    <w:rsid w:val="00AA0785"/>
    <w:rsid w:val="00AA3564"/>
    <w:rsid w:val="00AA4BAA"/>
    <w:rsid w:val="00AB7E45"/>
    <w:rsid w:val="00AC6717"/>
    <w:rsid w:val="00AD67DD"/>
    <w:rsid w:val="00AE1B82"/>
    <w:rsid w:val="00AE420C"/>
    <w:rsid w:val="00AE470C"/>
    <w:rsid w:val="00AF7DB1"/>
    <w:rsid w:val="00B006BF"/>
    <w:rsid w:val="00B06AD7"/>
    <w:rsid w:val="00B2219C"/>
    <w:rsid w:val="00B263B7"/>
    <w:rsid w:val="00B31079"/>
    <w:rsid w:val="00B3286A"/>
    <w:rsid w:val="00B51939"/>
    <w:rsid w:val="00B6340D"/>
    <w:rsid w:val="00B673BB"/>
    <w:rsid w:val="00B849C6"/>
    <w:rsid w:val="00BA0FF8"/>
    <w:rsid w:val="00BA1CA8"/>
    <w:rsid w:val="00BC002B"/>
    <w:rsid w:val="00BC13B8"/>
    <w:rsid w:val="00BC67BE"/>
    <w:rsid w:val="00BD23EF"/>
    <w:rsid w:val="00BD486C"/>
    <w:rsid w:val="00BE6AD9"/>
    <w:rsid w:val="00BF196E"/>
    <w:rsid w:val="00BF7BA9"/>
    <w:rsid w:val="00C1036B"/>
    <w:rsid w:val="00C315ED"/>
    <w:rsid w:val="00C3487B"/>
    <w:rsid w:val="00C35B0C"/>
    <w:rsid w:val="00C41A1F"/>
    <w:rsid w:val="00C469BA"/>
    <w:rsid w:val="00C505B1"/>
    <w:rsid w:val="00C51C60"/>
    <w:rsid w:val="00C55BB4"/>
    <w:rsid w:val="00C57AFF"/>
    <w:rsid w:val="00C66D6B"/>
    <w:rsid w:val="00C82B8F"/>
    <w:rsid w:val="00C85B1A"/>
    <w:rsid w:val="00C90F8F"/>
    <w:rsid w:val="00C930E9"/>
    <w:rsid w:val="00C93656"/>
    <w:rsid w:val="00CA63A0"/>
    <w:rsid w:val="00CB3227"/>
    <w:rsid w:val="00CB4252"/>
    <w:rsid w:val="00CC15B7"/>
    <w:rsid w:val="00CC37A9"/>
    <w:rsid w:val="00CC7FC0"/>
    <w:rsid w:val="00CD19ED"/>
    <w:rsid w:val="00CD2DB3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55287"/>
    <w:rsid w:val="00D570AC"/>
    <w:rsid w:val="00D626BD"/>
    <w:rsid w:val="00D91054"/>
    <w:rsid w:val="00D95D9D"/>
    <w:rsid w:val="00DA4CCB"/>
    <w:rsid w:val="00DA6088"/>
    <w:rsid w:val="00DB1226"/>
    <w:rsid w:val="00DB2183"/>
    <w:rsid w:val="00DB4900"/>
    <w:rsid w:val="00DC191A"/>
    <w:rsid w:val="00DD0E31"/>
    <w:rsid w:val="00DE37FE"/>
    <w:rsid w:val="00DE4EE5"/>
    <w:rsid w:val="00DE6EE5"/>
    <w:rsid w:val="00E103BC"/>
    <w:rsid w:val="00E220F6"/>
    <w:rsid w:val="00E23AAE"/>
    <w:rsid w:val="00E30CDF"/>
    <w:rsid w:val="00E320E4"/>
    <w:rsid w:val="00E5009D"/>
    <w:rsid w:val="00E605CC"/>
    <w:rsid w:val="00E62809"/>
    <w:rsid w:val="00E63311"/>
    <w:rsid w:val="00E65702"/>
    <w:rsid w:val="00E71899"/>
    <w:rsid w:val="00EE3304"/>
    <w:rsid w:val="00EE4FF2"/>
    <w:rsid w:val="00F10DDE"/>
    <w:rsid w:val="00F13692"/>
    <w:rsid w:val="00F21CE8"/>
    <w:rsid w:val="00F2633E"/>
    <w:rsid w:val="00F41279"/>
    <w:rsid w:val="00F4663F"/>
    <w:rsid w:val="00F53ED8"/>
    <w:rsid w:val="00F76386"/>
    <w:rsid w:val="00FA17EA"/>
    <w:rsid w:val="00FD52A8"/>
    <w:rsid w:val="00FD6169"/>
    <w:rsid w:val="00FF324D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30FB702"/>
  <w14:defaultImageDpi w14:val="330"/>
  <w15:docId w15:val="{6D279DBC-5488-4D28-86E0-057F5095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8DE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756674"/>
    <w:pPr>
      <w:keepNext/>
      <w:numPr>
        <w:numId w:val="36"/>
      </w:numPr>
      <w:ind w:left="431" w:hanging="431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customStyle="1" w:styleId="TableauGrille1Clair1">
    <w:name w:val="Tableau Grille 1 Clair1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51">
    <w:name w:val="Tableau Grille 4 - Accentuation 51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customStyle="1" w:styleId="Tableausimple11">
    <w:name w:val="Tableau simple 1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C61EC-4D86-40DC-9281-8EB9F8F7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25</TotalTime>
  <Pages>1</Pages>
  <Words>424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8</cp:revision>
  <cp:lastPrinted>2019-06-05T08:24:00Z</cp:lastPrinted>
  <dcterms:created xsi:type="dcterms:W3CDTF">2019-06-04T20:08:00Z</dcterms:created>
  <dcterms:modified xsi:type="dcterms:W3CDTF">2019-06-05T08:25:00Z</dcterms:modified>
</cp:coreProperties>
</file>